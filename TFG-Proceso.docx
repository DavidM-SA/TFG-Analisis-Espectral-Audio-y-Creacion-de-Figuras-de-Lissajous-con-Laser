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4D00E" w14:textId="77777777" w:rsidR="00FE04D7" w:rsidRDefault="00FE04D7" w:rsidP="00F84114"/>
    <w:p w14:paraId="6D9D0569" w14:textId="4F8F86D7" w:rsidR="00FB38C2" w:rsidRPr="002864CB" w:rsidRDefault="00FB38C2" w:rsidP="00F84114">
      <w:r w:rsidRPr="002864CB">
        <w:rPr>
          <w:noProof/>
          <w:lang w:eastAsia="es-ES"/>
        </w:rPr>
        <w:drawing>
          <wp:anchor distT="0" distB="0" distL="114300" distR="114300" simplePos="0" relativeHeight="251642880" behindDoc="0" locked="1" layoutInCell="1" allowOverlap="1" wp14:anchorId="3ABF0790" wp14:editId="7D6398D6">
            <wp:simplePos x="0" y="0"/>
            <wp:positionH relativeFrom="column">
              <wp:posOffset>1031240</wp:posOffset>
            </wp:positionH>
            <wp:positionV relativeFrom="paragraph">
              <wp:posOffset>18415</wp:posOffset>
            </wp:positionV>
            <wp:extent cx="3427200" cy="1256400"/>
            <wp:effectExtent l="0" t="0" r="0" b="0"/>
            <wp:wrapTopAndBottom/>
            <wp:docPr id="6" name="Imagen 6" descr="logo_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gener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7200" cy="125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E576F2" w14:textId="77777777" w:rsidR="00FB38C2" w:rsidRPr="00C16FB4" w:rsidRDefault="00FB38C2" w:rsidP="00F84114">
      <w:pPr>
        <w:pStyle w:val="TFGTFG"/>
        <w:jc w:val="both"/>
      </w:pPr>
      <w:r w:rsidRPr="00C16FB4">
        <w:t>Trabajo Fin de Grado</w:t>
      </w:r>
    </w:p>
    <w:p w14:paraId="398D44D4" w14:textId="77777777" w:rsidR="00382F83" w:rsidRDefault="00382F83" w:rsidP="00F84114">
      <w:pPr>
        <w:pStyle w:val="TFGTtulo"/>
        <w:jc w:val="both"/>
      </w:pPr>
      <w:r w:rsidRPr="00382F83">
        <w:t>Proyección de Figuras de Lissajous a Partir de Análisis Espectral.</w:t>
      </w:r>
    </w:p>
    <w:p w14:paraId="6441EB25" w14:textId="77777777" w:rsidR="00382F83" w:rsidRDefault="00382F83" w:rsidP="00F84114">
      <w:pPr>
        <w:pStyle w:val="TFGTitle"/>
        <w:jc w:val="both"/>
      </w:pPr>
      <w:r w:rsidRPr="00382F83">
        <w:t>Projecting Lissajous Figures from Spectral Analysis</w:t>
      </w:r>
    </w:p>
    <w:p w14:paraId="2A4FD9DD" w14:textId="23FAB6C2" w:rsidR="00FB38C2" w:rsidRPr="000E4E4E" w:rsidRDefault="00FB38C2" w:rsidP="00F84114">
      <w:pPr>
        <w:pStyle w:val="TFGcentrado"/>
        <w:jc w:val="both"/>
      </w:pPr>
      <w:r w:rsidRPr="000E4E4E">
        <w:t>Autor</w:t>
      </w:r>
    </w:p>
    <w:p w14:paraId="5465B7C5" w14:textId="15D2FD18" w:rsidR="00FB38C2" w:rsidRPr="005A473F" w:rsidRDefault="00382F83" w:rsidP="00F84114">
      <w:pPr>
        <w:pStyle w:val="TFGAutor"/>
        <w:jc w:val="both"/>
      </w:pPr>
      <w:r>
        <w:t>David Martín-Sacristán Avilés</w:t>
      </w:r>
    </w:p>
    <w:p w14:paraId="5D47DB27" w14:textId="77777777" w:rsidR="00FB38C2" w:rsidRPr="000E4E4E" w:rsidRDefault="00F32E24" w:rsidP="00F84114">
      <w:pPr>
        <w:pStyle w:val="TFGcentrado"/>
        <w:jc w:val="both"/>
      </w:pPr>
      <w:r w:rsidRPr="000E4E4E">
        <w:t>Director</w:t>
      </w:r>
    </w:p>
    <w:p w14:paraId="28AF5829" w14:textId="5FBBD2BE" w:rsidR="00FB38C2" w:rsidRPr="005A473F" w:rsidRDefault="00382F83" w:rsidP="00F84114">
      <w:pPr>
        <w:pStyle w:val="TFGDirector"/>
        <w:jc w:val="both"/>
      </w:pPr>
      <w:r>
        <w:t>David Asiain Ansorera</w:t>
      </w:r>
    </w:p>
    <w:p w14:paraId="69D5F36F" w14:textId="77777777" w:rsidR="00FB38C2" w:rsidRPr="002A6C9F" w:rsidRDefault="00FB38C2" w:rsidP="00F84114">
      <w:pPr>
        <w:pStyle w:val="TFGcentrado"/>
        <w:jc w:val="both"/>
      </w:pPr>
      <w:r w:rsidRPr="002A6C9F">
        <w:t>Escuela</w:t>
      </w:r>
      <w:r w:rsidR="002B7898">
        <w:t xml:space="preserve"> Universitaria Politécnica La Almunia</w:t>
      </w:r>
    </w:p>
    <w:p w14:paraId="4FE8E1A9" w14:textId="412D19D2" w:rsidR="00FB38C2" w:rsidRPr="000C23E8" w:rsidRDefault="00D32E1F" w:rsidP="00F84114">
      <w:pPr>
        <w:pStyle w:val="TFGcentrado"/>
        <w:jc w:val="both"/>
      </w:pPr>
      <w:r>
        <w:t>Febrero</w:t>
      </w:r>
      <w:r w:rsidR="000C23E8" w:rsidRPr="000C23E8">
        <w:t xml:space="preserve"> </w:t>
      </w:r>
      <w:r w:rsidR="00131DE0" w:rsidRPr="000C23E8">
        <w:t>20</w:t>
      </w:r>
      <w:r w:rsidR="0050143F">
        <w:t>2</w:t>
      </w:r>
      <w:r>
        <w:t>5</w:t>
      </w:r>
    </w:p>
    <w:p w14:paraId="3425DF4C" w14:textId="77777777" w:rsidR="00FB38C2" w:rsidRDefault="00FB38C2" w:rsidP="00F84114">
      <w:pPr>
        <w:pStyle w:val="TFGcentrado"/>
        <w:jc w:val="both"/>
      </w:pPr>
    </w:p>
    <w:p w14:paraId="41BF23D2" w14:textId="77777777" w:rsidR="00F50431" w:rsidRPr="002F7722" w:rsidRDefault="00F50431" w:rsidP="00F84114">
      <w:pPr>
        <w:pStyle w:val="TFGcentrado"/>
        <w:jc w:val="both"/>
      </w:pPr>
      <w:r>
        <w:br w:type="page"/>
      </w:r>
    </w:p>
    <w:p w14:paraId="5CCE0F1F" w14:textId="77777777" w:rsidR="008E1710" w:rsidRPr="002864CB" w:rsidRDefault="003A5D91" w:rsidP="00F84114">
      <w:pPr>
        <w:pStyle w:val="TFGEscuela"/>
        <w:jc w:val="both"/>
      </w:pPr>
      <w:r w:rsidRPr="003A5D91">
        <w:lastRenderedPageBreak/>
        <w:t>ESCUELA UNIVERSITARIA POLITÉCNICA</w:t>
      </w:r>
      <w:r>
        <w:t xml:space="preserve"> </w:t>
      </w:r>
      <w:r w:rsidR="008E1710">
        <w:drawing>
          <wp:anchor distT="0" distB="0" distL="114300" distR="114300" simplePos="0" relativeHeight="251697152" behindDoc="0" locked="1" layoutInCell="1" allowOverlap="1" wp14:anchorId="7374E5D2" wp14:editId="6157240C">
            <wp:simplePos x="0" y="0"/>
            <wp:positionH relativeFrom="column">
              <wp:posOffset>1234448</wp:posOffset>
            </wp:positionH>
            <wp:positionV relativeFrom="paragraph">
              <wp:posOffset>0</wp:posOffset>
            </wp:positionV>
            <wp:extent cx="3186000" cy="889200"/>
            <wp:effectExtent l="0" t="0" r="0" b="635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upla_new-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6000" cy="889200"/>
                    </a:xfrm>
                    <a:prstGeom prst="rect">
                      <a:avLst/>
                    </a:prstGeom>
                  </pic:spPr>
                </pic:pic>
              </a:graphicData>
            </a:graphic>
            <wp14:sizeRelH relativeFrom="margin">
              <wp14:pctWidth>0</wp14:pctWidth>
            </wp14:sizeRelH>
            <wp14:sizeRelV relativeFrom="margin">
              <wp14:pctHeight>0</wp14:pctHeight>
            </wp14:sizeRelV>
          </wp:anchor>
        </w:drawing>
      </w:r>
    </w:p>
    <w:p w14:paraId="6826FE50" w14:textId="77777777" w:rsidR="003A5D91" w:rsidRPr="003A5D91" w:rsidRDefault="003A5D91" w:rsidP="00F84114">
      <w:pPr>
        <w:pStyle w:val="TFGEscuela"/>
        <w:jc w:val="both"/>
      </w:pPr>
      <w:r w:rsidRPr="003A5D91">
        <w:t>DE LA ALMUNIA DE DOÑA GODINA (ZARAGOZA)</w:t>
      </w:r>
    </w:p>
    <w:p w14:paraId="3AF72C0A" w14:textId="77777777" w:rsidR="008E1710" w:rsidRPr="000A7995" w:rsidRDefault="003A5D91" w:rsidP="00F84114">
      <w:pPr>
        <w:pStyle w:val="TFGdocumento"/>
        <w:jc w:val="both"/>
      </w:pPr>
      <w:r w:rsidRPr="000A7995">
        <w:t>MEMORIA</w:t>
      </w:r>
    </w:p>
    <w:p w14:paraId="48ABE5B2" w14:textId="77777777" w:rsidR="00197B08" w:rsidRDefault="00197B08" w:rsidP="00F84114">
      <w:pPr>
        <w:pStyle w:val="TFGidentificador"/>
        <w:jc w:val="both"/>
      </w:pPr>
      <w:r w:rsidRPr="00197B08">
        <w:t>Proyección de Figuras de Lissajous a Partir de Análisis Espectral.</w:t>
      </w:r>
    </w:p>
    <w:p w14:paraId="4F667AFE" w14:textId="77777777" w:rsidR="00197B08" w:rsidRDefault="00197B08" w:rsidP="00F84114">
      <w:pPr>
        <w:pStyle w:val="TFGidentificador"/>
        <w:jc w:val="both"/>
      </w:pPr>
      <w:r w:rsidRPr="00197B08">
        <w:t>Projecting Lissajous Figures from Spectral Analysis</w:t>
      </w:r>
    </w:p>
    <w:p w14:paraId="4C318D12" w14:textId="06F7117C" w:rsidR="000C32EB" w:rsidRPr="00645D79" w:rsidRDefault="000C32EB" w:rsidP="00F84114">
      <w:pPr>
        <w:pStyle w:val="TFGidentificador"/>
        <w:jc w:val="both"/>
      </w:pPr>
      <w:r w:rsidRPr="00645D79">
        <w:t>Identificador</w:t>
      </w:r>
    </w:p>
    <w:p w14:paraId="23FDC8D4" w14:textId="77777777" w:rsidR="002F7722" w:rsidRPr="00645D79" w:rsidRDefault="002F7722" w:rsidP="00F84114">
      <w:pPr>
        <w:pStyle w:val="TFGcentrado"/>
        <w:jc w:val="both"/>
      </w:pPr>
    </w:p>
    <w:p w14:paraId="5A0E25F6" w14:textId="77777777" w:rsidR="000C32EB" w:rsidRPr="00645D79" w:rsidRDefault="000C32EB" w:rsidP="00F84114">
      <w:pPr>
        <w:pStyle w:val="TFGcentrado"/>
        <w:jc w:val="both"/>
        <w:sectPr w:rsidR="000C32EB" w:rsidRPr="00645D79" w:rsidSect="001B1456">
          <w:headerReference w:type="even" r:id="rId10"/>
          <w:footerReference w:type="even" r:id="rId11"/>
          <w:footerReference w:type="default" r:id="rId12"/>
          <w:type w:val="continuous"/>
          <w:pgSz w:w="11907" w:h="16840" w:code="9"/>
          <w:pgMar w:top="1440" w:right="1418" w:bottom="1134" w:left="1701" w:header="1440" w:footer="720" w:gutter="0"/>
          <w:cols w:space="720"/>
          <w:docGrid w:linePitch="360"/>
        </w:sectPr>
      </w:pPr>
    </w:p>
    <w:p w14:paraId="6BD32A01" w14:textId="77777777" w:rsidR="002F7722" w:rsidRPr="00645D79" w:rsidRDefault="008E1710" w:rsidP="00F84114">
      <w:pPr>
        <w:pStyle w:val="TFGdatos"/>
        <w:jc w:val="both"/>
      </w:pPr>
      <w:r w:rsidRPr="00645D79">
        <w:t>Autor</w:t>
      </w:r>
      <w:r w:rsidR="002F7722" w:rsidRPr="00645D79">
        <w:t>:</w:t>
      </w:r>
    </w:p>
    <w:p w14:paraId="1EFF47D3" w14:textId="77777777" w:rsidR="002F7722" w:rsidRPr="008D53B3" w:rsidRDefault="002F7722" w:rsidP="00F84114">
      <w:pPr>
        <w:pStyle w:val="TFGdatos"/>
        <w:jc w:val="both"/>
      </w:pPr>
      <w:r w:rsidRPr="008D53B3">
        <w:t>Director:</w:t>
      </w:r>
    </w:p>
    <w:p w14:paraId="42732D03" w14:textId="77777777" w:rsidR="002F7722" w:rsidRPr="008D53B3" w:rsidRDefault="002F7722" w:rsidP="00F84114">
      <w:pPr>
        <w:pStyle w:val="TFGdatos"/>
        <w:jc w:val="both"/>
      </w:pPr>
      <w:r w:rsidRPr="008D53B3">
        <w:t>Fecha:</w:t>
      </w:r>
    </w:p>
    <w:p w14:paraId="45B761ED" w14:textId="77777777" w:rsidR="00197B08" w:rsidRPr="00197B08" w:rsidRDefault="00197B08" w:rsidP="00F84114">
      <w:pPr>
        <w:pStyle w:val="TFGdatos"/>
        <w:jc w:val="both"/>
      </w:pPr>
      <w:r w:rsidRPr="00197B08">
        <w:t>David Martín-Sacristán Avilés</w:t>
      </w:r>
    </w:p>
    <w:p w14:paraId="5184F2E3" w14:textId="77777777" w:rsidR="00197B08" w:rsidRPr="00197B08" w:rsidRDefault="00197B08" w:rsidP="00F84114">
      <w:pPr>
        <w:pStyle w:val="TFGdatos"/>
        <w:jc w:val="both"/>
      </w:pPr>
      <w:r w:rsidRPr="00197B08">
        <w:t>David Asiain Ansorera</w:t>
      </w:r>
    </w:p>
    <w:p w14:paraId="7AD9B7DD" w14:textId="5BB938E3" w:rsidR="00677F2C" w:rsidRDefault="00197B08" w:rsidP="00F84114">
      <w:pPr>
        <w:pStyle w:val="TFGdatos"/>
        <w:jc w:val="both"/>
        <w:sectPr w:rsidR="00677F2C" w:rsidSect="008D53B3">
          <w:type w:val="continuous"/>
          <w:pgSz w:w="11907" w:h="16840" w:code="9"/>
          <w:pgMar w:top="1440" w:right="1418" w:bottom="1134" w:left="1701" w:header="1440" w:footer="720" w:gutter="0"/>
          <w:cols w:num="2" w:space="284" w:equalWidth="0">
            <w:col w:w="1134" w:space="284"/>
            <w:col w:w="7370"/>
          </w:cols>
          <w:docGrid w:linePitch="360"/>
        </w:sectPr>
      </w:pPr>
      <w:r>
        <w:t>11</w:t>
      </w:r>
      <w:r w:rsidR="00FE04D7">
        <w:t>/</w:t>
      </w:r>
      <w:r w:rsidR="00B13C0A">
        <w:t>202</w:t>
      </w:r>
      <w:r>
        <w:t>4</w:t>
      </w:r>
    </w:p>
    <w:p w14:paraId="0C0FD15E" w14:textId="77777777" w:rsidR="00F50431" w:rsidRPr="00853078" w:rsidRDefault="00F50431" w:rsidP="00F84114">
      <w:pPr>
        <w:pStyle w:val="TFGcentrado"/>
        <w:jc w:val="both"/>
      </w:pPr>
      <w:r>
        <w:br w:type="page"/>
      </w:r>
    </w:p>
    <w:p w14:paraId="55DFB38D" w14:textId="77777777" w:rsidR="00031A80" w:rsidRPr="00A26225" w:rsidRDefault="00F25BE9" w:rsidP="00F84114">
      <w:pPr>
        <w:pStyle w:val="TFGcentrado"/>
        <w:jc w:val="both"/>
      </w:pPr>
      <w:r w:rsidRPr="008E1710">
        <w:lastRenderedPageBreak/>
        <w:t>Página intencionadamente en blanco</w:t>
      </w:r>
      <w:r>
        <w:t>.</w:t>
      </w:r>
    </w:p>
    <w:p w14:paraId="01F80F1A" w14:textId="77777777" w:rsidR="0050143F" w:rsidRDefault="0050143F" w:rsidP="00F84114">
      <w:pPr>
        <w:pStyle w:val="TFGcontenidos"/>
        <w:jc w:val="both"/>
      </w:pPr>
    </w:p>
    <w:p w14:paraId="24681AFC" w14:textId="77777777" w:rsidR="0050143F" w:rsidRDefault="0050143F" w:rsidP="00F84114">
      <w:pPr>
        <w:pStyle w:val="TFGcontenidos"/>
        <w:jc w:val="both"/>
        <w:sectPr w:rsidR="0050143F" w:rsidSect="001B1456">
          <w:type w:val="continuous"/>
          <w:pgSz w:w="11907" w:h="16840" w:code="9"/>
          <w:pgMar w:top="1440" w:right="1418" w:bottom="1134" w:left="1701" w:header="1440" w:footer="720" w:gutter="0"/>
          <w:cols w:space="720"/>
          <w:docGrid w:linePitch="360"/>
        </w:sectPr>
      </w:pPr>
    </w:p>
    <w:p w14:paraId="48DFF46A" w14:textId="77777777" w:rsidR="00D16F4C" w:rsidRDefault="00D16F4C" w:rsidP="00F84114">
      <w:pPr>
        <w:pStyle w:val="TFGindices"/>
        <w:jc w:val="both"/>
      </w:pPr>
      <w:r w:rsidRPr="003221D9">
        <w:lastRenderedPageBreak/>
        <w:t>INDICE de contenido</w:t>
      </w:r>
      <w:r>
        <w:t xml:space="preserve"> Breve</w:t>
      </w:r>
    </w:p>
    <w:p w14:paraId="3120B140" w14:textId="20DAE609" w:rsidR="00160B6F" w:rsidRDefault="00D16F4C">
      <w:pPr>
        <w:pStyle w:val="TDC1"/>
        <w:rPr>
          <w:rFonts w:eastAsiaTheme="minorEastAsia" w:cstheme="minorBidi"/>
          <w:b w:val="0"/>
          <w:bCs w:val="0"/>
          <w:caps w:val="0"/>
          <w:noProof/>
          <w:kern w:val="2"/>
          <w:sz w:val="24"/>
          <w:szCs w:val="24"/>
          <w:lang w:eastAsia="es-ES"/>
          <w14:ligatures w14:val="standardContextual"/>
        </w:rPr>
      </w:pPr>
      <w:r>
        <w:fldChar w:fldCharType="begin"/>
      </w:r>
      <w:r>
        <w:instrText xml:space="preserve"> TOC \o "1-1" \h \z \u </w:instrText>
      </w:r>
      <w:r>
        <w:fldChar w:fldCharType="separate"/>
      </w:r>
      <w:hyperlink w:anchor="_Toc190598643" w:history="1">
        <w:r w:rsidR="00160B6F" w:rsidRPr="009A2FF9">
          <w:rPr>
            <w:rStyle w:val="Hipervnculo"/>
            <w:rFonts w:eastAsiaTheme="majorEastAsia"/>
            <w:noProof/>
          </w:rPr>
          <w:t>1. Resumen</w:t>
        </w:r>
        <w:r w:rsidR="00160B6F">
          <w:rPr>
            <w:noProof/>
            <w:webHidden/>
          </w:rPr>
          <w:tab/>
        </w:r>
        <w:r w:rsidR="00160B6F">
          <w:rPr>
            <w:noProof/>
            <w:webHidden/>
          </w:rPr>
          <w:fldChar w:fldCharType="begin"/>
        </w:r>
        <w:r w:rsidR="00160B6F">
          <w:rPr>
            <w:noProof/>
            <w:webHidden/>
          </w:rPr>
          <w:instrText xml:space="preserve"> PAGEREF _Toc190598643 \h </w:instrText>
        </w:r>
        <w:r w:rsidR="00160B6F">
          <w:rPr>
            <w:noProof/>
            <w:webHidden/>
          </w:rPr>
        </w:r>
        <w:r w:rsidR="00160B6F">
          <w:rPr>
            <w:noProof/>
            <w:webHidden/>
          </w:rPr>
          <w:fldChar w:fldCharType="separate"/>
        </w:r>
        <w:r w:rsidR="00160B6F">
          <w:rPr>
            <w:noProof/>
            <w:webHidden/>
          </w:rPr>
          <w:t>1</w:t>
        </w:r>
        <w:r w:rsidR="00160B6F">
          <w:rPr>
            <w:noProof/>
            <w:webHidden/>
          </w:rPr>
          <w:fldChar w:fldCharType="end"/>
        </w:r>
      </w:hyperlink>
    </w:p>
    <w:p w14:paraId="4E3CBEFD" w14:textId="27664551" w:rsidR="00160B6F" w:rsidRDefault="00160B6F">
      <w:pPr>
        <w:pStyle w:val="TDC1"/>
        <w:rPr>
          <w:rFonts w:eastAsiaTheme="minorEastAsia" w:cstheme="minorBidi"/>
          <w:b w:val="0"/>
          <w:bCs w:val="0"/>
          <w:caps w:val="0"/>
          <w:noProof/>
          <w:kern w:val="2"/>
          <w:sz w:val="24"/>
          <w:szCs w:val="24"/>
          <w:lang w:eastAsia="es-ES"/>
          <w14:ligatures w14:val="standardContextual"/>
        </w:rPr>
      </w:pPr>
      <w:hyperlink w:anchor="_Toc190598644" w:history="1">
        <w:r w:rsidRPr="009A2FF9">
          <w:rPr>
            <w:rStyle w:val="Hipervnculo"/>
            <w:rFonts w:eastAsiaTheme="majorEastAsia"/>
            <w:noProof/>
          </w:rPr>
          <w:t>2. Abstract</w:t>
        </w:r>
        <w:r>
          <w:rPr>
            <w:noProof/>
            <w:webHidden/>
          </w:rPr>
          <w:tab/>
        </w:r>
        <w:r>
          <w:rPr>
            <w:noProof/>
            <w:webHidden/>
          </w:rPr>
          <w:fldChar w:fldCharType="begin"/>
        </w:r>
        <w:r>
          <w:rPr>
            <w:noProof/>
            <w:webHidden/>
          </w:rPr>
          <w:instrText xml:space="preserve"> PAGEREF _Toc190598644 \h </w:instrText>
        </w:r>
        <w:r>
          <w:rPr>
            <w:noProof/>
            <w:webHidden/>
          </w:rPr>
        </w:r>
        <w:r>
          <w:rPr>
            <w:noProof/>
            <w:webHidden/>
          </w:rPr>
          <w:fldChar w:fldCharType="separate"/>
        </w:r>
        <w:r>
          <w:rPr>
            <w:noProof/>
            <w:webHidden/>
          </w:rPr>
          <w:t>2</w:t>
        </w:r>
        <w:r>
          <w:rPr>
            <w:noProof/>
            <w:webHidden/>
          </w:rPr>
          <w:fldChar w:fldCharType="end"/>
        </w:r>
      </w:hyperlink>
    </w:p>
    <w:p w14:paraId="0B77C87B" w14:textId="3416528F" w:rsidR="00160B6F" w:rsidRDefault="00160B6F">
      <w:pPr>
        <w:pStyle w:val="TDC1"/>
        <w:rPr>
          <w:rFonts w:eastAsiaTheme="minorEastAsia" w:cstheme="minorBidi"/>
          <w:b w:val="0"/>
          <w:bCs w:val="0"/>
          <w:caps w:val="0"/>
          <w:noProof/>
          <w:kern w:val="2"/>
          <w:sz w:val="24"/>
          <w:szCs w:val="24"/>
          <w:lang w:eastAsia="es-ES"/>
          <w14:ligatures w14:val="standardContextual"/>
        </w:rPr>
      </w:pPr>
      <w:hyperlink w:anchor="_Toc190598645" w:history="1">
        <w:r w:rsidRPr="009A2FF9">
          <w:rPr>
            <w:rStyle w:val="Hipervnculo"/>
            <w:rFonts w:eastAsiaTheme="majorEastAsia"/>
            <w:noProof/>
          </w:rPr>
          <w:t>3. Introducción</w:t>
        </w:r>
        <w:r>
          <w:rPr>
            <w:noProof/>
            <w:webHidden/>
          </w:rPr>
          <w:tab/>
        </w:r>
        <w:r>
          <w:rPr>
            <w:noProof/>
            <w:webHidden/>
          </w:rPr>
          <w:fldChar w:fldCharType="begin"/>
        </w:r>
        <w:r>
          <w:rPr>
            <w:noProof/>
            <w:webHidden/>
          </w:rPr>
          <w:instrText xml:space="preserve"> PAGEREF _Toc190598645 \h </w:instrText>
        </w:r>
        <w:r>
          <w:rPr>
            <w:noProof/>
            <w:webHidden/>
          </w:rPr>
        </w:r>
        <w:r>
          <w:rPr>
            <w:noProof/>
            <w:webHidden/>
          </w:rPr>
          <w:fldChar w:fldCharType="separate"/>
        </w:r>
        <w:r>
          <w:rPr>
            <w:noProof/>
            <w:webHidden/>
          </w:rPr>
          <w:t>3</w:t>
        </w:r>
        <w:r>
          <w:rPr>
            <w:noProof/>
            <w:webHidden/>
          </w:rPr>
          <w:fldChar w:fldCharType="end"/>
        </w:r>
      </w:hyperlink>
    </w:p>
    <w:p w14:paraId="0D52BEA0" w14:textId="5C3C28E6" w:rsidR="00160B6F" w:rsidRDefault="00160B6F">
      <w:pPr>
        <w:pStyle w:val="TDC1"/>
        <w:rPr>
          <w:rFonts w:eastAsiaTheme="minorEastAsia" w:cstheme="minorBidi"/>
          <w:b w:val="0"/>
          <w:bCs w:val="0"/>
          <w:caps w:val="0"/>
          <w:noProof/>
          <w:kern w:val="2"/>
          <w:sz w:val="24"/>
          <w:szCs w:val="24"/>
          <w:lang w:eastAsia="es-ES"/>
          <w14:ligatures w14:val="standardContextual"/>
        </w:rPr>
      </w:pPr>
      <w:hyperlink w:anchor="_Toc190598646" w:history="1">
        <w:r w:rsidRPr="009A2FF9">
          <w:rPr>
            <w:rStyle w:val="Hipervnculo"/>
            <w:rFonts w:eastAsiaTheme="majorEastAsia"/>
            <w:noProof/>
          </w:rPr>
          <w:t>4. Desarrollo.</w:t>
        </w:r>
        <w:r>
          <w:rPr>
            <w:noProof/>
            <w:webHidden/>
          </w:rPr>
          <w:tab/>
        </w:r>
        <w:r>
          <w:rPr>
            <w:noProof/>
            <w:webHidden/>
          </w:rPr>
          <w:fldChar w:fldCharType="begin"/>
        </w:r>
        <w:r>
          <w:rPr>
            <w:noProof/>
            <w:webHidden/>
          </w:rPr>
          <w:instrText xml:space="preserve"> PAGEREF _Toc190598646 \h </w:instrText>
        </w:r>
        <w:r>
          <w:rPr>
            <w:noProof/>
            <w:webHidden/>
          </w:rPr>
        </w:r>
        <w:r>
          <w:rPr>
            <w:noProof/>
            <w:webHidden/>
          </w:rPr>
          <w:fldChar w:fldCharType="separate"/>
        </w:r>
        <w:r>
          <w:rPr>
            <w:noProof/>
            <w:webHidden/>
          </w:rPr>
          <w:t>4</w:t>
        </w:r>
        <w:r>
          <w:rPr>
            <w:noProof/>
            <w:webHidden/>
          </w:rPr>
          <w:fldChar w:fldCharType="end"/>
        </w:r>
      </w:hyperlink>
    </w:p>
    <w:p w14:paraId="3A67AC7C" w14:textId="55ED5D50" w:rsidR="00160B6F" w:rsidRDefault="00160B6F">
      <w:pPr>
        <w:pStyle w:val="TDC1"/>
        <w:rPr>
          <w:rFonts w:eastAsiaTheme="minorEastAsia" w:cstheme="minorBidi"/>
          <w:b w:val="0"/>
          <w:bCs w:val="0"/>
          <w:caps w:val="0"/>
          <w:noProof/>
          <w:kern w:val="2"/>
          <w:sz w:val="24"/>
          <w:szCs w:val="24"/>
          <w:lang w:eastAsia="es-ES"/>
          <w14:ligatures w14:val="standardContextual"/>
        </w:rPr>
      </w:pPr>
      <w:hyperlink w:anchor="_Toc190598647" w:history="1">
        <w:r w:rsidRPr="009A2FF9">
          <w:rPr>
            <w:rStyle w:val="Hipervnculo"/>
            <w:rFonts w:eastAsiaTheme="majorEastAsia"/>
            <w:noProof/>
          </w:rPr>
          <w:t>5. Resultados</w:t>
        </w:r>
        <w:r>
          <w:rPr>
            <w:noProof/>
            <w:webHidden/>
          </w:rPr>
          <w:tab/>
        </w:r>
        <w:r>
          <w:rPr>
            <w:noProof/>
            <w:webHidden/>
          </w:rPr>
          <w:fldChar w:fldCharType="begin"/>
        </w:r>
        <w:r>
          <w:rPr>
            <w:noProof/>
            <w:webHidden/>
          </w:rPr>
          <w:instrText xml:space="preserve"> PAGEREF _Toc190598647 \h </w:instrText>
        </w:r>
        <w:r>
          <w:rPr>
            <w:noProof/>
            <w:webHidden/>
          </w:rPr>
        </w:r>
        <w:r>
          <w:rPr>
            <w:noProof/>
            <w:webHidden/>
          </w:rPr>
          <w:fldChar w:fldCharType="separate"/>
        </w:r>
        <w:r>
          <w:rPr>
            <w:noProof/>
            <w:webHidden/>
          </w:rPr>
          <w:t>22</w:t>
        </w:r>
        <w:r>
          <w:rPr>
            <w:noProof/>
            <w:webHidden/>
          </w:rPr>
          <w:fldChar w:fldCharType="end"/>
        </w:r>
      </w:hyperlink>
    </w:p>
    <w:p w14:paraId="3650D8E7" w14:textId="1F301AE8" w:rsidR="00160B6F" w:rsidRDefault="00160B6F">
      <w:pPr>
        <w:pStyle w:val="TDC1"/>
        <w:rPr>
          <w:rFonts w:eastAsiaTheme="minorEastAsia" w:cstheme="minorBidi"/>
          <w:b w:val="0"/>
          <w:bCs w:val="0"/>
          <w:caps w:val="0"/>
          <w:noProof/>
          <w:kern w:val="2"/>
          <w:sz w:val="24"/>
          <w:szCs w:val="24"/>
          <w:lang w:eastAsia="es-ES"/>
          <w14:ligatures w14:val="standardContextual"/>
        </w:rPr>
      </w:pPr>
      <w:hyperlink w:anchor="_Toc190598648" w:history="1">
        <w:r w:rsidRPr="009A2FF9">
          <w:rPr>
            <w:rStyle w:val="Hipervnculo"/>
            <w:rFonts w:eastAsiaTheme="majorEastAsia"/>
            <w:noProof/>
          </w:rPr>
          <w:t>6. Conclusiones</w:t>
        </w:r>
        <w:r>
          <w:rPr>
            <w:noProof/>
            <w:webHidden/>
          </w:rPr>
          <w:tab/>
        </w:r>
        <w:r>
          <w:rPr>
            <w:noProof/>
            <w:webHidden/>
          </w:rPr>
          <w:fldChar w:fldCharType="begin"/>
        </w:r>
        <w:r>
          <w:rPr>
            <w:noProof/>
            <w:webHidden/>
          </w:rPr>
          <w:instrText xml:space="preserve"> PAGEREF _Toc190598648 \h </w:instrText>
        </w:r>
        <w:r>
          <w:rPr>
            <w:noProof/>
            <w:webHidden/>
          </w:rPr>
        </w:r>
        <w:r>
          <w:rPr>
            <w:noProof/>
            <w:webHidden/>
          </w:rPr>
          <w:fldChar w:fldCharType="separate"/>
        </w:r>
        <w:r>
          <w:rPr>
            <w:noProof/>
            <w:webHidden/>
          </w:rPr>
          <w:t>23</w:t>
        </w:r>
        <w:r>
          <w:rPr>
            <w:noProof/>
            <w:webHidden/>
          </w:rPr>
          <w:fldChar w:fldCharType="end"/>
        </w:r>
      </w:hyperlink>
    </w:p>
    <w:p w14:paraId="569DF72D" w14:textId="7AA88471" w:rsidR="00160B6F" w:rsidRDefault="00160B6F">
      <w:pPr>
        <w:pStyle w:val="TDC1"/>
        <w:rPr>
          <w:rFonts w:eastAsiaTheme="minorEastAsia" w:cstheme="minorBidi"/>
          <w:b w:val="0"/>
          <w:bCs w:val="0"/>
          <w:caps w:val="0"/>
          <w:noProof/>
          <w:kern w:val="2"/>
          <w:sz w:val="24"/>
          <w:szCs w:val="24"/>
          <w:lang w:eastAsia="es-ES"/>
          <w14:ligatures w14:val="standardContextual"/>
        </w:rPr>
      </w:pPr>
      <w:hyperlink w:anchor="_Toc190598649" w:history="1">
        <w:r w:rsidRPr="009A2FF9">
          <w:rPr>
            <w:rStyle w:val="Hipervnculo"/>
            <w:rFonts w:eastAsiaTheme="majorEastAsia"/>
            <w:noProof/>
          </w:rPr>
          <w:t>7. Objetivos de Desarrollo Sostenible</w:t>
        </w:r>
        <w:r>
          <w:rPr>
            <w:noProof/>
            <w:webHidden/>
          </w:rPr>
          <w:tab/>
        </w:r>
        <w:r>
          <w:rPr>
            <w:noProof/>
            <w:webHidden/>
          </w:rPr>
          <w:fldChar w:fldCharType="begin"/>
        </w:r>
        <w:r>
          <w:rPr>
            <w:noProof/>
            <w:webHidden/>
          </w:rPr>
          <w:instrText xml:space="preserve"> PAGEREF _Toc190598649 \h </w:instrText>
        </w:r>
        <w:r>
          <w:rPr>
            <w:noProof/>
            <w:webHidden/>
          </w:rPr>
        </w:r>
        <w:r>
          <w:rPr>
            <w:noProof/>
            <w:webHidden/>
          </w:rPr>
          <w:fldChar w:fldCharType="separate"/>
        </w:r>
        <w:r>
          <w:rPr>
            <w:noProof/>
            <w:webHidden/>
          </w:rPr>
          <w:t>24</w:t>
        </w:r>
        <w:r>
          <w:rPr>
            <w:noProof/>
            <w:webHidden/>
          </w:rPr>
          <w:fldChar w:fldCharType="end"/>
        </w:r>
      </w:hyperlink>
    </w:p>
    <w:p w14:paraId="05204A59" w14:textId="5CB29FE8" w:rsidR="00160B6F" w:rsidRDefault="00160B6F">
      <w:pPr>
        <w:pStyle w:val="TDC1"/>
        <w:rPr>
          <w:rFonts w:eastAsiaTheme="minorEastAsia" w:cstheme="minorBidi"/>
          <w:b w:val="0"/>
          <w:bCs w:val="0"/>
          <w:caps w:val="0"/>
          <w:noProof/>
          <w:kern w:val="2"/>
          <w:sz w:val="24"/>
          <w:szCs w:val="24"/>
          <w:lang w:eastAsia="es-ES"/>
          <w14:ligatures w14:val="standardContextual"/>
        </w:rPr>
      </w:pPr>
      <w:hyperlink w:anchor="_Toc190598650" w:history="1">
        <w:r w:rsidRPr="009A2FF9">
          <w:rPr>
            <w:rStyle w:val="Hipervnculo"/>
            <w:rFonts w:eastAsiaTheme="majorEastAsia"/>
            <w:noProof/>
          </w:rPr>
          <w:t>8. Bibliografía</w:t>
        </w:r>
        <w:r>
          <w:rPr>
            <w:noProof/>
            <w:webHidden/>
          </w:rPr>
          <w:tab/>
        </w:r>
        <w:r>
          <w:rPr>
            <w:noProof/>
            <w:webHidden/>
          </w:rPr>
          <w:fldChar w:fldCharType="begin"/>
        </w:r>
        <w:r>
          <w:rPr>
            <w:noProof/>
            <w:webHidden/>
          </w:rPr>
          <w:instrText xml:space="preserve"> PAGEREF _Toc190598650 \h </w:instrText>
        </w:r>
        <w:r>
          <w:rPr>
            <w:noProof/>
            <w:webHidden/>
          </w:rPr>
        </w:r>
        <w:r>
          <w:rPr>
            <w:noProof/>
            <w:webHidden/>
          </w:rPr>
          <w:fldChar w:fldCharType="separate"/>
        </w:r>
        <w:r>
          <w:rPr>
            <w:noProof/>
            <w:webHidden/>
          </w:rPr>
          <w:t>25</w:t>
        </w:r>
        <w:r>
          <w:rPr>
            <w:noProof/>
            <w:webHidden/>
          </w:rPr>
          <w:fldChar w:fldCharType="end"/>
        </w:r>
      </w:hyperlink>
    </w:p>
    <w:p w14:paraId="42D0F95F" w14:textId="700CBCCF" w:rsidR="00160B6F" w:rsidRDefault="00160B6F">
      <w:pPr>
        <w:pStyle w:val="TDC1"/>
        <w:rPr>
          <w:rFonts w:eastAsiaTheme="minorEastAsia" w:cstheme="minorBidi"/>
          <w:b w:val="0"/>
          <w:bCs w:val="0"/>
          <w:caps w:val="0"/>
          <w:noProof/>
          <w:kern w:val="2"/>
          <w:sz w:val="24"/>
          <w:szCs w:val="24"/>
          <w:lang w:eastAsia="es-ES"/>
          <w14:ligatures w14:val="standardContextual"/>
        </w:rPr>
      </w:pPr>
      <w:hyperlink w:anchor="_Toc190598651" w:history="1">
        <w:r w:rsidRPr="009A2FF9">
          <w:rPr>
            <w:rStyle w:val="Hipervnculo"/>
            <w:rFonts w:eastAsiaTheme="majorEastAsia"/>
            <w:noProof/>
          </w:rPr>
          <w:t>9. Accesibilidad para discapacitados</w:t>
        </w:r>
        <w:r>
          <w:rPr>
            <w:noProof/>
            <w:webHidden/>
          </w:rPr>
          <w:tab/>
        </w:r>
        <w:r>
          <w:rPr>
            <w:noProof/>
            <w:webHidden/>
          </w:rPr>
          <w:fldChar w:fldCharType="begin"/>
        </w:r>
        <w:r>
          <w:rPr>
            <w:noProof/>
            <w:webHidden/>
          </w:rPr>
          <w:instrText xml:space="preserve"> PAGEREF _Toc190598651 \h </w:instrText>
        </w:r>
        <w:r>
          <w:rPr>
            <w:noProof/>
            <w:webHidden/>
          </w:rPr>
        </w:r>
        <w:r>
          <w:rPr>
            <w:noProof/>
            <w:webHidden/>
          </w:rPr>
          <w:fldChar w:fldCharType="separate"/>
        </w:r>
        <w:r>
          <w:rPr>
            <w:noProof/>
            <w:webHidden/>
          </w:rPr>
          <w:t>26</w:t>
        </w:r>
        <w:r>
          <w:rPr>
            <w:noProof/>
            <w:webHidden/>
          </w:rPr>
          <w:fldChar w:fldCharType="end"/>
        </w:r>
      </w:hyperlink>
    </w:p>
    <w:p w14:paraId="65FB7E76" w14:textId="0E34966A" w:rsidR="00160B6F" w:rsidRDefault="00160B6F">
      <w:pPr>
        <w:pStyle w:val="TDC1"/>
        <w:rPr>
          <w:rFonts w:eastAsiaTheme="minorEastAsia" w:cstheme="minorBidi"/>
          <w:b w:val="0"/>
          <w:bCs w:val="0"/>
          <w:caps w:val="0"/>
          <w:noProof/>
          <w:kern w:val="2"/>
          <w:sz w:val="24"/>
          <w:szCs w:val="24"/>
          <w:lang w:eastAsia="es-ES"/>
          <w14:ligatures w14:val="standardContextual"/>
        </w:rPr>
      </w:pPr>
      <w:hyperlink w:anchor="_Toc190598652" w:history="1">
        <w:r w:rsidRPr="009A2FF9">
          <w:rPr>
            <w:rStyle w:val="Hipervnculo"/>
            <w:rFonts w:eastAsiaTheme="majorEastAsia"/>
            <w:noProof/>
          </w:rPr>
          <w:t>10.</w:t>
        </w:r>
        <w:r w:rsidRPr="009A2FF9">
          <w:rPr>
            <w:rStyle w:val="Hipervnculo"/>
            <w:rFonts w:eastAsiaTheme="majorEastAsia"/>
            <w:noProof/>
            <w:lang w:eastAsia="es-ES"/>
          </w:rPr>
          <w:t xml:space="preserve"> </w:t>
        </w:r>
        <w:r w:rsidRPr="009A2FF9">
          <w:rPr>
            <w:rStyle w:val="Hipervnculo"/>
            <w:rFonts w:eastAsiaTheme="majorEastAsia"/>
            <w:noProof/>
          </w:rPr>
          <w:t>Ejemplos de uso de QR</w:t>
        </w:r>
        <w:r>
          <w:rPr>
            <w:noProof/>
            <w:webHidden/>
          </w:rPr>
          <w:tab/>
        </w:r>
        <w:r>
          <w:rPr>
            <w:noProof/>
            <w:webHidden/>
          </w:rPr>
          <w:fldChar w:fldCharType="begin"/>
        </w:r>
        <w:r>
          <w:rPr>
            <w:noProof/>
            <w:webHidden/>
          </w:rPr>
          <w:instrText xml:space="preserve"> PAGEREF _Toc190598652 \h </w:instrText>
        </w:r>
        <w:r>
          <w:rPr>
            <w:noProof/>
            <w:webHidden/>
          </w:rPr>
        </w:r>
        <w:r>
          <w:rPr>
            <w:noProof/>
            <w:webHidden/>
          </w:rPr>
          <w:fldChar w:fldCharType="separate"/>
        </w:r>
        <w:r>
          <w:rPr>
            <w:noProof/>
            <w:webHidden/>
          </w:rPr>
          <w:t>29</w:t>
        </w:r>
        <w:r>
          <w:rPr>
            <w:noProof/>
            <w:webHidden/>
          </w:rPr>
          <w:fldChar w:fldCharType="end"/>
        </w:r>
      </w:hyperlink>
    </w:p>
    <w:p w14:paraId="3B2CE888" w14:textId="7C2F639C" w:rsidR="00D16F4C" w:rsidRPr="00D16F4C" w:rsidRDefault="00D16F4C" w:rsidP="00F84114">
      <w:pPr>
        <w:pStyle w:val="TFGcontenidos"/>
        <w:jc w:val="both"/>
      </w:pPr>
      <w:r>
        <w:fldChar w:fldCharType="end"/>
      </w:r>
    </w:p>
    <w:p w14:paraId="44E17FF3" w14:textId="77777777" w:rsidR="00D16F4C" w:rsidRPr="003221D9" w:rsidRDefault="00D16F4C" w:rsidP="00F84114">
      <w:pPr>
        <w:pStyle w:val="TFGindices"/>
        <w:jc w:val="both"/>
      </w:pPr>
      <w:r w:rsidRPr="003221D9">
        <w:t>INDICE de contenido</w:t>
      </w:r>
    </w:p>
    <w:p w14:paraId="3A09C83D" w14:textId="63247CE8" w:rsidR="00160B6F" w:rsidRDefault="00360AC4">
      <w:pPr>
        <w:pStyle w:val="TDC1"/>
        <w:rPr>
          <w:rFonts w:eastAsiaTheme="minorEastAsia" w:cstheme="minorBidi"/>
          <w:b w:val="0"/>
          <w:bCs w:val="0"/>
          <w:caps w:val="0"/>
          <w:noProof/>
          <w:kern w:val="2"/>
          <w:sz w:val="24"/>
          <w:szCs w:val="24"/>
          <w:lang w:eastAsia="es-ES"/>
          <w14:ligatures w14:val="standardContextual"/>
        </w:rPr>
      </w:pPr>
      <w:r>
        <w:fldChar w:fldCharType="begin"/>
      </w:r>
      <w:r>
        <w:instrText xml:space="preserve"> TOC \o "1-5" \h \z \u </w:instrText>
      </w:r>
      <w:r>
        <w:fldChar w:fldCharType="separate"/>
      </w:r>
      <w:hyperlink w:anchor="_Toc190598598" w:history="1">
        <w:r w:rsidR="00160B6F" w:rsidRPr="005C2D25">
          <w:rPr>
            <w:rStyle w:val="Hipervnculo"/>
            <w:rFonts w:eastAsiaTheme="majorEastAsia"/>
            <w:noProof/>
          </w:rPr>
          <w:t>1. Resumen</w:t>
        </w:r>
        <w:r w:rsidR="00160B6F">
          <w:rPr>
            <w:noProof/>
            <w:webHidden/>
          </w:rPr>
          <w:tab/>
        </w:r>
        <w:r w:rsidR="00160B6F">
          <w:rPr>
            <w:noProof/>
            <w:webHidden/>
          </w:rPr>
          <w:fldChar w:fldCharType="begin"/>
        </w:r>
        <w:r w:rsidR="00160B6F">
          <w:rPr>
            <w:noProof/>
            <w:webHidden/>
          </w:rPr>
          <w:instrText xml:space="preserve"> PAGEREF _Toc190598598 \h </w:instrText>
        </w:r>
        <w:r w:rsidR="00160B6F">
          <w:rPr>
            <w:noProof/>
            <w:webHidden/>
          </w:rPr>
        </w:r>
        <w:r w:rsidR="00160B6F">
          <w:rPr>
            <w:noProof/>
            <w:webHidden/>
          </w:rPr>
          <w:fldChar w:fldCharType="separate"/>
        </w:r>
        <w:r w:rsidR="00160B6F">
          <w:rPr>
            <w:noProof/>
            <w:webHidden/>
          </w:rPr>
          <w:t>1</w:t>
        </w:r>
        <w:r w:rsidR="00160B6F">
          <w:rPr>
            <w:noProof/>
            <w:webHidden/>
          </w:rPr>
          <w:fldChar w:fldCharType="end"/>
        </w:r>
      </w:hyperlink>
    </w:p>
    <w:p w14:paraId="2453A5A0" w14:textId="747D1019" w:rsidR="00160B6F" w:rsidRDefault="00160B6F">
      <w:pPr>
        <w:pStyle w:val="TDC2"/>
        <w:rPr>
          <w:rFonts w:eastAsiaTheme="minorEastAsia" w:cstheme="minorBidi"/>
          <w:smallCaps w:val="0"/>
          <w:noProof/>
          <w:kern w:val="2"/>
          <w:sz w:val="24"/>
          <w:szCs w:val="24"/>
          <w:lang w:eastAsia="es-ES"/>
          <w14:ligatures w14:val="standardContextual"/>
        </w:rPr>
      </w:pPr>
      <w:hyperlink w:anchor="_Toc190598599" w:history="1">
        <w:r w:rsidRPr="005C2D25">
          <w:rPr>
            <w:rStyle w:val="Hipervnculo"/>
            <w:rFonts w:eastAsiaTheme="majorEastAsia"/>
            <w:noProof/>
          </w:rPr>
          <w:t>1.1. Palabras clave</w:t>
        </w:r>
        <w:r>
          <w:rPr>
            <w:noProof/>
            <w:webHidden/>
          </w:rPr>
          <w:tab/>
        </w:r>
        <w:r>
          <w:rPr>
            <w:noProof/>
            <w:webHidden/>
          </w:rPr>
          <w:fldChar w:fldCharType="begin"/>
        </w:r>
        <w:r>
          <w:rPr>
            <w:noProof/>
            <w:webHidden/>
          </w:rPr>
          <w:instrText xml:space="preserve"> PAGEREF _Toc190598599 \h </w:instrText>
        </w:r>
        <w:r>
          <w:rPr>
            <w:noProof/>
            <w:webHidden/>
          </w:rPr>
        </w:r>
        <w:r>
          <w:rPr>
            <w:noProof/>
            <w:webHidden/>
          </w:rPr>
          <w:fldChar w:fldCharType="separate"/>
        </w:r>
        <w:r>
          <w:rPr>
            <w:noProof/>
            <w:webHidden/>
          </w:rPr>
          <w:t>1</w:t>
        </w:r>
        <w:r>
          <w:rPr>
            <w:noProof/>
            <w:webHidden/>
          </w:rPr>
          <w:fldChar w:fldCharType="end"/>
        </w:r>
      </w:hyperlink>
    </w:p>
    <w:p w14:paraId="3805C052" w14:textId="5493C296" w:rsidR="00160B6F" w:rsidRDefault="00160B6F">
      <w:pPr>
        <w:pStyle w:val="TDC1"/>
        <w:rPr>
          <w:rFonts w:eastAsiaTheme="minorEastAsia" w:cstheme="minorBidi"/>
          <w:b w:val="0"/>
          <w:bCs w:val="0"/>
          <w:caps w:val="0"/>
          <w:noProof/>
          <w:kern w:val="2"/>
          <w:sz w:val="24"/>
          <w:szCs w:val="24"/>
          <w:lang w:eastAsia="es-ES"/>
          <w14:ligatures w14:val="standardContextual"/>
        </w:rPr>
      </w:pPr>
      <w:hyperlink w:anchor="_Toc190598600" w:history="1">
        <w:r w:rsidRPr="005C2D25">
          <w:rPr>
            <w:rStyle w:val="Hipervnculo"/>
            <w:rFonts w:eastAsiaTheme="majorEastAsia"/>
            <w:noProof/>
          </w:rPr>
          <w:t>2. Abstract</w:t>
        </w:r>
        <w:r>
          <w:rPr>
            <w:noProof/>
            <w:webHidden/>
          </w:rPr>
          <w:tab/>
        </w:r>
        <w:r>
          <w:rPr>
            <w:noProof/>
            <w:webHidden/>
          </w:rPr>
          <w:fldChar w:fldCharType="begin"/>
        </w:r>
        <w:r>
          <w:rPr>
            <w:noProof/>
            <w:webHidden/>
          </w:rPr>
          <w:instrText xml:space="preserve"> PAGEREF _Toc190598600 \h </w:instrText>
        </w:r>
        <w:r>
          <w:rPr>
            <w:noProof/>
            <w:webHidden/>
          </w:rPr>
        </w:r>
        <w:r>
          <w:rPr>
            <w:noProof/>
            <w:webHidden/>
          </w:rPr>
          <w:fldChar w:fldCharType="separate"/>
        </w:r>
        <w:r>
          <w:rPr>
            <w:noProof/>
            <w:webHidden/>
          </w:rPr>
          <w:t>2</w:t>
        </w:r>
        <w:r>
          <w:rPr>
            <w:noProof/>
            <w:webHidden/>
          </w:rPr>
          <w:fldChar w:fldCharType="end"/>
        </w:r>
      </w:hyperlink>
    </w:p>
    <w:p w14:paraId="4FAFD16B" w14:textId="09234B0D" w:rsidR="00160B6F" w:rsidRDefault="00160B6F">
      <w:pPr>
        <w:pStyle w:val="TDC2"/>
        <w:rPr>
          <w:rFonts w:eastAsiaTheme="minorEastAsia" w:cstheme="minorBidi"/>
          <w:smallCaps w:val="0"/>
          <w:noProof/>
          <w:kern w:val="2"/>
          <w:sz w:val="24"/>
          <w:szCs w:val="24"/>
          <w:lang w:eastAsia="es-ES"/>
          <w14:ligatures w14:val="standardContextual"/>
        </w:rPr>
      </w:pPr>
      <w:hyperlink w:anchor="_Toc190598601" w:history="1">
        <w:r w:rsidRPr="005C2D25">
          <w:rPr>
            <w:rStyle w:val="Hipervnculo"/>
            <w:rFonts w:eastAsiaTheme="majorEastAsia"/>
            <w:noProof/>
          </w:rPr>
          <w:t>2.1. Key words</w:t>
        </w:r>
        <w:r>
          <w:rPr>
            <w:noProof/>
            <w:webHidden/>
          </w:rPr>
          <w:tab/>
        </w:r>
        <w:r>
          <w:rPr>
            <w:noProof/>
            <w:webHidden/>
          </w:rPr>
          <w:fldChar w:fldCharType="begin"/>
        </w:r>
        <w:r>
          <w:rPr>
            <w:noProof/>
            <w:webHidden/>
          </w:rPr>
          <w:instrText xml:space="preserve"> PAGEREF _Toc190598601 \h </w:instrText>
        </w:r>
        <w:r>
          <w:rPr>
            <w:noProof/>
            <w:webHidden/>
          </w:rPr>
        </w:r>
        <w:r>
          <w:rPr>
            <w:noProof/>
            <w:webHidden/>
          </w:rPr>
          <w:fldChar w:fldCharType="separate"/>
        </w:r>
        <w:r>
          <w:rPr>
            <w:noProof/>
            <w:webHidden/>
          </w:rPr>
          <w:t>2</w:t>
        </w:r>
        <w:r>
          <w:rPr>
            <w:noProof/>
            <w:webHidden/>
          </w:rPr>
          <w:fldChar w:fldCharType="end"/>
        </w:r>
      </w:hyperlink>
    </w:p>
    <w:p w14:paraId="2701E897" w14:textId="4275A1F9" w:rsidR="00160B6F" w:rsidRDefault="00160B6F">
      <w:pPr>
        <w:pStyle w:val="TDC1"/>
        <w:rPr>
          <w:rFonts w:eastAsiaTheme="minorEastAsia" w:cstheme="minorBidi"/>
          <w:b w:val="0"/>
          <w:bCs w:val="0"/>
          <w:caps w:val="0"/>
          <w:noProof/>
          <w:kern w:val="2"/>
          <w:sz w:val="24"/>
          <w:szCs w:val="24"/>
          <w:lang w:eastAsia="es-ES"/>
          <w14:ligatures w14:val="standardContextual"/>
        </w:rPr>
      </w:pPr>
      <w:hyperlink w:anchor="_Toc190598602" w:history="1">
        <w:r w:rsidRPr="005C2D25">
          <w:rPr>
            <w:rStyle w:val="Hipervnculo"/>
            <w:rFonts w:eastAsiaTheme="majorEastAsia"/>
            <w:noProof/>
          </w:rPr>
          <w:t>3. Introducción</w:t>
        </w:r>
        <w:r>
          <w:rPr>
            <w:noProof/>
            <w:webHidden/>
          </w:rPr>
          <w:tab/>
        </w:r>
        <w:r>
          <w:rPr>
            <w:noProof/>
            <w:webHidden/>
          </w:rPr>
          <w:fldChar w:fldCharType="begin"/>
        </w:r>
        <w:r>
          <w:rPr>
            <w:noProof/>
            <w:webHidden/>
          </w:rPr>
          <w:instrText xml:space="preserve"> PAGEREF _Toc190598602 \h </w:instrText>
        </w:r>
        <w:r>
          <w:rPr>
            <w:noProof/>
            <w:webHidden/>
          </w:rPr>
        </w:r>
        <w:r>
          <w:rPr>
            <w:noProof/>
            <w:webHidden/>
          </w:rPr>
          <w:fldChar w:fldCharType="separate"/>
        </w:r>
        <w:r>
          <w:rPr>
            <w:noProof/>
            <w:webHidden/>
          </w:rPr>
          <w:t>3</w:t>
        </w:r>
        <w:r>
          <w:rPr>
            <w:noProof/>
            <w:webHidden/>
          </w:rPr>
          <w:fldChar w:fldCharType="end"/>
        </w:r>
      </w:hyperlink>
    </w:p>
    <w:p w14:paraId="0F449FDB" w14:textId="7FB4D3D0" w:rsidR="00160B6F" w:rsidRDefault="00160B6F">
      <w:pPr>
        <w:pStyle w:val="TDC1"/>
        <w:rPr>
          <w:rFonts w:eastAsiaTheme="minorEastAsia" w:cstheme="minorBidi"/>
          <w:b w:val="0"/>
          <w:bCs w:val="0"/>
          <w:caps w:val="0"/>
          <w:noProof/>
          <w:kern w:val="2"/>
          <w:sz w:val="24"/>
          <w:szCs w:val="24"/>
          <w:lang w:eastAsia="es-ES"/>
          <w14:ligatures w14:val="standardContextual"/>
        </w:rPr>
      </w:pPr>
      <w:hyperlink w:anchor="_Toc190598603" w:history="1">
        <w:r w:rsidRPr="005C2D25">
          <w:rPr>
            <w:rStyle w:val="Hipervnculo"/>
            <w:rFonts w:eastAsiaTheme="majorEastAsia"/>
            <w:noProof/>
          </w:rPr>
          <w:t>4. Desarrollo.</w:t>
        </w:r>
        <w:r>
          <w:rPr>
            <w:noProof/>
            <w:webHidden/>
          </w:rPr>
          <w:tab/>
        </w:r>
        <w:r>
          <w:rPr>
            <w:noProof/>
            <w:webHidden/>
          </w:rPr>
          <w:fldChar w:fldCharType="begin"/>
        </w:r>
        <w:r>
          <w:rPr>
            <w:noProof/>
            <w:webHidden/>
          </w:rPr>
          <w:instrText xml:space="preserve"> PAGEREF _Toc190598603 \h </w:instrText>
        </w:r>
        <w:r>
          <w:rPr>
            <w:noProof/>
            <w:webHidden/>
          </w:rPr>
        </w:r>
        <w:r>
          <w:rPr>
            <w:noProof/>
            <w:webHidden/>
          </w:rPr>
          <w:fldChar w:fldCharType="separate"/>
        </w:r>
        <w:r>
          <w:rPr>
            <w:noProof/>
            <w:webHidden/>
          </w:rPr>
          <w:t>4</w:t>
        </w:r>
        <w:r>
          <w:rPr>
            <w:noProof/>
            <w:webHidden/>
          </w:rPr>
          <w:fldChar w:fldCharType="end"/>
        </w:r>
      </w:hyperlink>
    </w:p>
    <w:p w14:paraId="56B55479" w14:textId="4E61C8E8" w:rsidR="00160B6F" w:rsidRDefault="00160B6F">
      <w:pPr>
        <w:pStyle w:val="TDC2"/>
        <w:rPr>
          <w:rFonts w:eastAsiaTheme="minorEastAsia" w:cstheme="minorBidi"/>
          <w:smallCaps w:val="0"/>
          <w:noProof/>
          <w:kern w:val="2"/>
          <w:sz w:val="24"/>
          <w:szCs w:val="24"/>
          <w:lang w:eastAsia="es-ES"/>
          <w14:ligatures w14:val="standardContextual"/>
        </w:rPr>
      </w:pPr>
      <w:hyperlink w:anchor="_Toc190598604" w:history="1">
        <w:r w:rsidRPr="005C2D25">
          <w:rPr>
            <w:rStyle w:val="Hipervnculo"/>
            <w:rFonts w:eastAsiaTheme="majorEastAsia"/>
            <w:noProof/>
          </w:rPr>
          <w:t>4.1. Antecedentes.</w:t>
        </w:r>
        <w:r>
          <w:rPr>
            <w:noProof/>
            <w:webHidden/>
          </w:rPr>
          <w:tab/>
        </w:r>
        <w:r>
          <w:rPr>
            <w:noProof/>
            <w:webHidden/>
          </w:rPr>
          <w:fldChar w:fldCharType="begin"/>
        </w:r>
        <w:r>
          <w:rPr>
            <w:noProof/>
            <w:webHidden/>
          </w:rPr>
          <w:instrText xml:space="preserve"> PAGEREF _Toc190598604 \h </w:instrText>
        </w:r>
        <w:r>
          <w:rPr>
            <w:noProof/>
            <w:webHidden/>
          </w:rPr>
        </w:r>
        <w:r>
          <w:rPr>
            <w:noProof/>
            <w:webHidden/>
          </w:rPr>
          <w:fldChar w:fldCharType="separate"/>
        </w:r>
        <w:r>
          <w:rPr>
            <w:noProof/>
            <w:webHidden/>
          </w:rPr>
          <w:t>4</w:t>
        </w:r>
        <w:r>
          <w:rPr>
            <w:noProof/>
            <w:webHidden/>
          </w:rPr>
          <w:fldChar w:fldCharType="end"/>
        </w:r>
      </w:hyperlink>
    </w:p>
    <w:p w14:paraId="05767D7A" w14:textId="39A7D699" w:rsidR="00160B6F" w:rsidRDefault="00160B6F">
      <w:pPr>
        <w:pStyle w:val="TDC2"/>
        <w:rPr>
          <w:rFonts w:eastAsiaTheme="minorEastAsia" w:cstheme="minorBidi"/>
          <w:smallCaps w:val="0"/>
          <w:noProof/>
          <w:kern w:val="2"/>
          <w:sz w:val="24"/>
          <w:szCs w:val="24"/>
          <w:lang w:eastAsia="es-ES"/>
          <w14:ligatures w14:val="standardContextual"/>
        </w:rPr>
      </w:pPr>
      <w:hyperlink w:anchor="_Toc190598605" w:history="1">
        <w:r w:rsidRPr="005C2D25">
          <w:rPr>
            <w:rStyle w:val="Hipervnculo"/>
            <w:rFonts w:eastAsiaTheme="majorEastAsia"/>
            <w:noProof/>
          </w:rPr>
          <w:t>4.2. Marco Teórico.</w:t>
        </w:r>
        <w:r>
          <w:rPr>
            <w:noProof/>
            <w:webHidden/>
          </w:rPr>
          <w:tab/>
        </w:r>
        <w:r>
          <w:rPr>
            <w:noProof/>
            <w:webHidden/>
          </w:rPr>
          <w:fldChar w:fldCharType="begin"/>
        </w:r>
        <w:r>
          <w:rPr>
            <w:noProof/>
            <w:webHidden/>
          </w:rPr>
          <w:instrText xml:space="preserve"> PAGEREF _Toc190598605 \h </w:instrText>
        </w:r>
        <w:r>
          <w:rPr>
            <w:noProof/>
            <w:webHidden/>
          </w:rPr>
        </w:r>
        <w:r>
          <w:rPr>
            <w:noProof/>
            <w:webHidden/>
          </w:rPr>
          <w:fldChar w:fldCharType="separate"/>
        </w:r>
        <w:r>
          <w:rPr>
            <w:noProof/>
            <w:webHidden/>
          </w:rPr>
          <w:t>5</w:t>
        </w:r>
        <w:r>
          <w:rPr>
            <w:noProof/>
            <w:webHidden/>
          </w:rPr>
          <w:fldChar w:fldCharType="end"/>
        </w:r>
      </w:hyperlink>
    </w:p>
    <w:p w14:paraId="2DB86ACB" w14:textId="74698FF0" w:rsidR="00160B6F" w:rsidRDefault="00160B6F">
      <w:pPr>
        <w:pStyle w:val="TDC3"/>
        <w:tabs>
          <w:tab w:val="right" w:leader="underscore" w:pos="8778"/>
        </w:tabs>
        <w:rPr>
          <w:rFonts w:eastAsiaTheme="minorEastAsia" w:cstheme="minorBidi"/>
          <w:i w:val="0"/>
          <w:iCs w:val="0"/>
          <w:noProof/>
          <w:kern w:val="2"/>
          <w:sz w:val="24"/>
          <w:szCs w:val="24"/>
          <w:lang w:eastAsia="es-ES"/>
          <w14:ligatures w14:val="standardContextual"/>
        </w:rPr>
      </w:pPr>
      <w:hyperlink w:anchor="_Toc190598606" w:history="1">
        <w:r w:rsidRPr="005C2D25">
          <w:rPr>
            <w:rStyle w:val="Hipervnculo"/>
            <w:rFonts w:eastAsiaTheme="majorEastAsia"/>
            <w:noProof/>
          </w:rPr>
          <w:t>4.2.1. Curvas de Lissajous.</w:t>
        </w:r>
        <w:r>
          <w:rPr>
            <w:noProof/>
            <w:webHidden/>
          </w:rPr>
          <w:tab/>
        </w:r>
        <w:r>
          <w:rPr>
            <w:noProof/>
            <w:webHidden/>
          </w:rPr>
          <w:fldChar w:fldCharType="begin"/>
        </w:r>
        <w:r>
          <w:rPr>
            <w:noProof/>
            <w:webHidden/>
          </w:rPr>
          <w:instrText xml:space="preserve"> PAGEREF _Toc190598606 \h </w:instrText>
        </w:r>
        <w:r>
          <w:rPr>
            <w:noProof/>
            <w:webHidden/>
          </w:rPr>
        </w:r>
        <w:r>
          <w:rPr>
            <w:noProof/>
            <w:webHidden/>
          </w:rPr>
          <w:fldChar w:fldCharType="separate"/>
        </w:r>
        <w:r>
          <w:rPr>
            <w:noProof/>
            <w:webHidden/>
          </w:rPr>
          <w:t>5</w:t>
        </w:r>
        <w:r>
          <w:rPr>
            <w:noProof/>
            <w:webHidden/>
          </w:rPr>
          <w:fldChar w:fldCharType="end"/>
        </w:r>
      </w:hyperlink>
    </w:p>
    <w:p w14:paraId="16E5AD70" w14:textId="628F90AE" w:rsidR="00160B6F" w:rsidRDefault="00160B6F">
      <w:pPr>
        <w:pStyle w:val="TDC3"/>
        <w:tabs>
          <w:tab w:val="right" w:leader="underscore" w:pos="8778"/>
        </w:tabs>
        <w:rPr>
          <w:rFonts w:eastAsiaTheme="minorEastAsia" w:cstheme="minorBidi"/>
          <w:i w:val="0"/>
          <w:iCs w:val="0"/>
          <w:noProof/>
          <w:kern w:val="2"/>
          <w:sz w:val="24"/>
          <w:szCs w:val="24"/>
          <w:lang w:eastAsia="es-ES"/>
          <w14:ligatures w14:val="standardContextual"/>
        </w:rPr>
      </w:pPr>
      <w:hyperlink w:anchor="_Toc190598607" w:history="1">
        <w:r w:rsidRPr="005C2D25">
          <w:rPr>
            <w:rStyle w:val="Hipervnculo"/>
            <w:rFonts w:eastAsiaTheme="majorEastAsia"/>
            <w:noProof/>
          </w:rPr>
          <w:t>4.2.2. Digitalización de Señal.</w:t>
        </w:r>
        <w:r>
          <w:rPr>
            <w:noProof/>
            <w:webHidden/>
          </w:rPr>
          <w:tab/>
        </w:r>
        <w:r>
          <w:rPr>
            <w:noProof/>
            <w:webHidden/>
          </w:rPr>
          <w:fldChar w:fldCharType="begin"/>
        </w:r>
        <w:r>
          <w:rPr>
            <w:noProof/>
            <w:webHidden/>
          </w:rPr>
          <w:instrText xml:space="preserve"> PAGEREF _Toc190598607 \h </w:instrText>
        </w:r>
        <w:r>
          <w:rPr>
            <w:noProof/>
            <w:webHidden/>
          </w:rPr>
        </w:r>
        <w:r>
          <w:rPr>
            <w:noProof/>
            <w:webHidden/>
          </w:rPr>
          <w:fldChar w:fldCharType="separate"/>
        </w:r>
        <w:r>
          <w:rPr>
            <w:noProof/>
            <w:webHidden/>
          </w:rPr>
          <w:t>6</w:t>
        </w:r>
        <w:r>
          <w:rPr>
            <w:noProof/>
            <w:webHidden/>
          </w:rPr>
          <w:fldChar w:fldCharType="end"/>
        </w:r>
      </w:hyperlink>
    </w:p>
    <w:p w14:paraId="043B644D" w14:textId="33A87DCD" w:rsidR="00160B6F" w:rsidRDefault="00160B6F">
      <w:pPr>
        <w:pStyle w:val="TDC4"/>
        <w:tabs>
          <w:tab w:val="right" w:leader="underscore" w:pos="8778"/>
        </w:tabs>
        <w:rPr>
          <w:rFonts w:eastAsiaTheme="minorEastAsia" w:cstheme="minorBidi"/>
          <w:noProof/>
          <w:kern w:val="2"/>
          <w:sz w:val="24"/>
          <w:szCs w:val="24"/>
          <w:lang w:eastAsia="es-ES"/>
          <w14:ligatures w14:val="standardContextual"/>
        </w:rPr>
      </w:pPr>
      <w:hyperlink w:anchor="_Toc190598608" w:history="1">
        <w:r w:rsidRPr="005C2D25">
          <w:rPr>
            <w:rStyle w:val="Hipervnculo"/>
            <w:rFonts w:eastAsiaTheme="majorEastAsia"/>
            <w:noProof/>
          </w:rPr>
          <w:t>4.2.2.1. Ancho de Banda.</w:t>
        </w:r>
        <w:r>
          <w:rPr>
            <w:noProof/>
            <w:webHidden/>
          </w:rPr>
          <w:tab/>
        </w:r>
        <w:r>
          <w:rPr>
            <w:noProof/>
            <w:webHidden/>
          </w:rPr>
          <w:fldChar w:fldCharType="begin"/>
        </w:r>
        <w:r>
          <w:rPr>
            <w:noProof/>
            <w:webHidden/>
          </w:rPr>
          <w:instrText xml:space="preserve"> PAGEREF _Toc190598608 \h </w:instrText>
        </w:r>
        <w:r>
          <w:rPr>
            <w:noProof/>
            <w:webHidden/>
          </w:rPr>
        </w:r>
        <w:r>
          <w:rPr>
            <w:noProof/>
            <w:webHidden/>
          </w:rPr>
          <w:fldChar w:fldCharType="separate"/>
        </w:r>
        <w:r>
          <w:rPr>
            <w:noProof/>
            <w:webHidden/>
          </w:rPr>
          <w:t>6</w:t>
        </w:r>
        <w:r>
          <w:rPr>
            <w:noProof/>
            <w:webHidden/>
          </w:rPr>
          <w:fldChar w:fldCharType="end"/>
        </w:r>
      </w:hyperlink>
    </w:p>
    <w:p w14:paraId="7583A3CE" w14:textId="1351DD3C" w:rsidR="00160B6F" w:rsidRDefault="00160B6F">
      <w:pPr>
        <w:pStyle w:val="TDC5"/>
        <w:tabs>
          <w:tab w:val="right" w:leader="underscore" w:pos="8778"/>
        </w:tabs>
        <w:rPr>
          <w:rFonts w:eastAsiaTheme="minorEastAsia" w:cstheme="minorBidi"/>
          <w:noProof/>
          <w:kern w:val="2"/>
          <w:sz w:val="24"/>
          <w:szCs w:val="24"/>
          <w:lang w:eastAsia="es-ES"/>
          <w14:ligatures w14:val="standardContextual"/>
        </w:rPr>
      </w:pPr>
      <w:hyperlink w:anchor="_Toc190598609" w:history="1">
        <w:r w:rsidRPr="005C2D25">
          <w:rPr>
            <w:rStyle w:val="Hipervnculo"/>
            <w:rFonts w:eastAsiaTheme="majorEastAsia"/>
            <w:noProof/>
          </w:rPr>
          <w:t>4.2.2.1.1. Error de Amplitud.</w:t>
        </w:r>
        <w:r>
          <w:rPr>
            <w:noProof/>
            <w:webHidden/>
          </w:rPr>
          <w:tab/>
        </w:r>
        <w:r>
          <w:rPr>
            <w:noProof/>
            <w:webHidden/>
          </w:rPr>
          <w:fldChar w:fldCharType="begin"/>
        </w:r>
        <w:r>
          <w:rPr>
            <w:noProof/>
            <w:webHidden/>
          </w:rPr>
          <w:instrText xml:space="preserve"> PAGEREF _Toc190598609 \h </w:instrText>
        </w:r>
        <w:r>
          <w:rPr>
            <w:noProof/>
            <w:webHidden/>
          </w:rPr>
        </w:r>
        <w:r>
          <w:rPr>
            <w:noProof/>
            <w:webHidden/>
          </w:rPr>
          <w:fldChar w:fldCharType="separate"/>
        </w:r>
        <w:r>
          <w:rPr>
            <w:noProof/>
            <w:webHidden/>
          </w:rPr>
          <w:t>8</w:t>
        </w:r>
        <w:r>
          <w:rPr>
            <w:noProof/>
            <w:webHidden/>
          </w:rPr>
          <w:fldChar w:fldCharType="end"/>
        </w:r>
      </w:hyperlink>
    </w:p>
    <w:p w14:paraId="562FFAC3" w14:textId="3E8A0F89" w:rsidR="00160B6F" w:rsidRDefault="00160B6F">
      <w:pPr>
        <w:pStyle w:val="TDC5"/>
        <w:tabs>
          <w:tab w:val="right" w:leader="underscore" w:pos="8778"/>
        </w:tabs>
        <w:rPr>
          <w:rFonts w:eastAsiaTheme="minorEastAsia" w:cstheme="minorBidi"/>
          <w:noProof/>
          <w:kern w:val="2"/>
          <w:sz w:val="24"/>
          <w:szCs w:val="24"/>
          <w:lang w:eastAsia="es-ES"/>
          <w14:ligatures w14:val="standardContextual"/>
        </w:rPr>
      </w:pPr>
      <w:hyperlink w:anchor="_Toc190598610" w:history="1">
        <w:r w:rsidRPr="005C2D25">
          <w:rPr>
            <w:rStyle w:val="Hipervnculo"/>
            <w:rFonts w:eastAsiaTheme="majorEastAsia"/>
            <w:noProof/>
          </w:rPr>
          <w:t>4.2.2.1.2. Tiempo de Incremento.</w:t>
        </w:r>
        <w:r>
          <w:rPr>
            <w:noProof/>
            <w:webHidden/>
          </w:rPr>
          <w:tab/>
        </w:r>
        <w:r>
          <w:rPr>
            <w:noProof/>
            <w:webHidden/>
          </w:rPr>
          <w:fldChar w:fldCharType="begin"/>
        </w:r>
        <w:r>
          <w:rPr>
            <w:noProof/>
            <w:webHidden/>
          </w:rPr>
          <w:instrText xml:space="preserve"> PAGEREF _Toc190598610 \h </w:instrText>
        </w:r>
        <w:r>
          <w:rPr>
            <w:noProof/>
            <w:webHidden/>
          </w:rPr>
        </w:r>
        <w:r>
          <w:rPr>
            <w:noProof/>
            <w:webHidden/>
          </w:rPr>
          <w:fldChar w:fldCharType="separate"/>
        </w:r>
        <w:r>
          <w:rPr>
            <w:noProof/>
            <w:webHidden/>
          </w:rPr>
          <w:t>9</w:t>
        </w:r>
        <w:r>
          <w:rPr>
            <w:noProof/>
            <w:webHidden/>
          </w:rPr>
          <w:fldChar w:fldCharType="end"/>
        </w:r>
      </w:hyperlink>
    </w:p>
    <w:p w14:paraId="09B3FE75" w14:textId="3E61D4C0" w:rsidR="00160B6F" w:rsidRDefault="00160B6F">
      <w:pPr>
        <w:pStyle w:val="TDC4"/>
        <w:tabs>
          <w:tab w:val="right" w:leader="underscore" w:pos="8778"/>
        </w:tabs>
        <w:rPr>
          <w:rFonts w:eastAsiaTheme="minorEastAsia" w:cstheme="minorBidi"/>
          <w:noProof/>
          <w:kern w:val="2"/>
          <w:sz w:val="24"/>
          <w:szCs w:val="24"/>
          <w:lang w:eastAsia="es-ES"/>
          <w14:ligatures w14:val="standardContextual"/>
        </w:rPr>
      </w:pPr>
      <w:hyperlink w:anchor="_Toc190598611" w:history="1">
        <w:r w:rsidRPr="005C2D25">
          <w:rPr>
            <w:rStyle w:val="Hipervnculo"/>
            <w:rFonts w:eastAsiaTheme="majorEastAsia"/>
            <w:noProof/>
          </w:rPr>
          <w:t>4.2.2.2. Velocidad de Muestreo.</w:t>
        </w:r>
        <w:r>
          <w:rPr>
            <w:noProof/>
            <w:webHidden/>
          </w:rPr>
          <w:tab/>
        </w:r>
        <w:r>
          <w:rPr>
            <w:noProof/>
            <w:webHidden/>
          </w:rPr>
          <w:fldChar w:fldCharType="begin"/>
        </w:r>
        <w:r>
          <w:rPr>
            <w:noProof/>
            <w:webHidden/>
          </w:rPr>
          <w:instrText xml:space="preserve"> PAGEREF _Toc190598611 \h </w:instrText>
        </w:r>
        <w:r>
          <w:rPr>
            <w:noProof/>
            <w:webHidden/>
          </w:rPr>
        </w:r>
        <w:r>
          <w:rPr>
            <w:noProof/>
            <w:webHidden/>
          </w:rPr>
          <w:fldChar w:fldCharType="separate"/>
        </w:r>
        <w:r>
          <w:rPr>
            <w:noProof/>
            <w:webHidden/>
          </w:rPr>
          <w:t>10</w:t>
        </w:r>
        <w:r>
          <w:rPr>
            <w:noProof/>
            <w:webHidden/>
          </w:rPr>
          <w:fldChar w:fldCharType="end"/>
        </w:r>
      </w:hyperlink>
    </w:p>
    <w:p w14:paraId="59358C65" w14:textId="41433F54" w:rsidR="00160B6F" w:rsidRDefault="00160B6F">
      <w:pPr>
        <w:pStyle w:val="TDC5"/>
        <w:tabs>
          <w:tab w:val="right" w:leader="underscore" w:pos="8778"/>
        </w:tabs>
        <w:rPr>
          <w:rFonts w:eastAsiaTheme="minorEastAsia" w:cstheme="minorBidi"/>
          <w:noProof/>
          <w:kern w:val="2"/>
          <w:sz w:val="24"/>
          <w:szCs w:val="24"/>
          <w:lang w:eastAsia="es-ES"/>
          <w14:ligatures w14:val="standardContextual"/>
        </w:rPr>
      </w:pPr>
      <w:hyperlink w:anchor="_Toc190598612" w:history="1">
        <w:r w:rsidRPr="005C2D25">
          <w:rPr>
            <w:rStyle w:val="Hipervnculo"/>
            <w:rFonts w:eastAsiaTheme="majorEastAsia"/>
            <w:noProof/>
          </w:rPr>
          <w:t>4.2.2.2.1. Teorema de Muestreo de Nyquist.</w:t>
        </w:r>
        <w:r>
          <w:rPr>
            <w:noProof/>
            <w:webHidden/>
          </w:rPr>
          <w:tab/>
        </w:r>
        <w:r>
          <w:rPr>
            <w:noProof/>
            <w:webHidden/>
          </w:rPr>
          <w:fldChar w:fldCharType="begin"/>
        </w:r>
        <w:r>
          <w:rPr>
            <w:noProof/>
            <w:webHidden/>
          </w:rPr>
          <w:instrText xml:space="preserve"> PAGEREF _Toc190598612 \h </w:instrText>
        </w:r>
        <w:r>
          <w:rPr>
            <w:noProof/>
            <w:webHidden/>
          </w:rPr>
        </w:r>
        <w:r>
          <w:rPr>
            <w:noProof/>
            <w:webHidden/>
          </w:rPr>
          <w:fldChar w:fldCharType="separate"/>
        </w:r>
        <w:r>
          <w:rPr>
            <w:noProof/>
            <w:webHidden/>
          </w:rPr>
          <w:t>10</w:t>
        </w:r>
        <w:r>
          <w:rPr>
            <w:noProof/>
            <w:webHidden/>
          </w:rPr>
          <w:fldChar w:fldCharType="end"/>
        </w:r>
      </w:hyperlink>
    </w:p>
    <w:p w14:paraId="7657D9E0" w14:textId="6FB246CC" w:rsidR="00160B6F" w:rsidRDefault="00160B6F">
      <w:pPr>
        <w:pStyle w:val="TDC5"/>
        <w:tabs>
          <w:tab w:val="right" w:leader="underscore" w:pos="8778"/>
        </w:tabs>
        <w:rPr>
          <w:rFonts w:eastAsiaTheme="minorEastAsia" w:cstheme="minorBidi"/>
          <w:noProof/>
          <w:kern w:val="2"/>
          <w:sz w:val="24"/>
          <w:szCs w:val="24"/>
          <w:lang w:eastAsia="es-ES"/>
          <w14:ligatures w14:val="standardContextual"/>
        </w:rPr>
      </w:pPr>
      <w:hyperlink w:anchor="_Toc190598613" w:history="1">
        <w:r w:rsidRPr="005C2D25">
          <w:rPr>
            <w:rStyle w:val="Hipervnculo"/>
            <w:rFonts w:eastAsiaTheme="majorEastAsia"/>
            <w:noProof/>
          </w:rPr>
          <w:t>4.2.2.2.2. Aliasing.</w:t>
        </w:r>
        <w:r>
          <w:rPr>
            <w:noProof/>
            <w:webHidden/>
          </w:rPr>
          <w:tab/>
        </w:r>
        <w:r>
          <w:rPr>
            <w:noProof/>
            <w:webHidden/>
          </w:rPr>
          <w:fldChar w:fldCharType="begin"/>
        </w:r>
        <w:r>
          <w:rPr>
            <w:noProof/>
            <w:webHidden/>
          </w:rPr>
          <w:instrText xml:space="preserve"> PAGEREF _Toc190598613 \h </w:instrText>
        </w:r>
        <w:r>
          <w:rPr>
            <w:noProof/>
            <w:webHidden/>
          </w:rPr>
        </w:r>
        <w:r>
          <w:rPr>
            <w:noProof/>
            <w:webHidden/>
          </w:rPr>
          <w:fldChar w:fldCharType="separate"/>
        </w:r>
        <w:r>
          <w:rPr>
            <w:noProof/>
            <w:webHidden/>
          </w:rPr>
          <w:t>11</w:t>
        </w:r>
        <w:r>
          <w:rPr>
            <w:noProof/>
            <w:webHidden/>
          </w:rPr>
          <w:fldChar w:fldCharType="end"/>
        </w:r>
      </w:hyperlink>
    </w:p>
    <w:p w14:paraId="234E68C1" w14:textId="0D87A8F0" w:rsidR="00160B6F" w:rsidRDefault="00160B6F">
      <w:pPr>
        <w:pStyle w:val="TDC5"/>
        <w:tabs>
          <w:tab w:val="right" w:leader="underscore" w:pos="8778"/>
        </w:tabs>
        <w:rPr>
          <w:rFonts w:eastAsiaTheme="minorEastAsia" w:cstheme="minorBidi"/>
          <w:noProof/>
          <w:kern w:val="2"/>
          <w:sz w:val="24"/>
          <w:szCs w:val="24"/>
          <w:lang w:eastAsia="es-ES"/>
          <w14:ligatures w14:val="standardContextual"/>
        </w:rPr>
      </w:pPr>
      <w:hyperlink w:anchor="_Toc190598614" w:history="1">
        <w:r w:rsidRPr="005C2D25">
          <w:rPr>
            <w:rStyle w:val="Hipervnculo"/>
            <w:rFonts w:eastAsiaTheme="majorEastAsia"/>
            <w:noProof/>
          </w:rPr>
          <w:t>4.2.2.2.3. Resolución.</w:t>
        </w:r>
        <w:r>
          <w:rPr>
            <w:noProof/>
            <w:webHidden/>
          </w:rPr>
          <w:tab/>
        </w:r>
        <w:r>
          <w:rPr>
            <w:noProof/>
            <w:webHidden/>
          </w:rPr>
          <w:fldChar w:fldCharType="begin"/>
        </w:r>
        <w:r>
          <w:rPr>
            <w:noProof/>
            <w:webHidden/>
          </w:rPr>
          <w:instrText xml:space="preserve"> PAGEREF _Toc190598614 \h </w:instrText>
        </w:r>
        <w:r>
          <w:rPr>
            <w:noProof/>
            <w:webHidden/>
          </w:rPr>
        </w:r>
        <w:r>
          <w:rPr>
            <w:noProof/>
            <w:webHidden/>
          </w:rPr>
          <w:fldChar w:fldCharType="separate"/>
        </w:r>
        <w:r>
          <w:rPr>
            <w:noProof/>
            <w:webHidden/>
          </w:rPr>
          <w:t>11</w:t>
        </w:r>
        <w:r>
          <w:rPr>
            <w:noProof/>
            <w:webHidden/>
          </w:rPr>
          <w:fldChar w:fldCharType="end"/>
        </w:r>
      </w:hyperlink>
    </w:p>
    <w:p w14:paraId="121569B1" w14:textId="1291EFFA" w:rsidR="00160B6F" w:rsidRDefault="00160B6F">
      <w:pPr>
        <w:pStyle w:val="TDC2"/>
        <w:rPr>
          <w:rFonts w:eastAsiaTheme="minorEastAsia" w:cstheme="minorBidi"/>
          <w:smallCaps w:val="0"/>
          <w:noProof/>
          <w:kern w:val="2"/>
          <w:sz w:val="24"/>
          <w:szCs w:val="24"/>
          <w:lang w:eastAsia="es-ES"/>
          <w14:ligatures w14:val="standardContextual"/>
        </w:rPr>
      </w:pPr>
      <w:hyperlink w:anchor="_Toc190598615" w:history="1">
        <w:r w:rsidRPr="005C2D25">
          <w:rPr>
            <w:rStyle w:val="Hipervnculo"/>
            <w:rFonts w:eastAsiaTheme="majorEastAsia"/>
            <w:noProof/>
          </w:rPr>
          <w:t>4.3. Análisis espectral.</w:t>
        </w:r>
        <w:r>
          <w:rPr>
            <w:noProof/>
            <w:webHidden/>
          </w:rPr>
          <w:tab/>
        </w:r>
        <w:r>
          <w:rPr>
            <w:noProof/>
            <w:webHidden/>
          </w:rPr>
          <w:fldChar w:fldCharType="begin"/>
        </w:r>
        <w:r>
          <w:rPr>
            <w:noProof/>
            <w:webHidden/>
          </w:rPr>
          <w:instrText xml:space="preserve"> PAGEREF _Toc190598615 \h </w:instrText>
        </w:r>
        <w:r>
          <w:rPr>
            <w:noProof/>
            <w:webHidden/>
          </w:rPr>
        </w:r>
        <w:r>
          <w:rPr>
            <w:noProof/>
            <w:webHidden/>
          </w:rPr>
          <w:fldChar w:fldCharType="separate"/>
        </w:r>
        <w:r>
          <w:rPr>
            <w:noProof/>
            <w:webHidden/>
          </w:rPr>
          <w:t>12</w:t>
        </w:r>
        <w:r>
          <w:rPr>
            <w:noProof/>
            <w:webHidden/>
          </w:rPr>
          <w:fldChar w:fldCharType="end"/>
        </w:r>
      </w:hyperlink>
    </w:p>
    <w:p w14:paraId="5A8459E8" w14:textId="5FE3349E" w:rsidR="00160B6F" w:rsidRDefault="00160B6F">
      <w:pPr>
        <w:pStyle w:val="TDC2"/>
        <w:rPr>
          <w:rFonts w:eastAsiaTheme="minorEastAsia" w:cstheme="minorBidi"/>
          <w:smallCaps w:val="0"/>
          <w:noProof/>
          <w:kern w:val="2"/>
          <w:sz w:val="24"/>
          <w:szCs w:val="24"/>
          <w:lang w:eastAsia="es-ES"/>
          <w14:ligatures w14:val="standardContextual"/>
        </w:rPr>
      </w:pPr>
      <w:hyperlink w:anchor="_Toc190598616" w:history="1">
        <w:r w:rsidRPr="005C2D25">
          <w:rPr>
            <w:rStyle w:val="Hipervnculo"/>
            <w:rFonts w:eastAsiaTheme="majorEastAsia"/>
            <w:noProof/>
          </w:rPr>
          <w:t>4.4. Transformada de Fourier.</w:t>
        </w:r>
        <w:r>
          <w:rPr>
            <w:noProof/>
            <w:webHidden/>
          </w:rPr>
          <w:tab/>
        </w:r>
        <w:r>
          <w:rPr>
            <w:noProof/>
            <w:webHidden/>
          </w:rPr>
          <w:fldChar w:fldCharType="begin"/>
        </w:r>
        <w:r>
          <w:rPr>
            <w:noProof/>
            <w:webHidden/>
          </w:rPr>
          <w:instrText xml:space="preserve"> PAGEREF _Toc190598616 \h </w:instrText>
        </w:r>
        <w:r>
          <w:rPr>
            <w:noProof/>
            <w:webHidden/>
          </w:rPr>
        </w:r>
        <w:r>
          <w:rPr>
            <w:noProof/>
            <w:webHidden/>
          </w:rPr>
          <w:fldChar w:fldCharType="separate"/>
        </w:r>
        <w:r>
          <w:rPr>
            <w:noProof/>
            <w:webHidden/>
          </w:rPr>
          <w:t>12</w:t>
        </w:r>
        <w:r>
          <w:rPr>
            <w:noProof/>
            <w:webHidden/>
          </w:rPr>
          <w:fldChar w:fldCharType="end"/>
        </w:r>
      </w:hyperlink>
    </w:p>
    <w:p w14:paraId="2279F260" w14:textId="01CD9322" w:rsidR="00160B6F" w:rsidRDefault="00160B6F">
      <w:pPr>
        <w:pStyle w:val="TDC2"/>
        <w:rPr>
          <w:rFonts w:eastAsiaTheme="minorEastAsia" w:cstheme="minorBidi"/>
          <w:smallCaps w:val="0"/>
          <w:noProof/>
          <w:kern w:val="2"/>
          <w:sz w:val="24"/>
          <w:szCs w:val="24"/>
          <w:lang w:eastAsia="es-ES"/>
          <w14:ligatures w14:val="standardContextual"/>
        </w:rPr>
      </w:pPr>
      <w:hyperlink w:anchor="_Toc190598617" w:history="1">
        <w:r w:rsidRPr="005C2D25">
          <w:rPr>
            <w:rStyle w:val="Hipervnculo"/>
            <w:rFonts w:eastAsiaTheme="majorEastAsia"/>
            <w:noProof/>
          </w:rPr>
          <w:t>4.5. Transformada de Hilbert.</w:t>
        </w:r>
        <w:r>
          <w:rPr>
            <w:noProof/>
            <w:webHidden/>
          </w:rPr>
          <w:tab/>
        </w:r>
        <w:r>
          <w:rPr>
            <w:noProof/>
            <w:webHidden/>
          </w:rPr>
          <w:fldChar w:fldCharType="begin"/>
        </w:r>
        <w:r>
          <w:rPr>
            <w:noProof/>
            <w:webHidden/>
          </w:rPr>
          <w:instrText xml:space="preserve"> PAGEREF _Toc190598617 \h </w:instrText>
        </w:r>
        <w:r>
          <w:rPr>
            <w:noProof/>
            <w:webHidden/>
          </w:rPr>
        </w:r>
        <w:r>
          <w:rPr>
            <w:noProof/>
            <w:webHidden/>
          </w:rPr>
          <w:fldChar w:fldCharType="separate"/>
        </w:r>
        <w:r>
          <w:rPr>
            <w:noProof/>
            <w:webHidden/>
          </w:rPr>
          <w:t>14</w:t>
        </w:r>
        <w:r>
          <w:rPr>
            <w:noProof/>
            <w:webHidden/>
          </w:rPr>
          <w:fldChar w:fldCharType="end"/>
        </w:r>
      </w:hyperlink>
    </w:p>
    <w:p w14:paraId="3B53FF3A" w14:textId="1ABEC702" w:rsidR="00160B6F" w:rsidRDefault="00160B6F">
      <w:pPr>
        <w:pStyle w:val="TDC2"/>
        <w:rPr>
          <w:rFonts w:eastAsiaTheme="minorEastAsia" w:cstheme="minorBidi"/>
          <w:smallCaps w:val="0"/>
          <w:noProof/>
          <w:kern w:val="2"/>
          <w:sz w:val="24"/>
          <w:szCs w:val="24"/>
          <w:lang w:eastAsia="es-ES"/>
          <w14:ligatures w14:val="standardContextual"/>
        </w:rPr>
      </w:pPr>
      <w:hyperlink w:anchor="_Toc190598618" w:history="1">
        <w:r w:rsidRPr="005C2D25">
          <w:rPr>
            <w:rStyle w:val="Hipervnculo"/>
            <w:rFonts w:eastAsiaTheme="majorEastAsia"/>
            <w:noProof/>
          </w:rPr>
          <w:t>4.6. Filtros</w:t>
        </w:r>
        <w:r>
          <w:rPr>
            <w:noProof/>
            <w:webHidden/>
          </w:rPr>
          <w:tab/>
        </w:r>
        <w:r>
          <w:rPr>
            <w:noProof/>
            <w:webHidden/>
          </w:rPr>
          <w:fldChar w:fldCharType="begin"/>
        </w:r>
        <w:r>
          <w:rPr>
            <w:noProof/>
            <w:webHidden/>
          </w:rPr>
          <w:instrText xml:space="preserve"> PAGEREF _Toc190598618 \h </w:instrText>
        </w:r>
        <w:r>
          <w:rPr>
            <w:noProof/>
            <w:webHidden/>
          </w:rPr>
        </w:r>
        <w:r>
          <w:rPr>
            <w:noProof/>
            <w:webHidden/>
          </w:rPr>
          <w:fldChar w:fldCharType="separate"/>
        </w:r>
        <w:r>
          <w:rPr>
            <w:noProof/>
            <w:webHidden/>
          </w:rPr>
          <w:t>17</w:t>
        </w:r>
        <w:r>
          <w:rPr>
            <w:noProof/>
            <w:webHidden/>
          </w:rPr>
          <w:fldChar w:fldCharType="end"/>
        </w:r>
      </w:hyperlink>
    </w:p>
    <w:p w14:paraId="2073304F" w14:textId="45AECE24" w:rsidR="00160B6F" w:rsidRDefault="00160B6F">
      <w:pPr>
        <w:pStyle w:val="TDC3"/>
        <w:tabs>
          <w:tab w:val="right" w:leader="underscore" w:pos="8778"/>
        </w:tabs>
        <w:rPr>
          <w:rFonts w:eastAsiaTheme="minorEastAsia" w:cstheme="minorBidi"/>
          <w:i w:val="0"/>
          <w:iCs w:val="0"/>
          <w:noProof/>
          <w:kern w:val="2"/>
          <w:sz w:val="24"/>
          <w:szCs w:val="24"/>
          <w:lang w:eastAsia="es-ES"/>
          <w14:ligatures w14:val="standardContextual"/>
        </w:rPr>
      </w:pPr>
      <w:hyperlink w:anchor="_Toc190598619" w:history="1">
        <w:r w:rsidRPr="005C2D25">
          <w:rPr>
            <w:rStyle w:val="Hipervnculo"/>
            <w:rFonts w:eastAsiaTheme="majorEastAsia"/>
            <w:noProof/>
          </w:rPr>
          <w:t>4.6.1. Filtros analógicos.</w:t>
        </w:r>
        <w:r>
          <w:rPr>
            <w:noProof/>
            <w:webHidden/>
          </w:rPr>
          <w:tab/>
        </w:r>
        <w:r>
          <w:rPr>
            <w:noProof/>
            <w:webHidden/>
          </w:rPr>
          <w:fldChar w:fldCharType="begin"/>
        </w:r>
        <w:r>
          <w:rPr>
            <w:noProof/>
            <w:webHidden/>
          </w:rPr>
          <w:instrText xml:space="preserve"> PAGEREF _Toc190598619 \h </w:instrText>
        </w:r>
        <w:r>
          <w:rPr>
            <w:noProof/>
            <w:webHidden/>
          </w:rPr>
        </w:r>
        <w:r>
          <w:rPr>
            <w:noProof/>
            <w:webHidden/>
          </w:rPr>
          <w:fldChar w:fldCharType="separate"/>
        </w:r>
        <w:r>
          <w:rPr>
            <w:noProof/>
            <w:webHidden/>
          </w:rPr>
          <w:t>17</w:t>
        </w:r>
        <w:r>
          <w:rPr>
            <w:noProof/>
            <w:webHidden/>
          </w:rPr>
          <w:fldChar w:fldCharType="end"/>
        </w:r>
      </w:hyperlink>
    </w:p>
    <w:p w14:paraId="7E11112D" w14:textId="452C7288" w:rsidR="00160B6F" w:rsidRDefault="00160B6F">
      <w:pPr>
        <w:pStyle w:val="TDC4"/>
        <w:tabs>
          <w:tab w:val="right" w:leader="underscore" w:pos="8778"/>
        </w:tabs>
        <w:rPr>
          <w:rFonts w:eastAsiaTheme="minorEastAsia" w:cstheme="minorBidi"/>
          <w:noProof/>
          <w:kern w:val="2"/>
          <w:sz w:val="24"/>
          <w:szCs w:val="24"/>
          <w:lang w:eastAsia="es-ES"/>
          <w14:ligatures w14:val="standardContextual"/>
        </w:rPr>
      </w:pPr>
      <w:hyperlink w:anchor="_Toc190598620" w:history="1">
        <w:r w:rsidRPr="005C2D25">
          <w:rPr>
            <w:rStyle w:val="Hipervnculo"/>
            <w:rFonts w:eastAsiaTheme="majorEastAsia"/>
            <w:noProof/>
          </w:rPr>
          <w:t>4.6.1.1. Filtros Butterworth.</w:t>
        </w:r>
        <w:r>
          <w:rPr>
            <w:noProof/>
            <w:webHidden/>
          </w:rPr>
          <w:tab/>
        </w:r>
        <w:r>
          <w:rPr>
            <w:noProof/>
            <w:webHidden/>
          </w:rPr>
          <w:fldChar w:fldCharType="begin"/>
        </w:r>
        <w:r>
          <w:rPr>
            <w:noProof/>
            <w:webHidden/>
          </w:rPr>
          <w:instrText xml:space="preserve"> PAGEREF _Toc190598620 \h </w:instrText>
        </w:r>
        <w:r>
          <w:rPr>
            <w:noProof/>
            <w:webHidden/>
          </w:rPr>
        </w:r>
        <w:r>
          <w:rPr>
            <w:noProof/>
            <w:webHidden/>
          </w:rPr>
          <w:fldChar w:fldCharType="separate"/>
        </w:r>
        <w:r>
          <w:rPr>
            <w:noProof/>
            <w:webHidden/>
          </w:rPr>
          <w:t>17</w:t>
        </w:r>
        <w:r>
          <w:rPr>
            <w:noProof/>
            <w:webHidden/>
          </w:rPr>
          <w:fldChar w:fldCharType="end"/>
        </w:r>
      </w:hyperlink>
    </w:p>
    <w:p w14:paraId="6FCCDA50" w14:textId="1F8CCC00" w:rsidR="00160B6F" w:rsidRDefault="00160B6F">
      <w:pPr>
        <w:pStyle w:val="TDC4"/>
        <w:tabs>
          <w:tab w:val="right" w:leader="underscore" w:pos="8778"/>
        </w:tabs>
        <w:rPr>
          <w:rFonts w:eastAsiaTheme="minorEastAsia" w:cstheme="minorBidi"/>
          <w:noProof/>
          <w:kern w:val="2"/>
          <w:sz w:val="24"/>
          <w:szCs w:val="24"/>
          <w:lang w:eastAsia="es-ES"/>
          <w14:ligatures w14:val="standardContextual"/>
        </w:rPr>
      </w:pPr>
      <w:hyperlink w:anchor="_Toc190598621" w:history="1">
        <w:r w:rsidRPr="005C2D25">
          <w:rPr>
            <w:rStyle w:val="Hipervnculo"/>
            <w:rFonts w:eastAsiaTheme="majorEastAsia"/>
            <w:noProof/>
          </w:rPr>
          <w:t>4.6.1.2. Filtros Exponenciales.</w:t>
        </w:r>
        <w:r>
          <w:rPr>
            <w:noProof/>
            <w:webHidden/>
          </w:rPr>
          <w:tab/>
        </w:r>
        <w:r>
          <w:rPr>
            <w:noProof/>
            <w:webHidden/>
          </w:rPr>
          <w:fldChar w:fldCharType="begin"/>
        </w:r>
        <w:r>
          <w:rPr>
            <w:noProof/>
            <w:webHidden/>
          </w:rPr>
          <w:instrText xml:space="preserve"> PAGEREF _Toc190598621 \h </w:instrText>
        </w:r>
        <w:r>
          <w:rPr>
            <w:noProof/>
            <w:webHidden/>
          </w:rPr>
        </w:r>
        <w:r>
          <w:rPr>
            <w:noProof/>
            <w:webHidden/>
          </w:rPr>
          <w:fldChar w:fldCharType="separate"/>
        </w:r>
        <w:r>
          <w:rPr>
            <w:noProof/>
            <w:webHidden/>
          </w:rPr>
          <w:t>18</w:t>
        </w:r>
        <w:r>
          <w:rPr>
            <w:noProof/>
            <w:webHidden/>
          </w:rPr>
          <w:fldChar w:fldCharType="end"/>
        </w:r>
      </w:hyperlink>
    </w:p>
    <w:p w14:paraId="20E02FB7" w14:textId="25965CFB" w:rsidR="00160B6F" w:rsidRDefault="00160B6F">
      <w:pPr>
        <w:pStyle w:val="TDC3"/>
        <w:tabs>
          <w:tab w:val="right" w:leader="underscore" w:pos="8778"/>
        </w:tabs>
        <w:rPr>
          <w:rFonts w:eastAsiaTheme="minorEastAsia" w:cstheme="minorBidi"/>
          <w:i w:val="0"/>
          <w:iCs w:val="0"/>
          <w:noProof/>
          <w:kern w:val="2"/>
          <w:sz w:val="24"/>
          <w:szCs w:val="24"/>
          <w:lang w:eastAsia="es-ES"/>
          <w14:ligatures w14:val="standardContextual"/>
        </w:rPr>
      </w:pPr>
      <w:hyperlink w:anchor="_Toc190598622" w:history="1">
        <w:r w:rsidRPr="005C2D25">
          <w:rPr>
            <w:rStyle w:val="Hipervnculo"/>
            <w:rFonts w:eastAsiaTheme="majorEastAsia"/>
            <w:noProof/>
          </w:rPr>
          <w:t>4.6.2. Filtros Digitales.</w:t>
        </w:r>
        <w:r>
          <w:rPr>
            <w:noProof/>
            <w:webHidden/>
          </w:rPr>
          <w:tab/>
        </w:r>
        <w:r>
          <w:rPr>
            <w:noProof/>
            <w:webHidden/>
          </w:rPr>
          <w:fldChar w:fldCharType="begin"/>
        </w:r>
        <w:r>
          <w:rPr>
            <w:noProof/>
            <w:webHidden/>
          </w:rPr>
          <w:instrText xml:space="preserve"> PAGEREF _Toc190598622 \h </w:instrText>
        </w:r>
        <w:r>
          <w:rPr>
            <w:noProof/>
            <w:webHidden/>
          </w:rPr>
        </w:r>
        <w:r>
          <w:rPr>
            <w:noProof/>
            <w:webHidden/>
          </w:rPr>
          <w:fldChar w:fldCharType="separate"/>
        </w:r>
        <w:r>
          <w:rPr>
            <w:noProof/>
            <w:webHidden/>
          </w:rPr>
          <w:t>18</w:t>
        </w:r>
        <w:r>
          <w:rPr>
            <w:noProof/>
            <w:webHidden/>
          </w:rPr>
          <w:fldChar w:fldCharType="end"/>
        </w:r>
      </w:hyperlink>
    </w:p>
    <w:p w14:paraId="539354AC" w14:textId="5A913985" w:rsidR="00160B6F" w:rsidRDefault="00160B6F">
      <w:pPr>
        <w:pStyle w:val="TDC4"/>
        <w:tabs>
          <w:tab w:val="right" w:leader="underscore" w:pos="8778"/>
        </w:tabs>
        <w:rPr>
          <w:rFonts w:eastAsiaTheme="minorEastAsia" w:cstheme="minorBidi"/>
          <w:noProof/>
          <w:kern w:val="2"/>
          <w:sz w:val="24"/>
          <w:szCs w:val="24"/>
          <w:lang w:eastAsia="es-ES"/>
          <w14:ligatures w14:val="standardContextual"/>
        </w:rPr>
      </w:pPr>
      <w:hyperlink w:anchor="_Toc190598623" w:history="1">
        <w:r w:rsidRPr="005C2D25">
          <w:rPr>
            <w:rStyle w:val="Hipervnculo"/>
            <w:rFonts w:eastAsiaTheme="majorEastAsia"/>
            <w:noProof/>
          </w:rPr>
          <w:t>4.6.2.1. Filtros FIR (Finite Impulse Response).</w:t>
        </w:r>
        <w:r>
          <w:rPr>
            <w:noProof/>
            <w:webHidden/>
          </w:rPr>
          <w:tab/>
        </w:r>
        <w:r>
          <w:rPr>
            <w:noProof/>
            <w:webHidden/>
          </w:rPr>
          <w:fldChar w:fldCharType="begin"/>
        </w:r>
        <w:r>
          <w:rPr>
            <w:noProof/>
            <w:webHidden/>
          </w:rPr>
          <w:instrText xml:space="preserve"> PAGEREF _Toc190598623 \h </w:instrText>
        </w:r>
        <w:r>
          <w:rPr>
            <w:noProof/>
            <w:webHidden/>
          </w:rPr>
        </w:r>
        <w:r>
          <w:rPr>
            <w:noProof/>
            <w:webHidden/>
          </w:rPr>
          <w:fldChar w:fldCharType="separate"/>
        </w:r>
        <w:r>
          <w:rPr>
            <w:noProof/>
            <w:webHidden/>
          </w:rPr>
          <w:t>18</w:t>
        </w:r>
        <w:r>
          <w:rPr>
            <w:noProof/>
            <w:webHidden/>
          </w:rPr>
          <w:fldChar w:fldCharType="end"/>
        </w:r>
      </w:hyperlink>
    </w:p>
    <w:p w14:paraId="5624387A" w14:textId="6CD21F03" w:rsidR="00160B6F" w:rsidRDefault="00160B6F">
      <w:pPr>
        <w:pStyle w:val="TDC4"/>
        <w:tabs>
          <w:tab w:val="right" w:leader="underscore" w:pos="8778"/>
        </w:tabs>
        <w:rPr>
          <w:rFonts w:eastAsiaTheme="minorEastAsia" w:cstheme="minorBidi"/>
          <w:noProof/>
          <w:kern w:val="2"/>
          <w:sz w:val="24"/>
          <w:szCs w:val="24"/>
          <w:lang w:eastAsia="es-ES"/>
          <w14:ligatures w14:val="standardContextual"/>
        </w:rPr>
      </w:pPr>
      <w:hyperlink w:anchor="_Toc190598624" w:history="1">
        <w:r w:rsidRPr="005C2D25">
          <w:rPr>
            <w:rStyle w:val="Hipervnculo"/>
            <w:rFonts w:eastAsiaTheme="majorEastAsia"/>
            <w:noProof/>
          </w:rPr>
          <w:t>4.6.2.2. Filtros IIR (Infinite Impulse Response).</w:t>
        </w:r>
        <w:r>
          <w:rPr>
            <w:noProof/>
            <w:webHidden/>
          </w:rPr>
          <w:tab/>
        </w:r>
        <w:r>
          <w:rPr>
            <w:noProof/>
            <w:webHidden/>
          </w:rPr>
          <w:fldChar w:fldCharType="begin"/>
        </w:r>
        <w:r>
          <w:rPr>
            <w:noProof/>
            <w:webHidden/>
          </w:rPr>
          <w:instrText xml:space="preserve"> PAGEREF _Toc190598624 \h </w:instrText>
        </w:r>
        <w:r>
          <w:rPr>
            <w:noProof/>
            <w:webHidden/>
          </w:rPr>
        </w:r>
        <w:r>
          <w:rPr>
            <w:noProof/>
            <w:webHidden/>
          </w:rPr>
          <w:fldChar w:fldCharType="separate"/>
        </w:r>
        <w:r>
          <w:rPr>
            <w:noProof/>
            <w:webHidden/>
          </w:rPr>
          <w:t>19</w:t>
        </w:r>
        <w:r>
          <w:rPr>
            <w:noProof/>
            <w:webHidden/>
          </w:rPr>
          <w:fldChar w:fldCharType="end"/>
        </w:r>
      </w:hyperlink>
    </w:p>
    <w:p w14:paraId="46979309" w14:textId="30366C08" w:rsidR="00160B6F" w:rsidRDefault="00160B6F">
      <w:pPr>
        <w:pStyle w:val="TDC2"/>
        <w:rPr>
          <w:rFonts w:eastAsiaTheme="minorEastAsia" w:cstheme="minorBidi"/>
          <w:smallCaps w:val="0"/>
          <w:noProof/>
          <w:kern w:val="2"/>
          <w:sz w:val="24"/>
          <w:szCs w:val="24"/>
          <w:lang w:eastAsia="es-ES"/>
          <w14:ligatures w14:val="standardContextual"/>
        </w:rPr>
      </w:pPr>
      <w:hyperlink w:anchor="_Toc190598625" w:history="1">
        <w:r w:rsidRPr="005C2D25">
          <w:rPr>
            <w:rStyle w:val="Hipervnculo"/>
            <w:rFonts w:eastAsiaTheme="majorEastAsia"/>
            <w:noProof/>
          </w:rPr>
          <w:t>4.7. Motores Eléctricos.</w:t>
        </w:r>
        <w:r>
          <w:rPr>
            <w:noProof/>
            <w:webHidden/>
          </w:rPr>
          <w:tab/>
        </w:r>
        <w:r>
          <w:rPr>
            <w:noProof/>
            <w:webHidden/>
          </w:rPr>
          <w:fldChar w:fldCharType="begin"/>
        </w:r>
        <w:r>
          <w:rPr>
            <w:noProof/>
            <w:webHidden/>
          </w:rPr>
          <w:instrText xml:space="preserve"> PAGEREF _Toc190598625 \h </w:instrText>
        </w:r>
        <w:r>
          <w:rPr>
            <w:noProof/>
            <w:webHidden/>
          </w:rPr>
        </w:r>
        <w:r>
          <w:rPr>
            <w:noProof/>
            <w:webHidden/>
          </w:rPr>
          <w:fldChar w:fldCharType="separate"/>
        </w:r>
        <w:r>
          <w:rPr>
            <w:noProof/>
            <w:webHidden/>
          </w:rPr>
          <w:t>19</w:t>
        </w:r>
        <w:r>
          <w:rPr>
            <w:noProof/>
            <w:webHidden/>
          </w:rPr>
          <w:fldChar w:fldCharType="end"/>
        </w:r>
      </w:hyperlink>
    </w:p>
    <w:p w14:paraId="3FF09DA1" w14:textId="16771690" w:rsidR="00160B6F" w:rsidRDefault="00160B6F">
      <w:pPr>
        <w:pStyle w:val="TDC3"/>
        <w:tabs>
          <w:tab w:val="right" w:leader="underscore" w:pos="8778"/>
        </w:tabs>
        <w:rPr>
          <w:rFonts w:eastAsiaTheme="minorEastAsia" w:cstheme="minorBidi"/>
          <w:i w:val="0"/>
          <w:iCs w:val="0"/>
          <w:noProof/>
          <w:kern w:val="2"/>
          <w:sz w:val="24"/>
          <w:szCs w:val="24"/>
          <w:lang w:eastAsia="es-ES"/>
          <w14:ligatures w14:val="standardContextual"/>
        </w:rPr>
      </w:pPr>
      <w:hyperlink w:anchor="_Toc190598626" w:history="1">
        <w:r w:rsidRPr="005C2D25">
          <w:rPr>
            <w:rStyle w:val="Hipervnculo"/>
            <w:rFonts w:eastAsiaTheme="majorEastAsia"/>
            <w:noProof/>
          </w:rPr>
          <w:t>4.7.1. Motores de Corriente Continua (DC).</w:t>
        </w:r>
        <w:r>
          <w:rPr>
            <w:noProof/>
            <w:webHidden/>
          </w:rPr>
          <w:tab/>
        </w:r>
        <w:r>
          <w:rPr>
            <w:noProof/>
            <w:webHidden/>
          </w:rPr>
          <w:fldChar w:fldCharType="begin"/>
        </w:r>
        <w:r>
          <w:rPr>
            <w:noProof/>
            <w:webHidden/>
          </w:rPr>
          <w:instrText xml:space="preserve"> PAGEREF _Toc190598626 \h </w:instrText>
        </w:r>
        <w:r>
          <w:rPr>
            <w:noProof/>
            <w:webHidden/>
          </w:rPr>
        </w:r>
        <w:r>
          <w:rPr>
            <w:noProof/>
            <w:webHidden/>
          </w:rPr>
          <w:fldChar w:fldCharType="separate"/>
        </w:r>
        <w:r>
          <w:rPr>
            <w:noProof/>
            <w:webHidden/>
          </w:rPr>
          <w:t>19</w:t>
        </w:r>
        <w:r>
          <w:rPr>
            <w:noProof/>
            <w:webHidden/>
          </w:rPr>
          <w:fldChar w:fldCharType="end"/>
        </w:r>
      </w:hyperlink>
    </w:p>
    <w:p w14:paraId="0CDC0FC5" w14:textId="68986918" w:rsidR="00160B6F" w:rsidRDefault="00160B6F">
      <w:pPr>
        <w:pStyle w:val="TDC4"/>
        <w:tabs>
          <w:tab w:val="right" w:leader="underscore" w:pos="8778"/>
        </w:tabs>
        <w:rPr>
          <w:rFonts w:eastAsiaTheme="minorEastAsia" w:cstheme="minorBidi"/>
          <w:noProof/>
          <w:kern w:val="2"/>
          <w:sz w:val="24"/>
          <w:szCs w:val="24"/>
          <w:lang w:eastAsia="es-ES"/>
          <w14:ligatures w14:val="standardContextual"/>
        </w:rPr>
      </w:pPr>
      <w:hyperlink w:anchor="_Toc190598627" w:history="1">
        <w:r w:rsidRPr="005C2D25">
          <w:rPr>
            <w:rStyle w:val="Hipervnculo"/>
            <w:rFonts w:eastAsiaTheme="majorEastAsia"/>
            <w:noProof/>
          </w:rPr>
          <w:t>4.7.1.1. Motores con escobillas (Brushed DC Motor).</w:t>
        </w:r>
        <w:r>
          <w:rPr>
            <w:noProof/>
            <w:webHidden/>
          </w:rPr>
          <w:tab/>
        </w:r>
        <w:r>
          <w:rPr>
            <w:noProof/>
            <w:webHidden/>
          </w:rPr>
          <w:fldChar w:fldCharType="begin"/>
        </w:r>
        <w:r>
          <w:rPr>
            <w:noProof/>
            <w:webHidden/>
          </w:rPr>
          <w:instrText xml:space="preserve"> PAGEREF _Toc190598627 \h </w:instrText>
        </w:r>
        <w:r>
          <w:rPr>
            <w:noProof/>
            <w:webHidden/>
          </w:rPr>
        </w:r>
        <w:r>
          <w:rPr>
            <w:noProof/>
            <w:webHidden/>
          </w:rPr>
          <w:fldChar w:fldCharType="separate"/>
        </w:r>
        <w:r>
          <w:rPr>
            <w:noProof/>
            <w:webHidden/>
          </w:rPr>
          <w:t>19</w:t>
        </w:r>
        <w:r>
          <w:rPr>
            <w:noProof/>
            <w:webHidden/>
          </w:rPr>
          <w:fldChar w:fldCharType="end"/>
        </w:r>
      </w:hyperlink>
    </w:p>
    <w:p w14:paraId="7155A9B7" w14:textId="38EAEAAF" w:rsidR="00160B6F" w:rsidRDefault="00160B6F">
      <w:pPr>
        <w:pStyle w:val="TDC4"/>
        <w:tabs>
          <w:tab w:val="right" w:leader="underscore" w:pos="8778"/>
        </w:tabs>
        <w:rPr>
          <w:rFonts w:eastAsiaTheme="minorEastAsia" w:cstheme="minorBidi"/>
          <w:noProof/>
          <w:kern w:val="2"/>
          <w:sz w:val="24"/>
          <w:szCs w:val="24"/>
          <w:lang w:eastAsia="es-ES"/>
          <w14:ligatures w14:val="standardContextual"/>
        </w:rPr>
      </w:pPr>
      <w:hyperlink w:anchor="_Toc190598628" w:history="1">
        <w:r w:rsidRPr="005C2D25">
          <w:rPr>
            <w:rStyle w:val="Hipervnculo"/>
            <w:rFonts w:eastAsiaTheme="majorEastAsia"/>
            <w:noProof/>
          </w:rPr>
          <w:t>4.7.1.2. Motores DC sin escobillas (Brusheless DC Motor).</w:t>
        </w:r>
        <w:r>
          <w:rPr>
            <w:noProof/>
            <w:webHidden/>
          </w:rPr>
          <w:tab/>
        </w:r>
        <w:r>
          <w:rPr>
            <w:noProof/>
            <w:webHidden/>
          </w:rPr>
          <w:fldChar w:fldCharType="begin"/>
        </w:r>
        <w:r>
          <w:rPr>
            <w:noProof/>
            <w:webHidden/>
          </w:rPr>
          <w:instrText xml:space="preserve"> PAGEREF _Toc190598628 \h </w:instrText>
        </w:r>
        <w:r>
          <w:rPr>
            <w:noProof/>
            <w:webHidden/>
          </w:rPr>
        </w:r>
        <w:r>
          <w:rPr>
            <w:noProof/>
            <w:webHidden/>
          </w:rPr>
          <w:fldChar w:fldCharType="separate"/>
        </w:r>
        <w:r>
          <w:rPr>
            <w:noProof/>
            <w:webHidden/>
          </w:rPr>
          <w:t>20</w:t>
        </w:r>
        <w:r>
          <w:rPr>
            <w:noProof/>
            <w:webHidden/>
          </w:rPr>
          <w:fldChar w:fldCharType="end"/>
        </w:r>
      </w:hyperlink>
    </w:p>
    <w:p w14:paraId="7E5CD7AC" w14:textId="76E05BA0" w:rsidR="00160B6F" w:rsidRDefault="00160B6F">
      <w:pPr>
        <w:pStyle w:val="TDC4"/>
        <w:tabs>
          <w:tab w:val="right" w:leader="underscore" w:pos="8778"/>
        </w:tabs>
        <w:rPr>
          <w:rFonts w:eastAsiaTheme="minorEastAsia" w:cstheme="minorBidi"/>
          <w:noProof/>
          <w:kern w:val="2"/>
          <w:sz w:val="24"/>
          <w:szCs w:val="24"/>
          <w:lang w:eastAsia="es-ES"/>
          <w14:ligatures w14:val="standardContextual"/>
        </w:rPr>
      </w:pPr>
      <w:hyperlink w:anchor="_Toc190598629" w:history="1">
        <w:r w:rsidRPr="005C2D25">
          <w:rPr>
            <w:rStyle w:val="Hipervnculo"/>
            <w:rFonts w:eastAsiaTheme="majorEastAsia"/>
            <w:noProof/>
          </w:rPr>
          <w:t>4.7.1.3. Motores paso a paso (Stepper Motor).</w:t>
        </w:r>
        <w:r>
          <w:rPr>
            <w:noProof/>
            <w:webHidden/>
          </w:rPr>
          <w:tab/>
        </w:r>
        <w:r>
          <w:rPr>
            <w:noProof/>
            <w:webHidden/>
          </w:rPr>
          <w:fldChar w:fldCharType="begin"/>
        </w:r>
        <w:r>
          <w:rPr>
            <w:noProof/>
            <w:webHidden/>
          </w:rPr>
          <w:instrText xml:space="preserve"> PAGEREF _Toc190598629 \h </w:instrText>
        </w:r>
        <w:r>
          <w:rPr>
            <w:noProof/>
            <w:webHidden/>
          </w:rPr>
        </w:r>
        <w:r>
          <w:rPr>
            <w:noProof/>
            <w:webHidden/>
          </w:rPr>
          <w:fldChar w:fldCharType="separate"/>
        </w:r>
        <w:r>
          <w:rPr>
            <w:noProof/>
            <w:webHidden/>
          </w:rPr>
          <w:t>20</w:t>
        </w:r>
        <w:r>
          <w:rPr>
            <w:noProof/>
            <w:webHidden/>
          </w:rPr>
          <w:fldChar w:fldCharType="end"/>
        </w:r>
      </w:hyperlink>
    </w:p>
    <w:p w14:paraId="4ACAEDF9" w14:textId="2D088733" w:rsidR="00160B6F" w:rsidRDefault="00160B6F">
      <w:pPr>
        <w:pStyle w:val="TDC5"/>
        <w:tabs>
          <w:tab w:val="right" w:leader="underscore" w:pos="8778"/>
        </w:tabs>
        <w:rPr>
          <w:rFonts w:eastAsiaTheme="minorEastAsia" w:cstheme="minorBidi"/>
          <w:noProof/>
          <w:kern w:val="2"/>
          <w:sz w:val="24"/>
          <w:szCs w:val="24"/>
          <w:lang w:eastAsia="es-ES"/>
          <w14:ligatures w14:val="standardContextual"/>
        </w:rPr>
      </w:pPr>
      <w:hyperlink w:anchor="_Toc190598630" w:history="1">
        <w:r w:rsidRPr="005C2D25">
          <w:rPr>
            <w:rStyle w:val="Hipervnculo"/>
            <w:rFonts w:eastAsiaTheme="majorEastAsia"/>
            <w:noProof/>
          </w:rPr>
          <w:t>4.7.1.3.1. Motores de reluctancia variable:</w:t>
        </w:r>
        <w:r>
          <w:rPr>
            <w:noProof/>
            <w:webHidden/>
          </w:rPr>
          <w:tab/>
        </w:r>
        <w:r>
          <w:rPr>
            <w:noProof/>
            <w:webHidden/>
          </w:rPr>
          <w:fldChar w:fldCharType="begin"/>
        </w:r>
        <w:r>
          <w:rPr>
            <w:noProof/>
            <w:webHidden/>
          </w:rPr>
          <w:instrText xml:space="preserve"> PAGEREF _Toc190598630 \h </w:instrText>
        </w:r>
        <w:r>
          <w:rPr>
            <w:noProof/>
            <w:webHidden/>
          </w:rPr>
        </w:r>
        <w:r>
          <w:rPr>
            <w:noProof/>
            <w:webHidden/>
          </w:rPr>
          <w:fldChar w:fldCharType="separate"/>
        </w:r>
        <w:r>
          <w:rPr>
            <w:noProof/>
            <w:webHidden/>
          </w:rPr>
          <w:t>20</w:t>
        </w:r>
        <w:r>
          <w:rPr>
            <w:noProof/>
            <w:webHidden/>
          </w:rPr>
          <w:fldChar w:fldCharType="end"/>
        </w:r>
      </w:hyperlink>
    </w:p>
    <w:p w14:paraId="66185979" w14:textId="4636C222" w:rsidR="00160B6F" w:rsidRDefault="00160B6F">
      <w:pPr>
        <w:pStyle w:val="TDC5"/>
        <w:tabs>
          <w:tab w:val="right" w:leader="underscore" w:pos="8778"/>
        </w:tabs>
        <w:rPr>
          <w:rFonts w:eastAsiaTheme="minorEastAsia" w:cstheme="minorBidi"/>
          <w:noProof/>
          <w:kern w:val="2"/>
          <w:sz w:val="24"/>
          <w:szCs w:val="24"/>
          <w:lang w:eastAsia="es-ES"/>
          <w14:ligatures w14:val="standardContextual"/>
        </w:rPr>
      </w:pPr>
      <w:hyperlink w:anchor="_Toc190598631" w:history="1">
        <w:r w:rsidRPr="005C2D25">
          <w:rPr>
            <w:rStyle w:val="Hipervnculo"/>
            <w:rFonts w:eastAsiaTheme="majorEastAsia"/>
            <w:noProof/>
          </w:rPr>
          <w:t>4.7.1.3.2. Motores de imán permanente:</w:t>
        </w:r>
        <w:r>
          <w:rPr>
            <w:noProof/>
            <w:webHidden/>
          </w:rPr>
          <w:tab/>
        </w:r>
        <w:r>
          <w:rPr>
            <w:noProof/>
            <w:webHidden/>
          </w:rPr>
          <w:fldChar w:fldCharType="begin"/>
        </w:r>
        <w:r>
          <w:rPr>
            <w:noProof/>
            <w:webHidden/>
          </w:rPr>
          <w:instrText xml:space="preserve"> PAGEREF _Toc190598631 \h </w:instrText>
        </w:r>
        <w:r>
          <w:rPr>
            <w:noProof/>
            <w:webHidden/>
          </w:rPr>
        </w:r>
        <w:r>
          <w:rPr>
            <w:noProof/>
            <w:webHidden/>
          </w:rPr>
          <w:fldChar w:fldCharType="separate"/>
        </w:r>
        <w:r>
          <w:rPr>
            <w:noProof/>
            <w:webHidden/>
          </w:rPr>
          <w:t>20</w:t>
        </w:r>
        <w:r>
          <w:rPr>
            <w:noProof/>
            <w:webHidden/>
          </w:rPr>
          <w:fldChar w:fldCharType="end"/>
        </w:r>
      </w:hyperlink>
    </w:p>
    <w:p w14:paraId="4F2D6600" w14:textId="10BE75A6" w:rsidR="00160B6F" w:rsidRDefault="00160B6F">
      <w:pPr>
        <w:pStyle w:val="TDC5"/>
        <w:tabs>
          <w:tab w:val="right" w:leader="underscore" w:pos="8778"/>
        </w:tabs>
        <w:rPr>
          <w:rFonts w:eastAsiaTheme="minorEastAsia" w:cstheme="minorBidi"/>
          <w:noProof/>
          <w:kern w:val="2"/>
          <w:sz w:val="24"/>
          <w:szCs w:val="24"/>
          <w:lang w:eastAsia="es-ES"/>
          <w14:ligatures w14:val="standardContextual"/>
        </w:rPr>
      </w:pPr>
      <w:hyperlink w:anchor="_Toc190598632" w:history="1">
        <w:r w:rsidRPr="005C2D25">
          <w:rPr>
            <w:rStyle w:val="Hipervnculo"/>
            <w:rFonts w:eastAsiaTheme="majorEastAsia"/>
            <w:noProof/>
          </w:rPr>
          <w:t>4.7.1.3.3. Motores híbridos:</w:t>
        </w:r>
        <w:r>
          <w:rPr>
            <w:noProof/>
            <w:webHidden/>
          </w:rPr>
          <w:tab/>
        </w:r>
        <w:r>
          <w:rPr>
            <w:noProof/>
            <w:webHidden/>
          </w:rPr>
          <w:fldChar w:fldCharType="begin"/>
        </w:r>
        <w:r>
          <w:rPr>
            <w:noProof/>
            <w:webHidden/>
          </w:rPr>
          <w:instrText xml:space="preserve"> PAGEREF _Toc190598632 \h </w:instrText>
        </w:r>
        <w:r>
          <w:rPr>
            <w:noProof/>
            <w:webHidden/>
          </w:rPr>
        </w:r>
        <w:r>
          <w:rPr>
            <w:noProof/>
            <w:webHidden/>
          </w:rPr>
          <w:fldChar w:fldCharType="separate"/>
        </w:r>
        <w:r>
          <w:rPr>
            <w:noProof/>
            <w:webHidden/>
          </w:rPr>
          <w:t>21</w:t>
        </w:r>
        <w:r>
          <w:rPr>
            <w:noProof/>
            <w:webHidden/>
          </w:rPr>
          <w:fldChar w:fldCharType="end"/>
        </w:r>
      </w:hyperlink>
    </w:p>
    <w:p w14:paraId="1BAEEF2F" w14:textId="7549577E" w:rsidR="00160B6F" w:rsidRDefault="00160B6F">
      <w:pPr>
        <w:pStyle w:val="TDC3"/>
        <w:tabs>
          <w:tab w:val="right" w:leader="underscore" w:pos="8778"/>
        </w:tabs>
        <w:rPr>
          <w:rFonts w:eastAsiaTheme="minorEastAsia" w:cstheme="minorBidi"/>
          <w:i w:val="0"/>
          <w:iCs w:val="0"/>
          <w:noProof/>
          <w:kern w:val="2"/>
          <w:sz w:val="24"/>
          <w:szCs w:val="24"/>
          <w:lang w:eastAsia="es-ES"/>
          <w14:ligatures w14:val="standardContextual"/>
        </w:rPr>
      </w:pPr>
      <w:hyperlink w:anchor="_Toc190598633" w:history="1">
        <w:r w:rsidRPr="005C2D25">
          <w:rPr>
            <w:rStyle w:val="Hipervnculo"/>
            <w:rFonts w:eastAsiaTheme="majorEastAsia"/>
            <w:noProof/>
          </w:rPr>
          <w:t>4.7.2. Motores de corriente Alterna.</w:t>
        </w:r>
        <w:r>
          <w:rPr>
            <w:noProof/>
            <w:webHidden/>
          </w:rPr>
          <w:tab/>
        </w:r>
        <w:r>
          <w:rPr>
            <w:noProof/>
            <w:webHidden/>
          </w:rPr>
          <w:fldChar w:fldCharType="begin"/>
        </w:r>
        <w:r>
          <w:rPr>
            <w:noProof/>
            <w:webHidden/>
          </w:rPr>
          <w:instrText xml:space="preserve"> PAGEREF _Toc190598633 \h </w:instrText>
        </w:r>
        <w:r>
          <w:rPr>
            <w:noProof/>
            <w:webHidden/>
          </w:rPr>
        </w:r>
        <w:r>
          <w:rPr>
            <w:noProof/>
            <w:webHidden/>
          </w:rPr>
          <w:fldChar w:fldCharType="separate"/>
        </w:r>
        <w:r>
          <w:rPr>
            <w:noProof/>
            <w:webHidden/>
          </w:rPr>
          <w:t>21</w:t>
        </w:r>
        <w:r>
          <w:rPr>
            <w:noProof/>
            <w:webHidden/>
          </w:rPr>
          <w:fldChar w:fldCharType="end"/>
        </w:r>
      </w:hyperlink>
    </w:p>
    <w:p w14:paraId="211AA81B" w14:textId="7ADC20B1" w:rsidR="00160B6F" w:rsidRDefault="00160B6F">
      <w:pPr>
        <w:pStyle w:val="TDC4"/>
        <w:tabs>
          <w:tab w:val="right" w:leader="underscore" w:pos="8778"/>
        </w:tabs>
        <w:rPr>
          <w:rFonts w:eastAsiaTheme="minorEastAsia" w:cstheme="minorBidi"/>
          <w:noProof/>
          <w:kern w:val="2"/>
          <w:sz w:val="24"/>
          <w:szCs w:val="24"/>
          <w:lang w:eastAsia="es-ES"/>
          <w14:ligatures w14:val="standardContextual"/>
        </w:rPr>
      </w:pPr>
      <w:hyperlink w:anchor="_Toc190598634" w:history="1">
        <w:r w:rsidRPr="005C2D25">
          <w:rPr>
            <w:rStyle w:val="Hipervnculo"/>
            <w:rFonts w:eastAsiaTheme="majorEastAsia"/>
            <w:noProof/>
          </w:rPr>
          <w:t>4.7.2.1. Motores de inducción</w:t>
        </w:r>
        <w:r>
          <w:rPr>
            <w:noProof/>
            <w:webHidden/>
          </w:rPr>
          <w:tab/>
        </w:r>
        <w:r>
          <w:rPr>
            <w:noProof/>
            <w:webHidden/>
          </w:rPr>
          <w:fldChar w:fldCharType="begin"/>
        </w:r>
        <w:r>
          <w:rPr>
            <w:noProof/>
            <w:webHidden/>
          </w:rPr>
          <w:instrText xml:space="preserve"> PAGEREF _Toc190598634 \h </w:instrText>
        </w:r>
        <w:r>
          <w:rPr>
            <w:noProof/>
            <w:webHidden/>
          </w:rPr>
        </w:r>
        <w:r>
          <w:rPr>
            <w:noProof/>
            <w:webHidden/>
          </w:rPr>
          <w:fldChar w:fldCharType="separate"/>
        </w:r>
        <w:r>
          <w:rPr>
            <w:noProof/>
            <w:webHidden/>
          </w:rPr>
          <w:t>21</w:t>
        </w:r>
        <w:r>
          <w:rPr>
            <w:noProof/>
            <w:webHidden/>
          </w:rPr>
          <w:fldChar w:fldCharType="end"/>
        </w:r>
      </w:hyperlink>
    </w:p>
    <w:p w14:paraId="16AFD8F8" w14:textId="109080FF" w:rsidR="00160B6F" w:rsidRDefault="00160B6F">
      <w:pPr>
        <w:pStyle w:val="TDC4"/>
        <w:tabs>
          <w:tab w:val="right" w:leader="underscore" w:pos="8778"/>
        </w:tabs>
        <w:rPr>
          <w:rFonts w:eastAsiaTheme="minorEastAsia" w:cstheme="minorBidi"/>
          <w:noProof/>
          <w:kern w:val="2"/>
          <w:sz w:val="24"/>
          <w:szCs w:val="24"/>
          <w:lang w:eastAsia="es-ES"/>
          <w14:ligatures w14:val="standardContextual"/>
        </w:rPr>
      </w:pPr>
      <w:hyperlink w:anchor="_Toc190598635" w:history="1">
        <w:r w:rsidRPr="005C2D25">
          <w:rPr>
            <w:rStyle w:val="Hipervnculo"/>
            <w:rFonts w:eastAsiaTheme="majorEastAsia"/>
            <w:noProof/>
          </w:rPr>
          <w:t>4.7.2.2. Motores sincrónicos</w:t>
        </w:r>
        <w:r>
          <w:rPr>
            <w:noProof/>
            <w:webHidden/>
          </w:rPr>
          <w:tab/>
        </w:r>
        <w:r>
          <w:rPr>
            <w:noProof/>
            <w:webHidden/>
          </w:rPr>
          <w:fldChar w:fldCharType="begin"/>
        </w:r>
        <w:r>
          <w:rPr>
            <w:noProof/>
            <w:webHidden/>
          </w:rPr>
          <w:instrText xml:space="preserve"> PAGEREF _Toc190598635 \h </w:instrText>
        </w:r>
        <w:r>
          <w:rPr>
            <w:noProof/>
            <w:webHidden/>
          </w:rPr>
        </w:r>
        <w:r>
          <w:rPr>
            <w:noProof/>
            <w:webHidden/>
          </w:rPr>
          <w:fldChar w:fldCharType="separate"/>
        </w:r>
        <w:r>
          <w:rPr>
            <w:noProof/>
            <w:webHidden/>
          </w:rPr>
          <w:t>21</w:t>
        </w:r>
        <w:r>
          <w:rPr>
            <w:noProof/>
            <w:webHidden/>
          </w:rPr>
          <w:fldChar w:fldCharType="end"/>
        </w:r>
      </w:hyperlink>
    </w:p>
    <w:p w14:paraId="73236EAB" w14:textId="6A360575" w:rsidR="00160B6F" w:rsidRDefault="00160B6F">
      <w:pPr>
        <w:pStyle w:val="TDC2"/>
        <w:rPr>
          <w:rFonts w:eastAsiaTheme="minorEastAsia" w:cstheme="minorBidi"/>
          <w:smallCaps w:val="0"/>
          <w:noProof/>
          <w:kern w:val="2"/>
          <w:sz w:val="24"/>
          <w:szCs w:val="24"/>
          <w:lang w:eastAsia="es-ES"/>
          <w14:ligatures w14:val="standardContextual"/>
        </w:rPr>
      </w:pPr>
      <w:hyperlink w:anchor="_Toc190598636" w:history="1">
        <w:r w:rsidRPr="005C2D25">
          <w:rPr>
            <w:rStyle w:val="Hipervnculo"/>
            <w:rFonts w:eastAsiaTheme="majorEastAsia"/>
            <w:noProof/>
          </w:rPr>
          <w:t>4.8. Driver o Controlador Motores DC.</w:t>
        </w:r>
        <w:r>
          <w:rPr>
            <w:noProof/>
            <w:webHidden/>
          </w:rPr>
          <w:tab/>
        </w:r>
        <w:r>
          <w:rPr>
            <w:noProof/>
            <w:webHidden/>
          </w:rPr>
          <w:fldChar w:fldCharType="begin"/>
        </w:r>
        <w:r>
          <w:rPr>
            <w:noProof/>
            <w:webHidden/>
          </w:rPr>
          <w:instrText xml:space="preserve"> PAGEREF _Toc190598636 \h </w:instrText>
        </w:r>
        <w:r>
          <w:rPr>
            <w:noProof/>
            <w:webHidden/>
          </w:rPr>
        </w:r>
        <w:r>
          <w:rPr>
            <w:noProof/>
            <w:webHidden/>
          </w:rPr>
          <w:fldChar w:fldCharType="separate"/>
        </w:r>
        <w:r>
          <w:rPr>
            <w:noProof/>
            <w:webHidden/>
          </w:rPr>
          <w:t>21</w:t>
        </w:r>
        <w:r>
          <w:rPr>
            <w:noProof/>
            <w:webHidden/>
          </w:rPr>
          <w:fldChar w:fldCharType="end"/>
        </w:r>
      </w:hyperlink>
    </w:p>
    <w:p w14:paraId="31598863" w14:textId="33CC71FF" w:rsidR="00160B6F" w:rsidRDefault="00160B6F">
      <w:pPr>
        <w:pStyle w:val="TDC1"/>
        <w:rPr>
          <w:rFonts w:eastAsiaTheme="minorEastAsia" w:cstheme="minorBidi"/>
          <w:b w:val="0"/>
          <w:bCs w:val="0"/>
          <w:caps w:val="0"/>
          <w:noProof/>
          <w:kern w:val="2"/>
          <w:sz w:val="24"/>
          <w:szCs w:val="24"/>
          <w:lang w:eastAsia="es-ES"/>
          <w14:ligatures w14:val="standardContextual"/>
        </w:rPr>
      </w:pPr>
      <w:hyperlink w:anchor="_Toc190598637" w:history="1">
        <w:r w:rsidRPr="005C2D25">
          <w:rPr>
            <w:rStyle w:val="Hipervnculo"/>
            <w:rFonts w:eastAsiaTheme="majorEastAsia"/>
            <w:noProof/>
          </w:rPr>
          <w:t>5. Resultados</w:t>
        </w:r>
        <w:r>
          <w:rPr>
            <w:noProof/>
            <w:webHidden/>
          </w:rPr>
          <w:tab/>
        </w:r>
        <w:r>
          <w:rPr>
            <w:noProof/>
            <w:webHidden/>
          </w:rPr>
          <w:fldChar w:fldCharType="begin"/>
        </w:r>
        <w:r>
          <w:rPr>
            <w:noProof/>
            <w:webHidden/>
          </w:rPr>
          <w:instrText xml:space="preserve"> PAGEREF _Toc190598637 \h </w:instrText>
        </w:r>
        <w:r>
          <w:rPr>
            <w:noProof/>
            <w:webHidden/>
          </w:rPr>
        </w:r>
        <w:r>
          <w:rPr>
            <w:noProof/>
            <w:webHidden/>
          </w:rPr>
          <w:fldChar w:fldCharType="separate"/>
        </w:r>
        <w:r>
          <w:rPr>
            <w:noProof/>
            <w:webHidden/>
          </w:rPr>
          <w:t>22</w:t>
        </w:r>
        <w:r>
          <w:rPr>
            <w:noProof/>
            <w:webHidden/>
          </w:rPr>
          <w:fldChar w:fldCharType="end"/>
        </w:r>
      </w:hyperlink>
    </w:p>
    <w:p w14:paraId="52D217F4" w14:textId="23443377" w:rsidR="00160B6F" w:rsidRDefault="00160B6F">
      <w:pPr>
        <w:pStyle w:val="TDC1"/>
        <w:rPr>
          <w:rFonts w:eastAsiaTheme="minorEastAsia" w:cstheme="minorBidi"/>
          <w:b w:val="0"/>
          <w:bCs w:val="0"/>
          <w:caps w:val="0"/>
          <w:noProof/>
          <w:kern w:val="2"/>
          <w:sz w:val="24"/>
          <w:szCs w:val="24"/>
          <w:lang w:eastAsia="es-ES"/>
          <w14:ligatures w14:val="standardContextual"/>
        </w:rPr>
      </w:pPr>
      <w:hyperlink w:anchor="_Toc190598638" w:history="1">
        <w:r w:rsidRPr="005C2D25">
          <w:rPr>
            <w:rStyle w:val="Hipervnculo"/>
            <w:rFonts w:eastAsiaTheme="majorEastAsia"/>
            <w:noProof/>
          </w:rPr>
          <w:t>6. Conclusiones</w:t>
        </w:r>
        <w:r>
          <w:rPr>
            <w:noProof/>
            <w:webHidden/>
          </w:rPr>
          <w:tab/>
        </w:r>
        <w:r>
          <w:rPr>
            <w:noProof/>
            <w:webHidden/>
          </w:rPr>
          <w:fldChar w:fldCharType="begin"/>
        </w:r>
        <w:r>
          <w:rPr>
            <w:noProof/>
            <w:webHidden/>
          </w:rPr>
          <w:instrText xml:space="preserve"> PAGEREF _Toc190598638 \h </w:instrText>
        </w:r>
        <w:r>
          <w:rPr>
            <w:noProof/>
            <w:webHidden/>
          </w:rPr>
        </w:r>
        <w:r>
          <w:rPr>
            <w:noProof/>
            <w:webHidden/>
          </w:rPr>
          <w:fldChar w:fldCharType="separate"/>
        </w:r>
        <w:r>
          <w:rPr>
            <w:noProof/>
            <w:webHidden/>
          </w:rPr>
          <w:t>23</w:t>
        </w:r>
        <w:r>
          <w:rPr>
            <w:noProof/>
            <w:webHidden/>
          </w:rPr>
          <w:fldChar w:fldCharType="end"/>
        </w:r>
      </w:hyperlink>
    </w:p>
    <w:p w14:paraId="60EDCB3F" w14:textId="154E1EE6" w:rsidR="00160B6F" w:rsidRDefault="00160B6F">
      <w:pPr>
        <w:pStyle w:val="TDC1"/>
        <w:rPr>
          <w:rFonts w:eastAsiaTheme="minorEastAsia" w:cstheme="minorBidi"/>
          <w:b w:val="0"/>
          <w:bCs w:val="0"/>
          <w:caps w:val="0"/>
          <w:noProof/>
          <w:kern w:val="2"/>
          <w:sz w:val="24"/>
          <w:szCs w:val="24"/>
          <w:lang w:eastAsia="es-ES"/>
          <w14:ligatures w14:val="standardContextual"/>
        </w:rPr>
      </w:pPr>
      <w:hyperlink w:anchor="_Toc190598639" w:history="1">
        <w:r w:rsidRPr="005C2D25">
          <w:rPr>
            <w:rStyle w:val="Hipervnculo"/>
            <w:rFonts w:eastAsiaTheme="majorEastAsia"/>
            <w:noProof/>
          </w:rPr>
          <w:t>7. Objetivos de Desarrollo Sostenible</w:t>
        </w:r>
        <w:r>
          <w:rPr>
            <w:noProof/>
            <w:webHidden/>
          </w:rPr>
          <w:tab/>
        </w:r>
        <w:r>
          <w:rPr>
            <w:noProof/>
            <w:webHidden/>
          </w:rPr>
          <w:fldChar w:fldCharType="begin"/>
        </w:r>
        <w:r>
          <w:rPr>
            <w:noProof/>
            <w:webHidden/>
          </w:rPr>
          <w:instrText xml:space="preserve"> PAGEREF _Toc190598639 \h </w:instrText>
        </w:r>
        <w:r>
          <w:rPr>
            <w:noProof/>
            <w:webHidden/>
          </w:rPr>
        </w:r>
        <w:r>
          <w:rPr>
            <w:noProof/>
            <w:webHidden/>
          </w:rPr>
          <w:fldChar w:fldCharType="separate"/>
        </w:r>
        <w:r>
          <w:rPr>
            <w:noProof/>
            <w:webHidden/>
          </w:rPr>
          <w:t>24</w:t>
        </w:r>
        <w:r>
          <w:rPr>
            <w:noProof/>
            <w:webHidden/>
          </w:rPr>
          <w:fldChar w:fldCharType="end"/>
        </w:r>
      </w:hyperlink>
    </w:p>
    <w:p w14:paraId="1D9B2766" w14:textId="0CB3C2BA" w:rsidR="00160B6F" w:rsidRDefault="00160B6F">
      <w:pPr>
        <w:pStyle w:val="TDC1"/>
        <w:rPr>
          <w:rFonts w:eastAsiaTheme="minorEastAsia" w:cstheme="minorBidi"/>
          <w:b w:val="0"/>
          <w:bCs w:val="0"/>
          <w:caps w:val="0"/>
          <w:noProof/>
          <w:kern w:val="2"/>
          <w:sz w:val="24"/>
          <w:szCs w:val="24"/>
          <w:lang w:eastAsia="es-ES"/>
          <w14:ligatures w14:val="standardContextual"/>
        </w:rPr>
      </w:pPr>
      <w:hyperlink w:anchor="_Toc190598640" w:history="1">
        <w:r w:rsidRPr="005C2D25">
          <w:rPr>
            <w:rStyle w:val="Hipervnculo"/>
            <w:rFonts w:eastAsiaTheme="majorEastAsia"/>
            <w:noProof/>
          </w:rPr>
          <w:t>8. Bibliografía</w:t>
        </w:r>
        <w:r>
          <w:rPr>
            <w:noProof/>
            <w:webHidden/>
          </w:rPr>
          <w:tab/>
        </w:r>
        <w:r>
          <w:rPr>
            <w:noProof/>
            <w:webHidden/>
          </w:rPr>
          <w:fldChar w:fldCharType="begin"/>
        </w:r>
        <w:r>
          <w:rPr>
            <w:noProof/>
            <w:webHidden/>
          </w:rPr>
          <w:instrText xml:space="preserve"> PAGEREF _Toc190598640 \h </w:instrText>
        </w:r>
        <w:r>
          <w:rPr>
            <w:noProof/>
            <w:webHidden/>
          </w:rPr>
        </w:r>
        <w:r>
          <w:rPr>
            <w:noProof/>
            <w:webHidden/>
          </w:rPr>
          <w:fldChar w:fldCharType="separate"/>
        </w:r>
        <w:r>
          <w:rPr>
            <w:noProof/>
            <w:webHidden/>
          </w:rPr>
          <w:t>25</w:t>
        </w:r>
        <w:r>
          <w:rPr>
            <w:noProof/>
            <w:webHidden/>
          </w:rPr>
          <w:fldChar w:fldCharType="end"/>
        </w:r>
      </w:hyperlink>
    </w:p>
    <w:p w14:paraId="64434307" w14:textId="67401A7F" w:rsidR="00160B6F" w:rsidRDefault="00160B6F">
      <w:pPr>
        <w:pStyle w:val="TDC1"/>
        <w:rPr>
          <w:rFonts w:eastAsiaTheme="minorEastAsia" w:cstheme="minorBidi"/>
          <w:b w:val="0"/>
          <w:bCs w:val="0"/>
          <w:caps w:val="0"/>
          <w:noProof/>
          <w:kern w:val="2"/>
          <w:sz w:val="24"/>
          <w:szCs w:val="24"/>
          <w:lang w:eastAsia="es-ES"/>
          <w14:ligatures w14:val="standardContextual"/>
        </w:rPr>
      </w:pPr>
      <w:hyperlink w:anchor="_Toc190598641" w:history="1">
        <w:r w:rsidRPr="005C2D25">
          <w:rPr>
            <w:rStyle w:val="Hipervnculo"/>
            <w:rFonts w:eastAsiaTheme="majorEastAsia"/>
            <w:noProof/>
          </w:rPr>
          <w:t>9. Accesibilidad para discapacitados</w:t>
        </w:r>
        <w:r>
          <w:rPr>
            <w:noProof/>
            <w:webHidden/>
          </w:rPr>
          <w:tab/>
        </w:r>
        <w:r>
          <w:rPr>
            <w:noProof/>
            <w:webHidden/>
          </w:rPr>
          <w:fldChar w:fldCharType="begin"/>
        </w:r>
        <w:r>
          <w:rPr>
            <w:noProof/>
            <w:webHidden/>
          </w:rPr>
          <w:instrText xml:space="preserve"> PAGEREF _Toc190598641 \h </w:instrText>
        </w:r>
        <w:r>
          <w:rPr>
            <w:noProof/>
            <w:webHidden/>
          </w:rPr>
        </w:r>
        <w:r>
          <w:rPr>
            <w:noProof/>
            <w:webHidden/>
          </w:rPr>
          <w:fldChar w:fldCharType="separate"/>
        </w:r>
        <w:r>
          <w:rPr>
            <w:noProof/>
            <w:webHidden/>
          </w:rPr>
          <w:t>26</w:t>
        </w:r>
        <w:r>
          <w:rPr>
            <w:noProof/>
            <w:webHidden/>
          </w:rPr>
          <w:fldChar w:fldCharType="end"/>
        </w:r>
      </w:hyperlink>
    </w:p>
    <w:p w14:paraId="036F4E9F" w14:textId="2166CCED" w:rsidR="00160B6F" w:rsidRDefault="00160B6F">
      <w:pPr>
        <w:pStyle w:val="TDC1"/>
        <w:rPr>
          <w:rFonts w:eastAsiaTheme="minorEastAsia" w:cstheme="minorBidi"/>
          <w:b w:val="0"/>
          <w:bCs w:val="0"/>
          <w:caps w:val="0"/>
          <w:noProof/>
          <w:kern w:val="2"/>
          <w:sz w:val="24"/>
          <w:szCs w:val="24"/>
          <w:lang w:eastAsia="es-ES"/>
          <w14:ligatures w14:val="standardContextual"/>
        </w:rPr>
      </w:pPr>
      <w:hyperlink w:anchor="_Toc190598642" w:history="1">
        <w:r w:rsidRPr="005C2D25">
          <w:rPr>
            <w:rStyle w:val="Hipervnculo"/>
            <w:rFonts w:eastAsiaTheme="majorEastAsia"/>
            <w:noProof/>
          </w:rPr>
          <w:t>10.</w:t>
        </w:r>
        <w:r w:rsidRPr="005C2D25">
          <w:rPr>
            <w:rStyle w:val="Hipervnculo"/>
            <w:rFonts w:eastAsiaTheme="majorEastAsia"/>
            <w:noProof/>
            <w:lang w:eastAsia="es-ES"/>
          </w:rPr>
          <w:t xml:space="preserve"> </w:t>
        </w:r>
        <w:r w:rsidRPr="005C2D25">
          <w:rPr>
            <w:rStyle w:val="Hipervnculo"/>
            <w:rFonts w:eastAsiaTheme="majorEastAsia"/>
            <w:noProof/>
          </w:rPr>
          <w:t>Ejemplos de uso de QR</w:t>
        </w:r>
        <w:r>
          <w:rPr>
            <w:noProof/>
            <w:webHidden/>
          </w:rPr>
          <w:tab/>
        </w:r>
        <w:r>
          <w:rPr>
            <w:noProof/>
            <w:webHidden/>
          </w:rPr>
          <w:fldChar w:fldCharType="begin"/>
        </w:r>
        <w:r>
          <w:rPr>
            <w:noProof/>
            <w:webHidden/>
          </w:rPr>
          <w:instrText xml:space="preserve"> PAGEREF _Toc190598642 \h </w:instrText>
        </w:r>
        <w:r>
          <w:rPr>
            <w:noProof/>
            <w:webHidden/>
          </w:rPr>
        </w:r>
        <w:r>
          <w:rPr>
            <w:noProof/>
            <w:webHidden/>
          </w:rPr>
          <w:fldChar w:fldCharType="separate"/>
        </w:r>
        <w:r>
          <w:rPr>
            <w:noProof/>
            <w:webHidden/>
          </w:rPr>
          <w:t>29</w:t>
        </w:r>
        <w:r>
          <w:rPr>
            <w:noProof/>
            <w:webHidden/>
          </w:rPr>
          <w:fldChar w:fldCharType="end"/>
        </w:r>
      </w:hyperlink>
    </w:p>
    <w:p w14:paraId="148AD2EA" w14:textId="6027CC87" w:rsidR="00CE263D" w:rsidRDefault="00360AC4" w:rsidP="00F84114">
      <w:pPr>
        <w:tabs>
          <w:tab w:val="clear" w:pos="9360"/>
          <w:tab w:val="right" w:leader="underscore" w:pos="8505"/>
          <w:tab w:val="right" w:leader="underscore" w:pos="8789"/>
        </w:tabs>
      </w:pPr>
      <w:r>
        <w:fldChar w:fldCharType="end"/>
      </w:r>
    </w:p>
    <w:p w14:paraId="6277503B" w14:textId="77777777" w:rsidR="00CE263D" w:rsidRDefault="00CE263D" w:rsidP="00F84114">
      <w:pPr>
        <w:pStyle w:val="TFGindices"/>
        <w:jc w:val="both"/>
      </w:pPr>
      <w:r>
        <w:t>INDICE de ilustraciones</w:t>
      </w:r>
    </w:p>
    <w:p w14:paraId="164DC2A0" w14:textId="77777777" w:rsidR="00CE263D" w:rsidRDefault="00CE263D" w:rsidP="00F84114">
      <w:pPr>
        <w:tabs>
          <w:tab w:val="clear" w:pos="9360"/>
        </w:tabs>
      </w:pPr>
    </w:p>
    <w:p w14:paraId="57DFACF4" w14:textId="7CB31503" w:rsidR="00057F6B" w:rsidRDefault="008D7880">
      <w:pPr>
        <w:pStyle w:val="Tabladeilustraciones"/>
        <w:tabs>
          <w:tab w:val="right" w:leader="dot" w:pos="8778"/>
        </w:tabs>
        <w:rPr>
          <w:rFonts w:asciiTheme="minorHAnsi" w:eastAsiaTheme="minorEastAsia" w:hAnsiTheme="minorHAnsi" w:cstheme="minorBidi"/>
          <w:noProof/>
          <w:kern w:val="2"/>
          <w:sz w:val="24"/>
          <w:lang w:eastAsia="es-ES"/>
          <w14:ligatures w14:val="standardContextual"/>
        </w:rPr>
      </w:pPr>
      <w:r>
        <w:fldChar w:fldCharType="begin"/>
      </w:r>
      <w:r>
        <w:instrText xml:space="preserve"> TOC \h \z \c "Ilustración" </w:instrText>
      </w:r>
      <w:r>
        <w:fldChar w:fldCharType="separate"/>
      </w:r>
      <w:hyperlink w:anchor="_Toc188719554" w:history="1">
        <w:r w:rsidR="00057F6B" w:rsidRPr="00E56E59">
          <w:rPr>
            <w:rStyle w:val="Hipervnculo"/>
            <w:noProof/>
          </w:rPr>
          <w:t>Ilustración 1 Figuras Representativas en función a la relación de frecuencias</w:t>
        </w:r>
        <w:r w:rsidR="00057F6B">
          <w:rPr>
            <w:noProof/>
            <w:webHidden/>
          </w:rPr>
          <w:tab/>
        </w:r>
        <w:r w:rsidR="00057F6B">
          <w:rPr>
            <w:noProof/>
            <w:webHidden/>
          </w:rPr>
          <w:fldChar w:fldCharType="begin"/>
        </w:r>
        <w:r w:rsidR="00057F6B">
          <w:rPr>
            <w:noProof/>
            <w:webHidden/>
          </w:rPr>
          <w:instrText xml:space="preserve"> PAGEREF _Toc188719554 \h </w:instrText>
        </w:r>
        <w:r w:rsidR="00057F6B">
          <w:rPr>
            <w:noProof/>
            <w:webHidden/>
          </w:rPr>
        </w:r>
        <w:r w:rsidR="00057F6B">
          <w:rPr>
            <w:noProof/>
            <w:webHidden/>
          </w:rPr>
          <w:fldChar w:fldCharType="separate"/>
        </w:r>
        <w:r w:rsidR="00057F6B">
          <w:rPr>
            <w:noProof/>
            <w:webHidden/>
          </w:rPr>
          <w:t>6</w:t>
        </w:r>
        <w:r w:rsidR="00057F6B">
          <w:rPr>
            <w:noProof/>
            <w:webHidden/>
          </w:rPr>
          <w:fldChar w:fldCharType="end"/>
        </w:r>
      </w:hyperlink>
    </w:p>
    <w:p w14:paraId="3AFAEAD3" w14:textId="227AD6A5" w:rsidR="00057F6B" w:rsidRDefault="00057F6B">
      <w:pPr>
        <w:pStyle w:val="Tabladeilustraciones"/>
        <w:tabs>
          <w:tab w:val="right" w:leader="dot" w:pos="8778"/>
        </w:tabs>
        <w:rPr>
          <w:rFonts w:asciiTheme="minorHAnsi" w:eastAsiaTheme="minorEastAsia" w:hAnsiTheme="minorHAnsi" w:cstheme="minorBidi"/>
          <w:noProof/>
          <w:kern w:val="2"/>
          <w:sz w:val="24"/>
          <w:lang w:eastAsia="es-ES"/>
          <w14:ligatures w14:val="standardContextual"/>
        </w:rPr>
      </w:pPr>
      <w:hyperlink w:anchor="_Toc188719555" w:history="1">
        <w:r w:rsidRPr="00E56E59">
          <w:rPr>
            <w:rStyle w:val="Hipervnculo"/>
            <w:noProof/>
          </w:rPr>
          <w:t>Ilustración 2 Atenuación de una señal al 70.7% o -3dB</w:t>
        </w:r>
        <w:r>
          <w:rPr>
            <w:noProof/>
            <w:webHidden/>
          </w:rPr>
          <w:tab/>
        </w:r>
        <w:r>
          <w:rPr>
            <w:noProof/>
            <w:webHidden/>
          </w:rPr>
          <w:fldChar w:fldCharType="begin"/>
        </w:r>
        <w:r>
          <w:rPr>
            <w:noProof/>
            <w:webHidden/>
          </w:rPr>
          <w:instrText xml:space="preserve"> PAGEREF _Toc188719555 \h </w:instrText>
        </w:r>
        <w:r>
          <w:rPr>
            <w:noProof/>
            <w:webHidden/>
          </w:rPr>
        </w:r>
        <w:r>
          <w:rPr>
            <w:noProof/>
            <w:webHidden/>
          </w:rPr>
          <w:fldChar w:fldCharType="separate"/>
        </w:r>
        <w:r>
          <w:rPr>
            <w:noProof/>
            <w:webHidden/>
          </w:rPr>
          <w:t>7</w:t>
        </w:r>
        <w:r>
          <w:rPr>
            <w:noProof/>
            <w:webHidden/>
          </w:rPr>
          <w:fldChar w:fldCharType="end"/>
        </w:r>
      </w:hyperlink>
    </w:p>
    <w:p w14:paraId="470F86DB" w14:textId="248D9161" w:rsidR="00057F6B" w:rsidRDefault="00057F6B">
      <w:pPr>
        <w:pStyle w:val="Tabladeilustraciones"/>
        <w:tabs>
          <w:tab w:val="right" w:leader="dot" w:pos="8778"/>
        </w:tabs>
        <w:rPr>
          <w:rFonts w:asciiTheme="minorHAnsi" w:eastAsiaTheme="minorEastAsia" w:hAnsiTheme="minorHAnsi" w:cstheme="minorBidi"/>
          <w:noProof/>
          <w:kern w:val="2"/>
          <w:sz w:val="24"/>
          <w:lang w:eastAsia="es-ES"/>
          <w14:ligatures w14:val="standardContextual"/>
        </w:rPr>
      </w:pPr>
      <w:hyperlink w:anchor="_Toc188719556" w:history="1">
        <w:r w:rsidRPr="00E56E59">
          <w:rPr>
            <w:rStyle w:val="Hipervnculo"/>
            <w:noProof/>
          </w:rPr>
          <w:t>Ilustración 3 Señal de entrada a 100MHz llega a -3dB</w:t>
        </w:r>
        <w:r>
          <w:rPr>
            <w:noProof/>
            <w:webHidden/>
          </w:rPr>
          <w:tab/>
        </w:r>
        <w:r>
          <w:rPr>
            <w:noProof/>
            <w:webHidden/>
          </w:rPr>
          <w:fldChar w:fldCharType="begin"/>
        </w:r>
        <w:r>
          <w:rPr>
            <w:noProof/>
            <w:webHidden/>
          </w:rPr>
          <w:instrText xml:space="preserve"> PAGEREF _Toc188719556 \h </w:instrText>
        </w:r>
        <w:r>
          <w:rPr>
            <w:noProof/>
            <w:webHidden/>
          </w:rPr>
        </w:r>
        <w:r>
          <w:rPr>
            <w:noProof/>
            <w:webHidden/>
          </w:rPr>
          <w:fldChar w:fldCharType="separate"/>
        </w:r>
        <w:r>
          <w:rPr>
            <w:noProof/>
            <w:webHidden/>
          </w:rPr>
          <w:t>7</w:t>
        </w:r>
        <w:r>
          <w:rPr>
            <w:noProof/>
            <w:webHidden/>
          </w:rPr>
          <w:fldChar w:fldCharType="end"/>
        </w:r>
      </w:hyperlink>
    </w:p>
    <w:p w14:paraId="39B5501B" w14:textId="2CD7EBF3" w:rsidR="00057F6B" w:rsidRDefault="00057F6B">
      <w:pPr>
        <w:pStyle w:val="Tabladeilustraciones"/>
        <w:tabs>
          <w:tab w:val="right" w:leader="dot" w:pos="8778"/>
        </w:tabs>
        <w:rPr>
          <w:rFonts w:asciiTheme="minorHAnsi" w:eastAsiaTheme="minorEastAsia" w:hAnsiTheme="minorHAnsi" w:cstheme="minorBidi"/>
          <w:noProof/>
          <w:kern w:val="2"/>
          <w:sz w:val="24"/>
          <w:lang w:eastAsia="es-ES"/>
          <w14:ligatures w14:val="standardContextual"/>
        </w:rPr>
      </w:pPr>
      <w:hyperlink w:anchor="_Toc188719557" w:history="1">
        <w:r w:rsidRPr="00E56E59">
          <w:rPr>
            <w:rStyle w:val="Hipervnculo"/>
            <w:noProof/>
          </w:rPr>
          <w:t>Ilustración 4  Ancho de banda, Frecuencias de corte, Frecuencia central y punto -3dB</w:t>
        </w:r>
        <w:r>
          <w:rPr>
            <w:noProof/>
            <w:webHidden/>
          </w:rPr>
          <w:tab/>
        </w:r>
        <w:r>
          <w:rPr>
            <w:noProof/>
            <w:webHidden/>
          </w:rPr>
          <w:fldChar w:fldCharType="begin"/>
        </w:r>
        <w:r>
          <w:rPr>
            <w:noProof/>
            <w:webHidden/>
          </w:rPr>
          <w:instrText xml:space="preserve"> PAGEREF _Toc188719557 \h </w:instrText>
        </w:r>
        <w:r>
          <w:rPr>
            <w:noProof/>
            <w:webHidden/>
          </w:rPr>
        </w:r>
        <w:r>
          <w:rPr>
            <w:noProof/>
            <w:webHidden/>
          </w:rPr>
          <w:fldChar w:fldCharType="separate"/>
        </w:r>
        <w:r>
          <w:rPr>
            <w:noProof/>
            <w:webHidden/>
          </w:rPr>
          <w:t>8</w:t>
        </w:r>
        <w:r>
          <w:rPr>
            <w:noProof/>
            <w:webHidden/>
          </w:rPr>
          <w:fldChar w:fldCharType="end"/>
        </w:r>
      </w:hyperlink>
    </w:p>
    <w:p w14:paraId="7BCEFFC2" w14:textId="01295954" w:rsidR="00057F6B" w:rsidRDefault="00057F6B">
      <w:pPr>
        <w:pStyle w:val="Tabladeilustraciones"/>
        <w:tabs>
          <w:tab w:val="right" w:leader="dot" w:pos="8778"/>
        </w:tabs>
        <w:rPr>
          <w:rFonts w:asciiTheme="minorHAnsi" w:eastAsiaTheme="minorEastAsia" w:hAnsiTheme="minorHAnsi" w:cstheme="minorBidi"/>
          <w:noProof/>
          <w:kern w:val="2"/>
          <w:sz w:val="24"/>
          <w:lang w:eastAsia="es-ES"/>
          <w14:ligatures w14:val="standardContextual"/>
        </w:rPr>
      </w:pPr>
      <w:hyperlink w:anchor="_Toc188719558" w:history="1">
        <w:r w:rsidRPr="00E56E59">
          <w:rPr>
            <w:rStyle w:val="Hipervnculo"/>
            <w:noProof/>
          </w:rPr>
          <w:t>Ilustración 5 Tiempo que tarda una señal en pasar del 10% al 90% de la amplitud maxima</w:t>
        </w:r>
        <w:r>
          <w:rPr>
            <w:noProof/>
            <w:webHidden/>
          </w:rPr>
          <w:tab/>
        </w:r>
        <w:r>
          <w:rPr>
            <w:noProof/>
            <w:webHidden/>
          </w:rPr>
          <w:fldChar w:fldCharType="begin"/>
        </w:r>
        <w:r>
          <w:rPr>
            <w:noProof/>
            <w:webHidden/>
          </w:rPr>
          <w:instrText xml:space="preserve"> PAGEREF _Toc188719558 \h </w:instrText>
        </w:r>
        <w:r>
          <w:rPr>
            <w:noProof/>
            <w:webHidden/>
          </w:rPr>
        </w:r>
        <w:r>
          <w:rPr>
            <w:noProof/>
            <w:webHidden/>
          </w:rPr>
          <w:fldChar w:fldCharType="separate"/>
        </w:r>
        <w:r>
          <w:rPr>
            <w:noProof/>
            <w:webHidden/>
          </w:rPr>
          <w:t>9</w:t>
        </w:r>
        <w:r>
          <w:rPr>
            <w:noProof/>
            <w:webHidden/>
          </w:rPr>
          <w:fldChar w:fldCharType="end"/>
        </w:r>
      </w:hyperlink>
    </w:p>
    <w:p w14:paraId="4F36C184" w14:textId="7397C1BB" w:rsidR="00057F6B" w:rsidRDefault="00057F6B">
      <w:pPr>
        <w:pStyle w:val="Tabladeilustraciones"/>
        <w:tabs>
          <w:tab w:val="right" w:leader="dot" w:pos="8778"/>
        </w:tabs>
        <w:rPr>
          <w:rFonts w:asciiTheme="minorHAnsi" w:eastAsiaTheme="minorEastAsia" w:hAnsiTheme="minorHAnsi" w:cstheme="minorBidi"/>
          <w:noProof/>
          <w:kern w:val="2"/>
          <w:sz w:val="24"/>
          <w:lang w:eastAsia="es-ES"/>
          <w14:ligatures w14:val="standardContextual"/>
        </w:rPr>
      </w:pPr>
      <w:hyperlink w:anchor="_Toc188719559" w:history="1">
        <w:r w:rsidRPr="00E56E59">
          <w:rPr>
            <w:rStyle w:val="Hipervnculo"/>
            <w:noProof/>
          </w:rPr>
          <w:t>Ilustración 6 Diferentes casos de velocidades de muestreo.</w:t>
        </w:r>
        <w:r>
          <w:rPr>
            <w:noProof/>
            <w:webHidden/>
          </w:rPr>
          <w:tab/>
        </w:r>
        <w:r>
          <w:rPr>
            <w:noProof/>
            <w:webHidden/>
          </w:rPr>
          <w:fldChar w:fldCharType="begin"/>
        </w:r>
        <w:r>
          <w:rPr>
            <w:noProof/>
            <w:webHidden/>
          </w:rPr>
          <w:instrText xml:space="preserve"> PAGEREF _Toc188719559 \h </w:instrText>
        </w:r>
        <w:r>
          <w:rPr>
            <w:noProof/>
            <w:webHidden/>
          </w:rPr>
        </w:r>
        <w:r>
          <w:rPr>
            <w:noProof/>
            <w:webHidden/>
          </w:rPr>
          <w:fldChar w:fldCharType="separate"/>
        </w:r>
        <w:r>
          <w:rPr>
            <w:noProof/>
            <w:webHidden/>
          </w:rPr>
          <w:t>10</w:t>
        </w:r>
        <w:r>
          <w:rPr>
            <w:noProof/>
            <w:webHidden/>
          </w:rPr>
          <w:fldChar w:fldCharType="end"/>
        </w:r>
      </w:hyperlink>
    </w:p>
    <w:p w14:paraId="02AAD187" w14:textId="0E188055" w:rsidR="00057F6B" w:rsidRDefault="00057F6B">
      <w:pPr>
        <w:pStyle w:val="Tabladeilustraciones"/>
        <w:tabs>
          <w:tab w:val="right" w:leader="dot" w:pos="8778"/>
        </w:tabs>
        <w:rPr>
          <w:rFonts w:asciiTheme="minorHAnsi" w:eastAsiaTheme="minorEastAsia" w:hAnsiTheme="minorHAnsi" w:cstheme="minorBidi"/>
          <w:noProof/>
          <w:kern w:val="2"/>
          <w:sz w:val="24"/>
          <w:lang w:eastAsia="es-ES"/>
          <w14:ligatures w14:val="standardContextual"/>
        </w:rPr>
      </w:pPr>
      <w:hyperlink w:anchor="_Toc188719560" w:history="1">
        <w:r w:rsidRPr="00E56E59">
          <w:rPr>
            <w:rStyle w:val="Hipervnculo"/>
            <w:noProof/>
          </w:rPr>
          <w:t>Ilustración 7 Aliasing de 800KHz a 200KHz</w:t>
        </w:r>
        <w:r>
          <w:rPr>
            <w:noProof/>
            <w:webHidden/>
          </w:rPr>
          <w:tab/>
        </w:r>
        <w:r>
          <w:rPr>
            <w:noProof/>
            <w:webHidden/>
          </w:rPr>
          <w:fldChar w:fldCharType="begin"/>
        </w:r>
        <w:r>
          <w:rPr>
            <w:noProof/>
            <w:webHidden/>
          </w:rPr>
          <w:instrText xml:space="preserve"> PAGEREF _Toc188719560 \h </w:instrText>
        </w:r>
        <w:r>
          <w:rPr>
            <w:noProof/>
            <w:webHidden/>
          </w:rPr>
        </w:r>
        <w:r>
          <w:rPr>
            <w:noProof/>
            <w:webHidden/>
          </w:rPr>
          <w:fldChar w:fldCharType="separate"/>
        </w:r>
        <w:r>
          <w:rPr>
            <w:noProof/>
            <w:webHidden/>
          </w:rPr>
          <w:t>11</w:t>
        </w:r>
        <w:r>
          <w:rPr>
            <w:noProof/>
            <w:webHidden/>
          </w:rPr>
          <w:fldChar w:fldCharType="end"/>
        </w:r>
      </w:hyperlink>
    </w:p>
    <w:p w14:paraId="6E34E315" w14:textId="4FF18136" w:rsidR="00057F6B" w:rsidRDefault="00057F6B">
      <w:pPr>
        <w:pStyle w:val="Tabladeilustraciones"/>
        <w:tabs>
          <w:tab w:val="right" w:leader="dot" w:pos="8778"/>
        </w:tabs>
        <w:rPr>
          <w:rFonts w:asciiTheme="minorHAnsi" w:eastAsiaTheme="minorEastAsia" w:hAnsiTheme="minorHAnsi" w:cstheme="minorBidi"/>
          <w:noProof/>
          <w:kern w:val="2"/>
          <w:sz w:val="24"/>
          <w:lang w:eastAsia="es-ES"/>
          <w14:ligatures w14:val="standardContextual"/>
        </w:rPr>
      </w:pPr>
      <w:hyperlink w:anchor="_Toc188719561" w:history="1">
        <w:r w:rsidRPr="00E56E59">
          <w:rPr>
            <w:rStyle w:val="Hipervnculo"/>
            <w:noProof/>
          </w:rPr>
          <w:t>Ilustración 8 Diferencia entre 3 bit y 16 bit de resolución</w:t>
        </w:r>
        <w:r>
          <w:rPr>
            <w:noProof/>
            <w:webHidden/>
          </w:rPr>
          <w:tab/>
        </w:r>
        <w:r>
          <w:rPr>
            <w:noProof/>
            <w:webHidden/>
          </w:rPr>
          <w:fldChar w:fldCharType="begin"/>
        </w:r>
        <w:r>
          <w:rPr>
            <w:noProof/>
            <w:webHidden/>
          </w:rPr>
          <w:instrText xml:space="preserve"> PAGEREF _Toc188719561 \h </w:instrText>
        </w:r>
        <w:r>
          <w:rPr>
            <w:noProof/>
            <w:webHidden/>
          </w:rPr>
        </w:r>
        <w:r>
          <w:rPr>
            <w:noProof/>
            <w:webHidden/>
          </w:rPr>
          <w:fldChar w:fldCharType="separate"/>
        </w:r>
        <w:r>
          <w:rPr>
            <w:noProof/>
            <w:webHidden/>
          </w:rPr>
          <w:t>12</w:t>
        </w:r>
        <w:r>
          <w:rPr>
            <w:noProof/>
            <w:webHidden/>
          </w:rPr>
          <w:fldChar w:fldCharType="end"/>
        </w:r>
      </w:hyperlink>
    </w:p>
    <w:p w14:paraId="7DF8A1ED" w14:textId="204BD823" w:rsidR="00057F6B" w:rsidRDefault="00057F6B">
      <w:pPr>
        <w:pStyle w:val="Tabladeilustraciones"/>
        <w:tabs>
          <w:tab w:val="right" w:leader="dot" w:pos="8778"/>
        </w:tabs>
        <w:rPr>
          <w:rFonts w:asciiTheme="minorHAnsi" w:eastAsiaTheme="minorEastAsia" w:hAnsiTheme="minorHAnsi" w:cstheme="minorBidi"/>
          <w:noProof/>
          <w:kern w:val="2"/>
          <w:sz w:val="24"/>
          <w:lang w:eastAsia="es-ES"/>
          <w14:ligatures w14:val="standardContextual"/>
        </w:rPr>
      </w:pPr>
      <w:hyperlink w:anchor="_Toc188719562" w:history="1">
        <w:r w:rsidRPr="00E56E59">
          <w:rPr>
            <w:rStyle w:val="Hipervnculo"/>
            <w:noProof/>
          </w:rPr>
          <w:t>Ilustración 9 Análisis de la señal a través de la HT</w:t>
        </w:r>
        <w:r>
          <w:rPr>
            <w:noProof/>
            <w:webHidden/>
          </w:rPr>
          <w:tab/>
        </w:r>
        <w:r>
          <w:rPr>
            <w:noProof/>
            <w:webHidden/>
          </w:rPr>
          <w:fldChar w:fldCharType="begin"/>
        </w:r>
        <w:r>
          <w:rPr>
            <w:noProof/>
            <w:webHidden/>
          </w:rPr>
          <w:instrText xml:space="preserve"> PAGEREF _Toc188719562 \h </w:instrText>
        </w:r>
        <w:r>
          <w:rPr>
            <w:noProof/>
            <w:webHidden/>
          </w:rPr>
        </w:r>
        <w:r>
          <w:rPr>
            <w:noProof/>
            <w:webHidden/>
          </w:rPr>
          <w:fldChar w:fldCharType="separate"/>
        </w:r>
        <w:r>
          <w:rPr>
            <w:noProof/>
            <w:webHidden/>
          </w:rPr>
          <w:t>16</w:t>
        </w:r>
        <w:r>
          <w:rPr>
            <w:noProof/>
            <w:webHidden/>
          </w:rPr>
          <w:fldChar w:fldCharType="end"/>
        </w:r>
      </w:hyperlink>
    </w:p>
    <w:p w14:paraId="4668F742" w14:textId="26F516C8" w:rsidR="00057F6B" w:rsidRDefault="00057F6B">
      <w:pPr>
        <w:pStyle w:val="Tabladeilustraciones"/>
        <w:tabs>
          <w:tab w:val="right" w:leader="dot" w:pos="8778"/>
        </w:tabs>
        <w:rPr>
          <w:rFonts w:asciiTheme="minorHAnsi" w:eastAsiaTheme="minorEastAsia" w:hAnsiTheme="minorHAnsi" w:cstheme="minorBidi"/>
          <w:noProof/>
          <w:kern w:val="2"/>
          <w:sz w:val="24"/>
          <w:lang w:eastAsia="es-ES"/>
          <w14:ligatures w14:val="standardContextual"/>
        </w:rPr>
      </w:pPr>
      <w:hyperlink w:anchor="_Toc188719563" w:history="1">
        <w:r w:rsidRPr="00E56E59">
          <w:rPr>
            <w:rStyle w:val="Hipervnculo"/>
            <w:noProof/>
          </w:rPr>
          <w:t>Ilustración 10 a) Sinusoidal compuesto por frecuencias de 2 y 6 Hz; b) Frecuencia instantánea usando la transformada de Hilbert.</w:t>
        </w:r>
        <w:r>
          <w:rPr>
            <w:noProof/>
            <w:webHidden/>
          </w:rPr>
          <w:tab/>
        </w:r>
        <w:r>
          <w:rPr>
            <w:noProof/>
            <w:webHidden/>
          </w:rPr>
          <w:fldChar w:fldCharType="begin"/>
        </w:r>
        <w:r>
          <w:rPr>
            <w:noProof/>
            <w:webHidden/>
          </w:rPr>
          <w:instrText xml:space="preserve"> PAGEREF _Toc188719563 \h </w:instrText>
        </w:r>
        <w:r>
          <w:rPr>
            <w:noProof/>
            <w:webHidden/>
          </w:rPr>
        </w:r>
        <w:r>
          <w:rPr>
            <w:noProof/>
            <w:webHidden/>
          </w:rPr>
          <w:fldChar w:fldCharType="separate"/>
        </w:r>
        <w:r>
          <w:rPr>
            <w:noProof/>
            <w:webHidden/>
          </w:rPr>
          <w:t>17</w:t>
        </w:r>
        <w:r>
          <w:rPr>
            <w:noProof/>
            <w:webHidden/>
          </w:rPr>
          <w:fldChar w:fldCharType="end"/>
        </w:r>
      </w:hyperlink>
    </w:p>
    <w:p w14:paraId="403029C6" w14:textId="43E28A0D" w:rsidR="00360AC4" w:rsidRDefault="008D7880" w:rsidP="00F84114">
      <w:pPr>
        <w:tabs>
          <w:tab w:val="clear" w:pos="9360"/>
        </w:tabs>
      </w:pPr>
      <w:r>
        <w:fldChar w:fldCharType="end"/>
      </w:r>
    </w:p>
    <w:p w14:paraId="54C0559E" w14:textId="77777777" w:rsidR="00CE263D" w:rsidRDefault="00CE263D" w:rsidP="00F84114">
      <w:pPr>
        <w:pStyle w:val="TFGindices"/>
        <w:jc w:val="both"/>
      </w:pPr>
      <w:r>
        <w:t>INDICE de tablas</w:t>
      </w:r>
    </w:p>
    <w:p w14:paraId="71A1677C" w14:textId="77777777" w:rsidR="00CE263D" w:rsidRDefault="00CE263D" w:rsidP="00F84114">
      <w:pPr>
        <w:tabs>
          <w:tab w:val="clear" w:pos="9360"/>
        </w:tabs>
      </w:pPr>
    </w:p>
    <w:p w14:paraId="580BFF20" w14:textId="01465C81" w:rsidR="008D7880" w:rsidRDefault="008D7880" w:rsidP="00F84114">
      <w:pPr>
        <w:tabs>
          <w:tab w:val="clear" w:pos="9360"/>
        </w:tabs>
      </w:pPr>
      <w:r>
        <w:fldChar w:fldCharType="begin"/>
      </w:r>
      <w:r>
        <w:instrText xml:space="preserve"> TOC \h \z \c "Tabla" </w:instrText>
      </w:r>
      <w:r>
        <w:fldChar w:fldCharType="separate"/>
      </w:r>
      <w:r w:rsidR="00057F6B">
        <w:rPr>
          <w:b/>
          <w:bCs/>
          <w:noProof/>
        </w:rPr>
        <w:t>No se encuentran elementos de tabla de ilustraciones.</w:t>
      </w:r>
      <w:r>
        <w:fldChar w:fldCharType="end"/>
      </w:r>
    </w:p>
    <w:p w14:paraId="5F474ADC" w14:textId="77777777" w:rsidR="00EF0C02" w:rsidRDefault="00C35DF0" w:rsidP="00F84114">
      <w:pPr>
        <w:pStyle w:val="TFGnotasdeuso"/>
        <w:jc w:val="both"/>
      </w:pPr>
      <w:r>
        <w:t>Las tablas deben tener título para que figuren en esta tabla.</w:t>
      </w:r>
    </w:p>
    <w:p w14:paraId="4D0FCAC3" w14:textId="377DA526" w:rsidR="00CE263D" w:rsidRDefault="00CE263D" w:rsidP="00F84114">
      <w:pPr>
        <w:pStyle w:val="TFGindices"/>
        <w:jc w:val="both"/>
      </w:pPr>
      <w:r w:rsidRPr="007E6A43">
        <w:t>INDICE</w:t>
      </w:r>
      <w:r>
        <w:t xml:space="preserve"> de</w:t>
      </w:r>
      <w:r w:rsidR="00F33605">
        <w:t xml:space="preserve"> Ecuaciones</w:t>
      </w:r>
    </w:p>
    <w:p w14:paraId="50F929BA" w14:textId="70BB1269" w:rsidR="00057F6B" w:rsidRDefault="00F33605">
      <w:pPr>
        <w:pStyle w:val="Tabladeilustraciones"/>
        <w:tabs>
          <w:tab w:val="right" w:leader="dot" w:pos="8778"/>
        </w:tabs>
        <w:rPr>
          <w:rFonts w:asciiTheme="minorHAnsi" w:eastAsiaTheme="minorEastAsia" w:hAnsiTheme="minorHAnsi" w:cstheme="minorBidi"/>
          <w:noProof/>
          <w:kern w:val="2"/>
          <w:sz w:val="24"/>
          <w:lang w:eastAsia="es-ES"/>
          <w14:ligatures w14:val="standardContextual"/>
        </w:rPr>
      </w:pPr>
      <w:r>
        <w:fldChar w:fldCharType="begin"/>
      </w:r>
      <w:r>
        <w:instrText xml:space="preserve"> TOC \h \z \c "Ecuación" </w:instrText>
      </w:r>
      <w:r>
        <w:fldChar w:fldCharType="separate"/>
      </w:r>
      <w:hyperlink w:anchor="_Toc188719564" w:history="1">
        <w:r w:rsidR="00057F6B" w:rsidRPr="008D5E56">
          <w:rPr>
            <w:rStyle w:val="Hipervnculo"/>
            <w:noProof/>
          </w:rPr>
          <w:t>Ecuación 1 Calcular -3dB</w:t>
        </w:r>
        <w:r w:rsidR="00057F6B">
          <w:rPr>
            <w:noProof/>
            <w:webHidden/>
          </w:rPr>
          <w:tab/>
        </w:r>
        <w:r w:rsidR="00057F6B">
          <w:rPr>
            <w:noProof/>
            <w:webHidden/>
          </w:rPr>
          <w:fldChar w:fldCharType="begin"/>
        </w:r>
        <w:r w:rsidR="00057F6B">
          <w:rPr>
            <w:noProof/>
            <w:webHidden/>
          </w:rPr>
          <w:instrText xml:space="preserve"> PAGEREF _Toc188719564 \h </w:instrText>
        </w:r>
        <w:r w:rsidR="00057F6B">
          <w:rPr>
            <w:noProof/>
            <w:webHidden/>
          </w:rPr>
        </w:r>
        <w:r w:rsidR="00057F6B">
          <w:rPr>
            <w:noProof/>
            <w:webHidden/>
          </w:rPr>
          <w:fldChar w:fldCharType="separate"/>
        </w:r>
        <w:r w:rsidR="00057F6B">
          <w:rPr>
            <w:noProof/>
            <w:webHidden/>
          </w:rPr>
          <w:t>7</w:t>
        </w:r>
        <w:r w:rsidR="00057F6B">
          <w:rPr>
            <w:noProof/>
            <w:webHidden/>
          </w:rPr>
          <w:fldChar w:fldCharType="end"/>
        </w:r>
      </w:hyperlink>
    </w:p>
    <w:p w14:paraId="01C295B9" w14:textId="6F2BA81E" w:rsidR="00057F6B" w:rsidRDefault="00057F6B">
      <w:pPr>
        <w:pStyle w:val="Tabladeilustraciones"/>
        <w:tabs>
          <w:tab w:val="right" w:leader="dot" w:pos="8778"/>
        </w:tabs>
        <w:rPr>
          <w:rFonts w:asciiTheme="minorHAnsi" w:eastAsiaTheme="minorEastAsia" w:hAnsiTheme="minorHAnsi" w:cstheme="minorBidi"/>
          <w:noProof/>
          <w:kern w:val="2"/>
          <w:sz w:val="24"/>
          <w:lang w:eastAsia="es-ES"/>
          <w14:ligatures w14:val="standardContextual"/>
        </w:rPr>
      </w:pPr>
      <w:hyperlink w:anchor="_Toc188719565" w:history="1">
        <w:r w:rsidRPr="008D5E56">
          <w:rPr>
            <w:rStyle w:val="Hipervnculo"/>
            <w:noProof/>
          </w:rPr>
          <w:t>Ecuación 2 Frecuencia Central</w:t>
        </w:r>
        <w:r>
          <w:rPr>
            <w:noProof/>
            <w:webHidden/>
          </w:rPr>
          <w:tab/>
        </w:r>
        <w:r>
          <w:rPr>
            <w:noProof/>
            <w:webHidden/>
          </w:rPr>
          <w:fldChar w:fldCharType="begin"/>
        </w:r>
        <w:r>
          <w:rPr>
            <w:noProof/>
            <w:webHidden/>
          </w:rPr>
          <w:instrText xml:space="preserve"> PAGEREF _Toc188719565 \h </w:instrText>
        </w:r>
        <w:r>
          <w:rPr>
            <w:noProof/>
            <w:webHidden/>
          </w:rPr>
        </w:r>
        <w:r>
          <w:rPr>
            <w:noProof/>
            <w:webHidden/>
          </w:rPr>
          <w:fldChar w:fldCharType="separate"/>
        </w:r>
        <w:r>
          <w:rPr>
            <w:noProof/>
            <w:webHidden/>
          </w:rPr>
          <w:t>8</w:t>
        </w:r>
        <w:r>
          <w:rPr>
            <w:noProof/>
            <w:webHidden/>
          </w:rPr>
          <w:fldChar w:fldCharType="end"/>
        </w:r>
      </w:hyperlink>
    </w:p>
    <w:p w14:paraId="20F682D2" w14:textId="69F511B1" w:rsidR="00057F6B" w:rsidRDefault="00057F6B">
      <w:pPr>
        <w:pStyle w:val="Tabladeilustraciones"/>
        <w:tabs>
          <w:tab w:val="right" w:leader="dot" w:pos="8778"/>
        </w:tabs>
        <w:rPr>
          <w:rFonts w:asciiTheme="minorHAnsi" w:eastAsiaTheme="minorEastAsia" w:hAnsiTheme="minorHAnsi" w:cstheme="minorBidi"/>
          <w:noProof/>
          <w:kern w:val="2"/>
          <w:sz w:val="24"/>
          <w:lang w:eastAsia="es-ES"/>
          <w14:ligatures w14:val="standardContextual"/>
        </w:rPr>
      </w:pPr>
      <w:hyperlink w:anchor="_Toc188719566" w:history="1">
        <w:r w:rsidRPr="008D5E56">
          <w:rPr>
            <w:rStyle w:val="Hipervnculo"/>
            <w:noProof/>
          </w:rPr>
          <w:t>Ecuación 3 Ancho de Banda</w:t>
        </w:r>
        <w:r>
          <w:rPr>
            <w:noProof/>
            <w:webHidden/>
          </w:rPr>
          <w:tab/>
        </w:r>
        <w:r>
          <w:rPr>
            <w:noProof/>
            <w:webHidden/>
          </w:rPr>
          <w:fldChar w:fldCharType="begin"/>
        </w:r>
        <w:r>
          <w:rPr>
            <w:noProof/>
            <w:webHidden/>
          </w:rPr>
          <w:instrText xml:space="preserve"> PAGEREF _Toc188719566 \h </w:instrText>
        </w:r>
        <w:r>
          <w:rPr>
            <w:noProof/>
            <w:webHidden/>
          </w:rPr>
        </w:r>
        <w:r>
          <w:rPr>
            <w:noProof/>
            <w:webHidden/>
          </w:rPr>
          <w:fldChar w:fldCharType="separate"/>
        </w:r>
        <w:r>
          <w:rPr>
            <w:noProof/>
            <w:webHidden/>
          </w:rPr>
          <w:t>8</w:t>
        </w:r>
        <w:r>
          <w:rPr>
            <w:noProof/>
            <w:webHidden/>
          </w:rPr>
          <w:fldChar w:fldCharType="end"/>
        </w:r>
      </w:hyperlink>
    </w:p>
    <w:p w14:paraId="2C057701" w14:textId="1227C261" w:rsidR="00057F6B" w:rsidRDefault="00057F6B">
      <w:pPr>
        <w:pStyle w:val="Tabladeilustraciones"/>
        <w:tabs>
          <w:tab w:val="right" w:leader="dot" w:pos="8778"/>
        </w:tabs>
        <w:rPr>
          <w:rFonts w:asciiTheme="minorHAnsi" w:eastAsiaTheme="minorEastAsia" w:hAnsiTheme="minorHAnsi" w:cstheme="minorBidi"/>
          <w:noProof/>
          <w:kern w:val="2"/>
          <w:sz w:val="24"/>
          <w:lang w:eastAsia="es-ES"/>
          <w14:ligatures w14:val="standardContextual"/>
        </w:rPr>
      </w:pPr>
      <w:hyperlink w:anchor="_Toc188719567" w:history="1">
        <w:r w:rsidRPr="008D5E56">
          <w:rPr>
            <w:rStyle w:val="Hipervnculo"/>
            <w:noProof/>
          </w:rPr>
          <w:t>Ecuación 4 Error relativo de Amplitud</w:t>
        </w:r>
        <w:r>
          <w:rPr>
            <w:noProof/>
            <w:webHidden/>
          </w:rPr>
          <w:tab/>
        </w:r>
        <w:r>
          <w:rPr>
            <w:noProof/>
            <w:webHidden/>
          </w:rPr>
          <w:fldChar w:fldCharType="begin"/>
        </w:r>
        <w:r>
          <w:rPr>
            <w:noProof/>
            <w:webHidden/>
          </w:rPr>
          <w:instrText xml:space="preserve"> PAGEREF _Toc188719567 \h </w:instrText>
        </w:r>
        <w:r>
          <w:rPr>
            <w:noProof/>
            <w:webHidden/>
          </w:rPr>
        </w:r>
        <w:r>
          <w:rPr>
            <w:noProof/>
            <w:webHidden/>
          </w:rPr>
          <w:fldChar w:fldCharType="separate"/>
        </w:r>
        <w:r>
          <w:rPr>
            <w:noProof/>
            <w:webHidden/>
          </w:rPr>
          <w:t>8</w:t>
        </w:r>
        <w:r>
          <w:rPr>
            <w:noProof/>
            <w:webHidden/>
          </w:rPr>
          <w:fldChar w:fldCharType="end"/>
        </w:r>
      </w:hyperlink>
    </w:p>
    <w:p w14:paraId="68B31B21" w14:textId="523DA10B" w:rsidR="00057F6B" w:rsidRDefault="00057F6B">
      <w:pPr>
        <w:pStyle w:val="Tabladeilustraciones"/>
        <w:tabs>
          <w:tab w:val="right" w:leader="dot" w:pos="8778"/>
        </w:tabs>
        <w:rPr>
          <w:rFonts w:asciiTheme="minorHAnsi" w:eastAsiaTheme="minorEastAsia" w:hAnsiTheme="minorHAnsi" w:cstheme="minorBidi"/>
          <w:noProof/>
          <w:kern w:val="2"/>
          <w:sz w:val="24"/>
          <w:lang w:eastAsia="es-ES"/>
          <w14:ligatures w14:val="standardContextual"/>
        </w:rPr>
      </w:pPr>
      <w:hyperlink w:anchor="_Toc188719568" w:history="1">
        <w:r w:rsidRPr="008D5E56">
          <w:rPr>
            <w:rStyle w:val="Hipervnculo"/>
            <w:noProof/>
          </w:rPr>
          <w:t>Ecuación 5 Hahn (1996)</w:t>
        </w:r>
        <w:r>
          <w:rPr>
            <w:noProof/>
            <w:webHidden/>
          </w:rPr>
          <w:tab/>
        </w:r>
        <w:r>
          <w:rPr>
            <w:noProof/>
            <w:webHidden/>
          </w:rPr>
          <w:fldChar w:fldCharType="begin"/>
        </w:r>
        <w:r>
          <w:rPr>
            <w:noProof/>
            <w:webHidden/>
          </w:rPr>
          <w:instrText xml:space="preserve"> PAGEREF _Toc188719568 \h </w:instrText>
        </w:r>
        <w:r>
          <w:rPr>
            <w:noProof/>
            <w:webHidden/>
          </w:rPr>
        </w:r>
        <w:r>
          <w:rPr>
            <w:noProof/>
            <w:webHidden/>
          </w:rPr>
          <w:fldChar w:fldCharType="separate"/>
        </w:r>
        <w:r>
          <w:rPr>
            <w:noProof/>
            <w:webHidden/>
          </w:rPr>
          <w:t>14</w:t>
        </w:r>
        <w:r>
          <w:rPr>
            <w:noProof/>
            <w:webHidden/>
          </w:rPr>
          <w:fldChar w:fldCharType="end"/>
        </w:r>
      </w:hyperlink>
    </w:p>
    <w:p w14:paraId="3A24C2EA" w14:textId="103D8346" w:rsidR="00057F6B" w:rsidRDefault="00057F6B">
      <w:pPr>
        <w:pStyle w:val="Tabladeilustraciones"/>
        <w:tabs>
          <w:tab w:val="right" w:leader="dot" w:pos="8778"/>
        </w:tabs>
        <w:rPr>
          <w:rFonts w:asciiTheme="minorHAnsi" w:eastAsiaTheme="minorEastAsia" w:hAnsiTheme="minorHAnsi" w:cstheme="minorBidi"/>
          <w:noProof/>
          <w:kern w:val="2"/>
          <w:sz w:val="24"/>
          <w:lang w:eastAsia="es-ES"/>
          <w14:ligatures w14:val="standardContextual"/>
        </w:rPr>
      </w:pPr>
      <w:hyperlink w:anchor="_Toc188719569" w:history="1">
        <w:r w:rsidRPr="008D5E56">
          <w:rPr>
            <w:rStyle w:val="Hipervnculo"/>
            <w:noProof/>
          </w:rPr>
          <w:t>Ecuación 6 Gabor (1946)</w:t>
        </w:r>
        <w:r>
          <w:rPr>
            <w:noProof/>
            <w:webHidden/>
          </w:rPr>
          <w:tab/>
        </w:r>
        <w:r>
          <w:rPr>
            <w:noProof/>
            <w:webHidden/>
          </w:rPr>
          <w:fldChar w:fldCharType="begin"/>
        </w:r>
        <w:r>
          <w:rPr>
            <w:noProof/>
            <w:webHidden/>
          </w:rPr>
          <w:instrText xml:space="preserve"> PAGEREF _Toc188719569 \h </w:instrText>
        </w:r>
        <w:r>
          <w:rPr>
            <w:noProof/>
            <w:webHidden/>
          </w:rPr>
        </w:r>
        <w:r>
          <w:rPr>
            <w:noProof/>
            <w:webHidden/>
          </w:rPr>
          <w:fldChar w:fldCharType="separate"/>
        </w:r>
        <w:r>
          <w:rPr>
            <w:noProof/>
            <w:webHidden/>
          </w:rPr>
          <w:t>14</w:t>
        </w:r>
        <w:r>
          <w:rPr>
            <w:noProof/>
            <w:webHidden/>
          </w:rPr>
          <w:fldChar w:fldCharType="end"/>
        </w:r>
      </w:hyperlink>
    </w:p>
    <w:p w14:paraId="2F566380" w14:textId="38F7BADD" w:rsidR="00057F6B" w:rsidRDefault="00057F6B">
      <w:pPr>
        <w:pStyle w:val="Tabladeilustraciones"/>
        <w:tabs>
          <w:tab w:val="right" w:leader="dot" w:pos="8778"/>
        </w:tabs>
        <w:rPr>
          <w:rFonts w:asciiTheme="minorHAnsi" w:eastAsiaTheme="minorEastAsia" w:hAnsiTheme="minorHAnsi" w:cstheme="minorBidi"/>
          <w:noProof/>
          <w:kern w:val="2"/>
          <w:sz w:val="24"/>
          <w:lang w:eastAsia="es-ES"/>
          <w14:ligatures w14:val="standardContextual"/>
        </w:rPr>
      </w:pPr>
      <w:hyperlink w:anchor="_Toc188719570" w:history="1">
        <w:r w:rsidRPr="008D5E56">
          <w:rPr>
            <w:rStyle w:val="Hipervnculo"/>
            <w:noProof/>
          </w:rPr>
          <w:t>Ecuación 7 Otra forma de expresar Gabor</w:t>
        </w:r>
        <w:r>
          <w:rPr>
            <w:noProof/>
            <w:webHidden/>
          </w:rPr>
          <w:tab/>
        </w:r>
        <w:r>
          <w:rPr>
            <w:noProof/>
            <w:webHidden/>
          </w:rPr>
          <w:fldChar w:fldCharType="begin"/>
        </w:r>
        <w:r>
          <w:rPr>
            <w:noProof/>
            <w:webHidden/>
          </w:rPr>
          <w:instrText xml:space="preserve"> PAGEREF _Toc188719570 \h </w:instrText>
        </w:r>
        <w:r>
          <w:rPr>
            <w:noProof/>
            <w:webHidden/>
          </w:rPr>
        </w:r>
        <w:r>
          <w:rPr>
            <w:noProof/>
            <w:webHidden/>
          </w:rPr>
          <w:fldChar w:fldCharType="separate"/>
        </w:r>
        <w:r>
          <w:rPr>
            <w:noProof/>
            <w:webHidden/>
          </w:rPr>
          <w:t>14</w:t>
        </w:r>
        <w:r>
          <w:rPr>
            <w:noProof/>
            <w:webHidden/>
          </w:rPr>
          <w:fldChar w:fldCharType="end"/>
        </w:r>
      </w:hyperlink>
    </w:p>
    <w:p w14:paraId="2033ECD6" w14:textId="25976F19" w:rsidR="00057F6B" w:rsidRDefault="00057F6B">
      <w:pPr>
        <w:pStyle w:val="Tabladeilustraciones"/>
        <w:tabs>
          <w:tab w:val="right" w:leader="dot" w:pos="8778"/>
        </w:tabs>
        <w:rPr>
          <w:rFonts w:asciiTheme="minorHAnsi" w:eastAsiaTheme="minorEastAsia" w:hAnsiTheme="minorHAnsi" w:cstheme="minorBidi"/>
          <w:noProof/>
          <w:kern w:val="2"/>
          <w:sz w:val="24"/>
          <w:lang w:eastAsia="es-ES"/>
          <w14:ligatures w14:val="standardContextual"/>
        </w:rPr>
      </w:pPr>
      <w:hyperlink w:anchor="_Toc188719571" w:history="1">
        <w:r w:rsidRPr="008D5E56">
          <w:rPr>
            <w:rStyle w:val="Hipervnculo"/>
            <w:noProof/>
          </w:rPr>
          <w:t>Ecuación 8 Definición Variables</w:t>
        </w:r>
        <w:r>
          <w:rPr>
            <w:noProof/>
            <w:webHidden/>
          </w:rPr>
          <w:tab/>
        </w:r>
        <w:r>
          <w:rPr>
            <w:noProof/>
            <w:webHidden/>
          </w:rPr>
          <w:fldChar w:fldCharType="begin"/>
        </w:r>
        <w:r>
          <w:rPr>
            <w:noProof/>
            <w:webHidden/>
          </w:rPr>
          <w:instrText xml:space="preserve"> PAGEREF _Toc188719571 \h </w:instrText>
        </w:r>
        <w:r>
          <w:rPr>
            <w:noProof/>
            <w:webHidden/>
          </w:rPr>
        </w:r>
        <w:r>
          <w:rPr>
            <w:noProof/>
            <w:webHidden/>
          </w:rPr>
          <w:fldChar w:fldCharType="separate"/>
        </w:r>
        <w:r>
          <w:rPr>
            <w:noProof/>
            <w:webHidden/>
          </w:rPr>
          <w:t>15</w:t>
        </w:r>
        <w:r>
          <w:rPr>
            <w:noProof/>
            <w:webHidden/>
          </w:rPr>
          <w:fldChar w:fldCharType="end"/>
        </w:r>
      </w:hyperlink>
    </w:p>
    <w:p w14:paraId="03117E3A" w14:textId="67562B96" w:rsidR="00057F6B" w:rsidRDefault="00057F6B">
      <w:pPr>
        <w:pStyle w:val="Tabladeilustraciones"/>
        <w:tabs>
          <w:tab w:val="right" w:leader="dot" w:pos="8778"/>
        </w:tabs>
        <w:rPr>
          <w:rFonts w:asciiTheme="minorHAnsi" w:eastAsiaTheme="minorEastAsia" w:hAnsiTheme="minorHAnsi" w:cstheme="minorBidi"/>
          <w:noProof/>
          <w:kern w:val="2"/>
          <w:sz w:val="24"/>
          <w:lang w:eastAsia="es-ES"/>
          <w14:ligatures w14:val="standardContextual"/>
        </w:rPr>
      </w:pPr>
      <w:hyperlink w:anchor="_Toc188719572" w:history="1">
        <w:r w:rsidRPr="008D5E56">
          <w:rPr>
            <w:rStyle w:val="Hipervnculo"/>
            <w:noProof/>
          </w:rPr>
          <w:t>Ecuación 9 Feldman (2011)</w:t>
        </w:r>
        <w:r>
          <w:rPr>
            <w:noProof/>
            <w:webHidden/>
          </w:rPr>
          <w:tab/>
        </w:r>
        <w:r>
          <w:rPr>
            <w:noProof/>
            <w:webHidden/>
          </w:rPr>
          <w:fldChar w:fldCharType="begin"/>
        </w:r>
        <w:r>
          <w:rPr>
            <w:noProof/>
            <w:webHidden/>
          </w:rPr>
          <w:instrText xml:space="preserve"> PAGEREF _Toc188719572 \h </w:instrText>
        </w:r>
        <w:r>
          <w:rPr>
            <w:noProof/>
            <w:webHidden/>
          </w:rPr>
        </w:r>
        <w:r>
          <w:rPr>
            <w:noProof/>
            <w:webHidden/>
          </w:rPr>
          <w:fldChar w:fldCharType="separate"/>
        </w:r>
        <w:r>
          <w:rPr>
            <w:noProof/>
            <w:webHidden/>
          </w:rPr>
          <w:t>15</w:t>
        </w:r>
        <w:r>
          <w:rPr>
            <w:noProof/>
            <w:webHidden/>
          </w:rPr>
          <w:fldChar w:fldCharType="end"/>
        </w:r>
      </w:hyperlink>
    </w:p>
    <w:p w14:paraId="63E89A0F" w14:textId="51241830" w:rsidR="00F33605" w:rsidRDefault="00F33605" w:rsidP="00F84114">
      <w:pPr>
        <w:tabs>
          <w:tab w:val="clear" w:pos="9360"/>
        </w:tabs>
      </w:pPr>
      <w:r>
        <w:fldChar w:fldCharType="end"/>
      </w:r>
    </w:p>
    <w:p w14:paraId="1ACDA46A" w14:textId="203D1F5B" w:rsidR="00CE263D" w:rsidRDefault="00560570" w:rsidP="00F84114">
      <w:pPr>
        <w:tabs>
          <w:tab w:val="clear" w:pos="9360"/>
        </w:tabs>
      </w:pPr>
      <w:r>
        <w:t>Estos elementos se pueden crear con los rótulos predeterminados o con otros rótulos personalizados, por ejemplo: Fotografía, Plano, Esquema, etc</w:t>
      </w:r>
    </w:p>
    <w:p w14:paraId="5E2944A8" w14:textId="77777777" w:rsidR="0060252C" w:rsidRDefault="0060252C" w:rsidP="00F84114">
      <w:pPr>
        <w:tabs>
          <w:tab w:val="clear" w:pos="9360"/>
        </w:tabs>
      </w:pPr>
    </w:p>
    <w:p w14:paraId="703BCC2D" w14:textId="77777777" w:rsidR="00A37936" w:rsidRDefault="00CE263D" w:rsidP="00F84114">
      <w:pPr>
        <w:pStyle w:val="TFGnotasdeuso"/>
        <w:jc w:val="both"/>
      </w:pPr>
      <w:r w:rsidRPr="00AF53FC">
        <w:t>Al finalizar el documento</w:t>
      </w:r>
      <w:r w:rsidR="00E4529D" w:rsidRPr="00AF53FC">
        <w:t>, o en cualquier otro momento</w:t>
      </w:r>
      <w:r w:rsidRPr="00AF53FC">
        <w:t>, seleccionar</w:t>
      </w:r>
      <w:r w:rsidR="00371BA8" w:rsidRPr="00AF53FC">
        <w:t xml:space="preserve"> todo el contenido</w:t>
      </w:r>
      <w:r w:rsidRPr="00AF53FC">
        <w:t xml:space="preserve"> (Ctrl+E) y actualizar </w:t>
      </w:r>
      <w:r w:rsidR="00371BA8" w:rsidRPr="00AF53FC">
        <w:t>(</w:t>
      </w:r>
      <w:r w:rsidRPr="00AF53FC">
        <w:t>F9</w:t>
      </w:r>
      <w:r w:rsidR="00371BA8" w:rsidRPr="00AF53FC">
        <w:t xml:space="preserve">) las referencias y tablas de </w:t>
      </w:r>
      <w:r w:rsidR="00E4529D" w:rsidRPr="00AF53FC">
        <w:t>contenidos</w:t>
      </w:r>
      <w:r w:rsidR="00A37936" w:rsidRPr="00AF53FC">
        <w:t>.</w:t>
      </w:r>
      <w:r w:rsidR="00E4529D" w:rsidRPr="00AF53FC">
        <w:t xml:space="preserve"> Finalmente borrar este párrafo</w:t>
      </w:r>
      <w:r w:rsidR="00082430">
        <w:t xml:space="preserve"> y cualquier otro del estilo TFG_notas de uso</w:t>
      </w:r>
      <w:r w:rsidR="00E4529D" w:rsidRPr="00AF53FC">
        <w:t>.</w:t>
      </w:r>
    </w:p>
    <w:p w14:paraId="4114D0CF" w14:textId="77777777" w:rsidR="0060252C" w:rsidRDefault="0060252C" w:rsidP="00F84114">
      <w:pPr>
        <w:pStyle w:val="TFGnotasdeuso"/>
        <w:jc w:val="both"/>
      </w:pPr>
    </w:p>
    <w:p w14:paraId="569B75C8" w14:textId="77777777" w:rsidR="0060252C" w:rsidRDefault="0060252C" w:rsidP="00F84114">
      <w:pPr>
        <w:pStyle w:val="TFGnotasdeuso"/>
        <w:jc w:val="both"/>
      </w:pPr>
      <w:r>
        <w:t>IMPORTANTE.- Los datos incluidos en la portada : “Título del trabajo” y “</w:t>
      </w:r>
      <w:r w:rsidRPr="008242D6">
        <w:t>Nombre y Apellidos del autor</w:t>
      </w:r>
      <w:r>
        <w:t>”, se aplican automáticamente al encabezado/pie de página, en su posición correspondiente.</w:t>
      </w:r>
    </w:p>
    <w:p w14:paraId="250258AB" w14:textId="77777777" w:rsidR="0060252C" w:rsidRPr="0044388A" w:rsidRDefault="00CD2126" w:rsidP="00F84114">
      <w:pPr>
        <w:pStyle w:val="TFGnotasdeuso"/>
        <w:jc w:val="both"/>
      </w:pPr>
      <w:r w:rsidRPr="0044388A">
        <w:t xml:space="preserve">Los </w:t>
      </w:r>
      <w:r w:rsidR="0060252C" w:rsidRPr="0044388A">
        <w:t xml:space="preserve">ESTILOS </w:t>
      </w:r>
      <w:r w:rsidRPr="0044388A">
        <w:t>establecidos</w:t>
      </w:r>
      <w:r>
        <w:t xml:space="preserve"> SI </w:t>
      </w:r>
      <w:r w:rsidR="00856266">
        <w:t xml:space="preserve">se pueden </w:t>
      </w:r>
      <w:r>
        <w:t>PERSONALIZAR</w:t>
      </w:r>
      <w:r w:rsidR="0060252C" w:rsidRPr="0044388A">
        <w:t>.</w:t>
      </w:r>
    </w:p>
    <w:p w14:paraId="661057E2" w14:textId="77777777" w:rsidR="0060252C" w:rsidRDefault="0060252C" w:rsidP="00F84114">
      <w:pPr>
        <w:pStyle w:val="TFGnotasdeuso"/>
        <w:jc w:val="both"/>
      </w:pPr>
    </w:p>
    <w:p w14:paraId="1C08690C" w14:textId="77777777" w:rsidR="0060252C" w:rsidRDefault="0060252C" w:rsidP="00F84114">
      <w:pPr>
        <w:pStyle w:val="TFGnotasdeuso"/>
        <w:jc w:val="both"/>
      </w:pPr>
      <w:r>
        <w:t>El texto incluido en esta plantilla deberá ser sustituido según el trabajo de cada uno. Si ya se dispone de contenidos en otro documento, se copia del origen y se debe hacer un pegado sin formato.</w:t>
      </w:r>
    </w:p>
    <w:p w14:paraId="09B2B313" w14:textId="77777777" w:rsidR="0060252C" w:rsidRPr="00014419" w:rsidRDefault="0060252C" w:rsidP="00F84114">
      <w:pPr>
        <w:pStyle w:val="TFGnotasdeuso"/>
        <w:jc w:val="both"/>
      </w:pPr>
      <w:r w:rsidRPr="00014419">
        <w:t>Las páginas tienen márgenes simétricos considerando la encuadernación en papel y las numeraciones de página quedarán en la parte externa del ejemplar encuadernado. El formato de numeración en las páginas de índices es de numeración romana y en las páginas de contenidos es de numeración arábiga.</w:t>
      </w:r>
    </w:p>
    <w:p w14:paraId="278C9ED8" w14:textId="77777777" w:rsidR="0060252C" w:rsidRPr="007C5C02" w:rsidRDefault="0060252C" w:rsidP="00F84114">
      <w:pPr>
        <w:pStyle w:val="TFGnotasdeuso"/>
        <w:jc w:val="both"/>
      </w:pPr>
      <w:r>
        <w:t>E</w:t>
      </w:r>
      <w:r w:rsidRPr="007C5C02">
        <w:t xml:space="preserve">l texto general del </w:t>
      </w:r>
      <w:r>
        <w:t xml:space="preserve">contenido del </w:t>
      </w:r>
      <w:r w:rsidRPr="007C5C02">
        <w:t xml:space="preserve">documento tiene aplicado el estilo </w:t>
      </w:r>
      <w:r>
        <w:t>TFG_contenido</w:t>
      </w:r>
      <w:r w:rsidRPr="007C5C02">
        <w:t xml:space="preserve">. </w:t>
      </w:r>
    </w:p>
    <w:p w14:paraId="58B68E1F" w14:textId="77777777" w:rsidR="0060252C" w:rsidRDefault="0060252C" w:rsidP="00F84114">
      <w:pPr>
        <w:pStyle w:val="TFGnotasdeuso"/>
        <w:jc w:val="both"/>
      </w:pPr>
      <w:r>
        <w:t>Cada capítulo comienza en una página</w:t>
      </w:r>
      <w:r w:rsidR="00872025" w:rsidRPr="00872025">
        <w:t xml:space="preserve"> </w:t>
      </w:r>
      <w:r w:rsidR="00872025">
        <w:t>nueva</w:t>
      </w:r>
      <w:r>
        <w:t>. Durante la escritura del documento tenga en cuenta que no se deben incluir párrafos vacíos para incluir separación vertical, esto está incluido ya en los estilos.</w:t>
      </w:r>
      <w:r w:rsidR="00872025">
        <w:t xml:space="preserve"> Se permite personalizar estos espaciados anterior/posterior de los estilos de título.</w:t>
      </w:r>
    </w:p>
    <w:p w14:paraId="6E772A4E" w14:textId="77777777" w:rsidR="00F41246" w:rsidRDefault="0084102A" w:rsidP="00F84114">
      <w:pPr>
        <w:pStyle w:val="TFGcontenidos"/>
        <w:jc w:val="both"/>
      </w:pPr>
      <w:r>
        <w:rPr>
          <w:noProof/>
          <w:lang w:eastAsia="es-ES"/>
        </w:rPr>
        <w:lastRenderedPageBreak/>
        <mc:AlternateContent>
          <mc:Choice Requires="wpg">
            <w:drawing>
              <wp:anchor distT="0" distB="0" distL="288290" distR="114300" simplePos="0" relativeHeight="251682816" behindDoc="0" locked="0" layoutInCell="1" allowOverlap="1" wp14:anchorId="61B9A67C" wp14:editId="0DF0B5B2">
                <wp:simplePos x="0" y="0"/>
                <wp:positionH relativeFrom="column">
                  <wp:posOffset>1709808</wp:posOffset>
                </wp:positionH>
                <wp:positionV relativeFrom="paragraph">
                  <wp:posOffset>116972</wp:posOffset>
                </wp:positionV>
                <wp:extent cx="3924000" cy="5504400"/>
                <wp:effectExtent l="0" t="0" r="635" b="1270"/>
                <wp:wrapSquare wrapText="bothSides"/>
                <wp:docPr id="1" name="Grupo 1"/>
                <wp:cNvGraphicFramePr/>
                <a:graphic xmlns:a="http://schemas.openxmlformats.org/drawingml/2006/main">
                  <a:graphicData uri="http://schemas.microsoft.com/office/word/2010/wordprocessingGroup">
                    <wpg:wgp>
                      <wpg:cNvGrpSpPr/>
                      <wpg:grpSpPr>
                        <a:xfrm>
                          <a:off x="0" y="0"/>
                          <a:ext cx="3924000" cy="5504400"/>
                          <a:chOff x="0" y="0"/>
                          <a:chExt cx="3924300" cy="5505450"/>
                        </a:xfrm>
                      </wpg:grpSpPr>
                      <pic:pic xmlns:pic="http://schemas.openxmlformats.org/drawingml/2006/picture">
                        <pic:nvPicPr>
                          <pic:cNvPr id="3" name="Imagen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924300" cy="5505450"/>
                          </a:xfrm>
                          <a:prstGeom prst="rect">
                            <a:avLst/>
                          </a:prstGeom>
                        </pic:spPr>
                      </pic:pic>
                      <wpg:grpSp>
                        <wpg:cNvPr id="20" name="Grupo 20"/>
                        <wpg:cNvGrpSpPr/>
                        <wpg:grpSpPr>
                          <a:xfrm>
                            <a:off x="2057400" y="758536"/>
                            <a:ext cx="457200" cy="333375"/>
                            <a:chOff x="0" y="0"/>
                            <a:chExt cx="457200" cy="333375"/>
                          </a:xfrm>
                        </wpg:grpSpPr>
                        <wps:wsp>
                          <wps:cNvPr id="14" name="Elipse 14"/>
                          <wps:cNvSpPr/>
                          <wps:spPr>
                            <a:xfrm>
                              <a:off x="0" y="0"/>
                              <a:ext cx="200025" cy="209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onector recto de flecha 19"/>
                          <wps:cNvCnPr/>
                          <wps:spPr>
                            <a:xfrm>
                              <a:off x="171450" y="161925"/>
                              <a:ext cx="285750" cy="1714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3959D0B" id="Grupo 1" o:spid="_x0000_s1026" style="position:absolute;margin-left:134.65pt;margin-top:9.2pt;width:309pt;height:433.4pt;z-index:251682816;mso-wrap-distance-left:22.7pt;mso-width-relative:margin;mso-height-relative:margin" coordsize="39243,550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width:39243;height:55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">
                  <v:imagedata r:id="rId14" o:title=""/>
                </v:shape>
                <v:group id="Grupo 20" o:spid="_x0000_s1028" style="position:absolute;left:20574;top:7585;width:4572;height:3334" coordsize="45720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Elipse 14" o:spid="_x0000_s1029" style="position:absolute;width:200025;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" filled="f" strokecolor="red" strokeweight="2pt"/>
                  <v:shapetype id="_x0000_t32" coordsize="21600,21600" o:spt="32" o:oned="t" path="m,l21600,21600e" filled="f">
                    <v:path arrowok="t" fillok="f" o:connecttype="none"/>
                    <o:lock v:ext="edit" shapetype="t"/>
                  </v:shapetype>
                  <v:shape id="Conector recto de flecha 19" o:spid="_x0000_s1030" type="#_x0000_t32" style="position:absolute;left:171450;top:161925;width:285750;height:171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" strokecolor="red" strokeweight="1.5pt">
                    <v:stroke endarrow="block"/>
                  </v:shape>
                </v:group>
                <w10:wrap type="square"/>
              </v:group>
            </w:pict>
          </mc:Fallback>
        </mc:AlternateContent>
      </w:r>
    </w:p>
    <w:p w14:paraId="6C9ED384" w14:textId="77777777" w:rsidR="00D40A24" w:rsidRDefault="00F41246" w:rsidP="00F84114">
      <w:pPr>
        <w:pStyle w:val="TFGnotasdeuso"/>
        <w:jc w:val="both"/>
      </w:pPr>
      <w:r>
        <w:t xml:space="preserve">IMPORTANTE. </w:t>
      </w:r>
    </w:p>
    <w:p w14:paraId="24255F6C" w14:textId="77777777" w:rsidR="00F92B79" w:rsidRDefault="00F92B79" w:rsidP="00F84114">
      <w:pPr>
        <w:pStyle w:val="TFGnotasdeuso"/>
        <w:jc w:val="both"/>
      </w:pPr>
      <w:r>
        <w:t>Se aconseja usar y visibilizar los estilos.</w:t>
      </w:r>
    </w:p>
    <w:p w14:paraId="48CA7E70" w14:textId="77777777" w:rsidR="00F41246" w:rsidRDefault="00F41246" w:rsidP="00F84114">
      <w:pPr>
        <w:pStyle w:val="TFGnotasdeuso"/>
        <w:jc w:val="both"/>
      </w:pPr>
      <w:r>
        <w:t>Si se trabaja con los estilos correctamente, el mantenimiento del documento será muy eficiente.</w:t>
      </w:r>
    </w:p>
    <w:p w14:paraId="1B615E1D" w14:textId="77777777" w:rsidR="00F41246" w:rsidRDefault="00F41246" w:rsidP="00F84114">
      <w:pPr>
        <w:pStyle w:val="TFGcontenidos"/>
        <w:jc w:val="both"/>
      </w:pPr>
    </w:p>
    <w:p w14:paraId="016446B2" w14:textId="77777777" w:rsidR="0060252C" w:rsidRDefault="0060252C" w:rsidP="00F84114"/>
    <w:p w14:paraId="7EF8CB10" w14:textId="77777777" w:rsidR="005569BB" w:rsidRDefault="005569BB" w:rsidP="00F84114"/>
    <w:p w14:paraId="2993320E" w14:textId="77777777" w:rsidR="005569BB" w:rsidRDefault="005569BB" w:rsidP="00F84114">
      <w:r>
        <w:rPr>
          <w:noProof/>
          <w:lang w:eastAsia="es-ES"/>
        </w:rPr>
        <w:drawing>
          <wp:anchor distT="0" distB="0" distL="114300" distR="114300" simplePos="0" relativeHeight="251703296" behindDoc="0" locked="0" layoutInCell="1" allowOverlap="1" wp14:anchorId="48AE8F0E" wp14:editId="0D355D66">
            <wp:simplePos x="0" y="0"/>
            <wp:positionH relativeFrom="column">
              <wp:posOffset>0</wp:posOffset>
            </wp:positionH>
            <wp:positionV relativeFrom="paragraph">
              <wp:posOffset>308610</wp:posOffset>
            </wp:positionV>
            <wp:extent cx="2044700" cy="2044700"/>
            <wp:effectExtent l="0" t="0" r="0" b="0"/>
            <wp:wrapTopAndBottom/>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4700" cy="2044700"/>
                    </a:xfrm>
                    <a:prstGeom prst="rect">
                      <a:avLst/>
                    </a:prstGeom>
                    <a:noFill/>
                  </pic:spPr>
                </pic:pic>
              </a:graphicData>
            </a:graphic>
            <wp14:sizeRelH relativeFrom="margin">
              <wp14:pctWidth>0</wp14:pctWidth>
            </wp14:sizeRelH>
            <wp14:sizeRelV relativeFrom="margin">
              <wp14:pctHeight>0</wp14:pctHeight>
            </wp14:sizeRelV>
          </wp:anchor>
        </w:drawing>
      </w:r>
    </w:p>
    <w:p w14:paraId="0EF4113D" w14:textId="77777777" w:rsidR="00BC0607" w:rsidRDefault="00BC0607" w:rsidP="00F84114">
      <w:pPr>
        <w:pStyle w:val="TFGcontenidos"/>
        <w:jc w:val="both"/>
      </w:pPr>
    </w:p>
    <w:p w14:paraId="444615F2" w14:textId="77777777" w:rsidR="00EF0C02" w:rsidRDefault="00EF0C02" w:rsidP="00F84114">
      <w:pPr>
        <w:tabs>
          <w:tab w:val="clear" w:pos="9360"/>
        </w:tabs>
        <w:sectPr w:rsidR="00EF0C02" w:rsidSect="0050143F">
          <w:headerReference w:type="even" r:id="rId16"/>
          <w:headerReference w:type="default" r:id="rId17"/>
          <w:footerReference w:type="even" r:id="rId18"/>
          <w:footerReference w:type="default" r:id="rId19"/>
          <w:pgSz w:w="11907" w:h="16840" w:code="9"/>
          <w:pgMar w:top="1701" w:right="1418" w:bottom="1418" w:left="1701" w:header="709" w:footer="357" w:gutter="0"/>
          <w:pgNumType w:fmt="lowerRoman" w:start="1"/>
          <w:cols w:space="720"/>
          <w:docGrid w:linePitch="360"/>
        </w:sectPr>
      </w:pPr>
    </w:p>
    <w:p w14:paraId="4FC4B503" w14:textId="77777777" w:rsidR="00D40E4B" w:rsidRPr="00810551" w:rsidRDefault="00BA0321" w:rsidP="00F84114">
      <w:pPr>
        <w:pStyle w:val="TFGTtulo1"/>
        <w:jc w:val="both"/>
      </w:pPr>
      <w:bookmarkStart w:id="0" w:name="_Toc190598598"/>
      <w:bookmarkStart w:id="1" w:name="_Toc190598643"/>
      <w:r w:rsidRPr="00810551">
        <w:lastRenderedPageBreak/>
        <w:t>Resumen</w:t>
      </w:r>
      <w:bookmarkEnd w:id="0"/>
      <w:bookmarkEnd w:id="1"/>
    </w:p>
    <w:p w14:paraId="48611499" w14:textId="1D8C5816" w:rsidR="00CF3CF3" w:rsidRPr="00F4784B" w:rsidRDefault="00E615AB" w:rsidP="00F84114">
      <w:pPr>
        <w:pStyle w:val="TFGcontenidos"/>
        <w:jc w:val="both"/>
      </w:pPr>
      <w:r w:rsidRPr="00F4784B">
        <w:t>El párrafo anterior tiene aplicado el estil</w:t>
      </w:r>
      <w:r>
        <w:t xml:space="preserve">o </w:t>
      </w:r>
      <w:r w:rsidR="008F5D73">
        <w:t>TFG_Título1</w:t>
      </w:r>
      <w:r w:rsidR="007F3799">
        <w:t xml:space="preserve"> (incluye </w:t>
      </w:r>
      <w:r w:rsidR="00197B08">
        <w:t>efectos versalitas</w:t>
      </w:r>
      <w:r w:rsidR="007F3799">
        <w:t>)</w:t>
      </w:r>
      <w:r w:rsidR="00CF3CF3">
        <w:t>.</w:t>
      </w:r>
    </w:p>
    <w:p w14:paraId="4F60099F" w14:textId="77777777" w:rsidR="0060252C" w:rsidRDefault="0060252C" w:rsidP="00F84114">
      <w:pPr>
        <w:pStyle w:val="TFGnotasdeuso"/>
        <w:jc w:val="both"/>
      </w:pPr>
      <w:r>
        <w:t xml:space="preserve">Al principio del trabajo deberá incluirse un breve resumen en español y en inglés (abstract). Su extensión </w:t>
      </w:r>
      <w:r w:rsidR="00CF3CF3">
        <w:t xml:space="preserve">no </w:t>
      </w:r>
      <w:r>
        <w:t xml:space="preserve">será superior a dos páginas. Con este resumen se debe conocer de una forma global el trabajo expuesto; se puede incluir planteamiento y situación del problema, metodología, resultados y conclusiones. </w:t>
      </w:r>
    </w:p>
    <w:p w14:paraId="325E0303" w14:textId="77777777" w:rsidR="00CF3CF3" w:rsidRDefault="00CF3CF3" w:rsidP="00F84114">
      <w:pPr>
        <w:pStyle w:val="TFGcontenidos"/>
        <w:jc w:val="both"/>
      </w:pPr>
      <w:r>
        <w:t>Este párrafo tiene aplicado el estilo TFG_contenidos. Este párrafo tiene aplicado el estilo TFG_contenidos.</w:t>
      </w:r>
      <w:r w:rsidRPr="00CF3CF3">
        <w:t xml:space="preserve"> </w:t>
      </w:r>
      <w:r>
        <w:t>Este párrafo tiene aplicado el estilo TFG_contenidos.</w:t>
      </w:r>
      <w:r w:rsidRPr="00CF3CF3">
        <w:t xml:space="preserve"> </w:t>
      </w:r>
      <w:r>
        <w:t>Este párrafo tiene aplicado el estilo TFG_contenidos.</w:t>
      </w:r>
      <w:r w:rsidRPr="00CF3CF3">
        <w:t xml:space="preserve"> </w:t>
      </w:r>
      <w:r>
        <w:t>Este párrafo tiene aplicado el estilo TFG_contenidos.</w:t>
      </w:r>
      <w:r w:rsidRPr="00CF3CF3">
        <w:t xml:space="preserve"> </w:t>
      </w:r>
      <w:r>
        <w:t>Este párrafo tiene aplicado el estilo TFG_contenidos.</w:t>
      </w:r>
      <w:r w:rsidRPr="00CF3CF3">
        <w:t xml:space="preserve"> </w:t>
      </w:r>
      <w:r>
        <w:t>Este párrafo tiene aplicado el estilo TFG_contenidos.</w:t>
      </w:r>
      <w:r w:rsidRPr="00CF3CF3">
        <w:t xml:space="preserve"> </w:t>
      </w:r>
      <w:r>
        <w:t>Este párrafo tiene aplicado el estilo TFG_contenidos.</w:t>
      </w:r>
      <w:r w:rsidRPr="00CF3CF3">
        <w:t xml:space="preserve"> </w:t>
      </w:r>
      <w:r>
        <w:t>Este párrafo tiene aplicado el estilo TFG_contenidos.</w:t>
      </w:r>
      <w:r w:rsidRPr="00CF3CF3">
        <w:t xml:space="preserve"> </w:t>
      </w:r>
      <w:r>
        <w:t>Este párrafo tiene aplicado el estilo TFG_contenidos.</w:t>
      </w:r>
      <w:r w:rsidRPr="00CF3CF3">
        <w:t xml:space="preserve"> </w:t>
      </w:r>
      <w:r>
        <w:t>Este párrafo tiene aplicado el estilo TFG_contenidos.</w:t>
      </w:r>
    </w:p>
    <w:p w14:paraId="5BA6534B" w14:textId="77777777" w:rsidR="003E05AE" w:rsidRDefault="003E05AE" w:rsidP="00F84114">
      <w:pPr>
        <w:pStyle w:val="TFGTtulo2"/>
        <w:jc w:val="both"/>
      </w:pPr>
      <w:bookmarkStart w:id="2" w:name="_Toc190598599"/>
      <w:r w:rsidRPr="00D07BC4">
        <w:t>Palabras</w:t>
      </w:r>
      <w:r>
        <w:t xml:space="preserve"> clave</w:t>
      </w:r>
      <w:bookmarkEnd w:id="2"/>
    </w:p>
    <w:p w14:paraId="16D64FD9" w14:textId="77777777" w:rsidR="007F3799" w:rsidRPr="007F3799" w:rsidRDefault="007F3799" w:rsidP="00F84114">
      <w:pPr>
        <w:pStyle w:val="TFGcontenidos"/>
        <w:jc w:val="both"/>
      </w:pPr>
      <w:r w:rsidRPr="007F3799">
        <w:t>El párrafo anterior tiene aplicado el estilo TFG_Título</w:t>
      </w:r>
      <w:r>
        <w:t>2</w:t>
      </w:r>
      <w:r w:rsidRPr="007F3799">
        <w:t xml:space="preserve"> (incluye efecto versalitas).</w:t>
      </w:r>
    </w:p>
    <w:p w14:paraId="36C1E504" w14:textId="77777777" w:rsidR="0060252C" w:rsidRDefault="0060252C" w:rsidP="00F84114">
      <w:pPr>
        <w:pStyle w:val="TFGnotasdeuso"/>
        <w:jc w:val="both"/>
      </w:pPr>
      <w:r>
        <w:t>Tras el resumen se incluirán cinco palabras clave, que definan la temática fundamental del trabajo.</w:t>
      </w:r>
    </w:p>
    <w:p w14:paraId="477B923C" w14:textId="77777777" w:rsidR="003D6DBC" w:rsidRDefault="003D6DBC" w:rsidP="00F84114">
      <w:pPr>
        <w:pStyle w:val="TFGcontenidos"/>
        <w:jc w:val="both"/>
      </w:pPr>
      <w:r>
        <w:t>Este párrafo tiene aplicado el estilo TFG_contenidos. Este párrafo tiene aplicado el estilo TFG_contenidos.</w:t>
      </w:r>
      <w:r w:rsidRPr="00CF3CF3">
        <w:t xml:space="preserve"> </w:t>
      </w:r>
      <w:r>
        <w:t>Este párrafo tiene aplicado el estilo TFG_contenidos.</w:t>
      </w:r>
      <w:r w:rsidRPr="00CF3CF3">
        <w:t xml:space="preserve"> </w:t>
      </w:r>
      <w:r>
        <w:t>Este párrafo tiene aplicado el estilo TFG_contenidos.</w:t>
      </w:r>
    </w:p>
    <w:p w14:paraId="6AA5E215" w14:textId="77777777" w:rsidR="00BA0321" w:rsidRDefault="00BA0321" w:rsidP="00F84114">
      <w:pPr>
        <w:pStyle w:val="TFGTtulo1"/>
        <w:jc w:val="both"/>
      </w:pPr>
      <w:bookmarkStart w:id="3" w:name="_Toc190598600"/>
      <w:bookmarkStart w:id="4" w:name="_Toc190598644"/>
      <w:r>
        <w:lastRenderedPageBreak/>
        <w:t>Abstract</w:t>
      </w:r>
      <w:bookmarkEnd w:id="3"/>
      <w:bookmarkEnd w:id="4"/>
    </w:p>
    <w:p w14:paraId="78DF3B1C" w14:textId="77777777" w:rsidR="003D6DBC" w:rsidRDefault="003D6DBC" w:rsidP="00F84114">
      <w:pPr>
        <w:pStyle w:val="TFGcontenidos"/>
        <w:jc w:val="both"/>
      </w:pPr>
      <w:r>
        <w:t>El párrafo anterior tiene aplicado el estilo TFG_Título1.</w:t>
      </w:r>
    </w:p>
    <w:p w14:paraId="26EB8833" w14:textId="77777777" w:rsidR="003D6DBC" w:rsidRDefault="003D6DBC" w:rsidP="00F84114">
      <w:pPr>
        <w:pStyle w:val="TFGnotasdeuso"/>
        <w:jc w:val="both"/>
      </w:pPr>
      <w:r>
        <w:t xml:space="preserve">Al principio del trabajo deberá incluirse un breve resumen en español y en inglés (abstract). Su extensión no será superior a dos páginas. Con este resumen se debe conocer de una forma global el trabajo expuesto; se puede incluir planteamiento y situación del problema, metodología, resultados y conclusiones. </w:t>
      </w:r>
    </w:p>
    <w:p w14:paraId="34D4DD14" w14:textId="77777777" w:rsidR="003D6DBC" w:rsidRDefault="003D6DBC" w:rsidP="00F84114">
      <w:pPr>
        <w:pStyle w:val="TFGcontenidos"/>
        <w:jc w:val="both"/>
      </w:pPr>
      <w:r>
        <w:t>Este párrafo tiene aplicado el estilo TFG_contenidos. Este párrafo tiene aplicado el estilo TFG_contenidos. Este párrafo tiene aplicado el estilo TFG_contenidos. Este párrafo tiene aplicado el estilo TFG_contenidos. Este párrafo tiene aplicado el estilo TFG_contenidos. Este párrafo tiene aplicado el estilo TFG_contenidos. Este párrafo tiene aplicado el estilo TFG_contenidos. Este párrafo tiene aplicado el estilo TFG_contenidos. Este párrafo tiene aplicado el estilo TFG_contenidos. Este párrafo tiene aplicado el estilo TFG_contenidos. Este párrafo tiene aplicado el estilo TFG_contenidos.</w:t>
      </w:r>
    </w:p>
    <w:p w14:paraId="653205DB" w14:textId="77777777" w:rsidR="003D6DBC" w:rsidRPr="00810551" w:rsidRDefault="003D6DBC" w:rsidP="00F84114">
      <w:pPr>
        <w:pStyle w:val="TFGTtulo2"/>
        <w:jc w:val="both"/>
      </w:pPr>
      <w:bookmarkStart w:id="5" w:name="_Toc190598601"/>
      <w:r w:rsidRPr="00810551">
        <w:t>Key words</w:t>
      </w:r>
      <w:bookmarkEnd w:id="5"/>
    </w:p>
    <w:p w14:paraId="4B17883C" w14:textId="77777777" w:rsidR="003D6DBC" w:rsidRDefault="003D6DBC" w:rsidP="00F84114">
      <w:pPr>
        <w:pStyle w:val="TFGnotasdeuso"/>
        <w:jc w:val="both"/>
      </w:pPr>
      <w:r>
        <w:t>Tras el resumen se incluirán cinco palabras clave, que definan la temática fundamental del trabajo.</w:t>
      </w:r>
    </w:p>
    <w:p w14:paraId="60D2524B" w14:textId="77777777" w:rsidR="003D6DBC" w:rsidRDefault="003D6DBC" w:rsidP="00F84114">
      <w:pPr>
        <w:pStyle w:val="TFGcontenidos"/>
        <w:jc w:val="both"/>
      </w:pPr>
      <w:r>
        <w:t>Este párrafo tiene aplicado el estilo TFG_contenidos. Este párrafo tiene aplicado el estilo TFG_contenidos. Este párrafo tiene aplicado el estilo TFG_contenidos. Este párrafo tiene aplicado el estilo TFG_contenidos.</w:t>
      </w:r>
    </w:p>
    <w:p w14:paraId="7FABE1AE" w14:textId="77777777" w:rsidR="00D8459D" w:rsidRDefault="00F21F77" w:rsidP="00F84114">
      <w:pPr>
        <w:pStyle w:val="TFGTtulo1"/>
        <w:jc w:val="both"/>
      </w:pPr>
      <w:bookmarkStart w:id="6" w:name="_Toc190598602"/>
      <w:bookmarkStart w:id="7" w:name="_Toc190598645"/>
      <w:r>
        <w:lastRenderedPageBreak/>
        <w:t>Introducción</w:t>
      </w:r>
      <w:bookmarkEnd w:id="6"/>
      <w:bookmarkEnd w:id="7"/>
    </w:p>
    <w:p w14:paraId="7FFDD9A0" w14:textId="77777777" w:rsidR="00D8459D" w:rsidRPr="00F4784B" w:rsidRDefault="00D8459D" w:rsidP="00F84114">
      <w:pPr>
        <w:pStyle w:val="TFGcontenidos"/>
        <w:jc w:val="both"/>
      </w:pPr>
      <w:r w:rsidRPr="00F4784B">
        <w:t>El párrafo anterior tiene aplicado el estil</w:t>
      </w:r>
      <w:r>
        <w:t>o TFG_Título1</w:t>
      </w:r>
    </w:p>
    <w:p w14:paraId="4892D46C" w14:textId="77777777" w:rsidR="00D8459D" w:rsidRDefault="00D8459D" w:rsidP="00F84114">
      <w:pPr>
        <w:pStyle w:val="TFGnotasdeuso"/>
        <w:jc w:val="both"/>
      </w:pPr>
      <w:r>
        <w:t xml:space="preserve">La lectura de este apartado ha de dar una idea clara de las razones que han llevado al estudiante a la elección y realización de este tema, su motivación, y lo que se pretendía de forma justificada como objetivo del TFG. </w:t>
      </w:r>
    </w:p>
    <w:p w14:paraId="43EC1278" w14:textId="77777777" w:rsidR="00D8459D" w:rsidRDefault="00D8459D" w:rsidP="00F84114">
      <w:pPr>
        <w:pStyle w:val="TFGcontenidos"/>
        <w:jc w:val="both"/>
      </w:pPr>
    </w:p>
    <w:p w14:paraId="528D5A43" w14:textId="77777777" w:rsidR="00D8459D" w:rsidRDefault="00D8459D" w:rsidP="00F84114">
      <w:pPr>
        <w:pStyle w:val="TFGnotasdeuso"/>
        <w:jc w:val="both"/>
      </w:pPr>
      <w:r>
        <w:t xml:space="preserve">También conviene incluir una breve descripción de las partes en que se ha estructurado el conjunto del TFG. </w:t>
      </w:r>
    </w:p>
    <w:p w14:paraId="13CC9FEC" w14:textId="77777777" w:rsidR="00D8459D" w:rsidRDefault="00D8459D" w:rsidP="00F84114">
      <w:pPr>
        <w:pStyle w:val="TFGcontenidos"/>
        <w:jc w:val="both"/>
      </w:pPr>
    </w:p>
    <w:p w14:paraId="2C1FE392" w14:textId="77777777" w:rsidR="00D8459D" w:rsidRDefault="00D8459D" w:rsidP="00F84114">
      <w:pPr>
        <w:pStyle w:val="TFGcontenidos"/>
        <w:jc w:val="both"/>
      </w:pPr>
      <w:r w:rsidRPr="00C037D6">
        <w:t>Este párrafo tiene aplicado el estilo TFG_contenidos. Este párrafo tiene aplicado el estilo TFG_contenidos. Este párrafo tiene aplicado el estilo TFG_contenidos. Este párrafo tiene aplicado el estilo TFG_contenidos. Este párrafo tiene aplicado el estilo TFG_contenidos. Este párrafo tiene aplicado el estilo TFG_contenidos. Este párrafo tiene aplicado el estilo TFG_contenidos. Este párrafo tiene aplicado el estilo TFG_contenidos. Este párrafo tiene aplicado el estilo TFG_contenidos. Este párrafo tiene aplicado el estilo TFG_contenidos. Este párrafo tiene aplicado el estilo TFG_contenidos.</w:t>
      </w:r>
    </w:p>
    <w:p w14:paraId="5E6A32C7" w14:textId="77777777" w:rsidR="00D8459D" w:rsidRDefault="00D8459D" w:rsidP="00F84114">
      <w:pPr>
        <w:pStyle w:val="TFGcontenidos"/>
        <w:jc w:val="both"/>
      </w:pPr>
    </w:p>
    <w:p w14:paraId="2B2AD4DC" w14:textId="77777777" w:rsidR="00D8459D" w:rsidRDefault="00D8459D" w:rsidP="00F84114">
      <w:pPr>
        <w:pStyle w:val="TFGcontenidos"/>
        <w:jc w:val="both"/>
      </w:pPr>
    </w:p>
    <w:p w14:paraId="2534CA39" w14:textId="3F39EDA2" w:rsidR="00D40E4B" w:rsidRDefault="00C210CB" w:rsidP="00F84114">
      <w:pPr>
        <w:pStyle w:val="TFGTtulo1"/>
        <w:jc w:val="both"/>
      </w:pPr>
      <w:bookmarkStart w:id="8" w:name="_Toc190598603"/>
      <w:bookmarkStart w:id="9" w:name="_Toc190598646"/>
      <w:r>
        <w:lastRenderedPageBreak/>
        <w:t>Desarrollo</w:t>
      </w:r>
      <w:r w:rsidR="003D2B7E">
        <w:t>.</w:t>
      </w:r>
      <w:bookmarkEnd w:id="8"/>
      <w:bookmarkEnd w:id="9"/>
    </w:p>
    <w:p w14:paraId="753EBF6D" w14:textId="77777777" w:rsidR="00E615AB" w:rsidRDefault="00E615AB" w:rsidP="00F84114">
      <w:pPr>
        <w:pStyle w:val="TFGcontenidos"/>
        <w:jc w:val="both"/>
      </w:pPr>
      <w:r w:rsidRPr="00F4784B">
        <w:t>El párrafo anterior tiene aplicado el estil</w:t>
      </w:r>
      <w:r>
        <w:t>o TFG_Título1</w:t>
      </w:r>
    </w:p>
    <w:p w14:paraId="0342A6D2" w14:textId="77777777" w:rsidR="003E05AE" w:rsidRDefault="0060252C" w:rsidP="00F84114">
      <w:pPr>
        <w:pStyle w:val="TFGcontenidos"/>
        <w:jc w:val="both"/>
      </w:pPr>
      <w:r w:rsidRPr="003E05AE">
        <w:t>Dividido en epígrafes. En este apartado, el más amplio, se expondrá el cuerpo fundamental del trabajo y se argumentarán las ideas principales y secundarias del</w:t>
      </w:r>
      <w:r w:rsidR="003E05AE">
        <w:t xml:space="preserve"> mismo.</w:t>
      </w:r>
    </w:p>
    <w:p w14:paraId="2F068142" w14:textId="77777777" w:rsidR="0060252C" w:rsidRDefault="0060252C" w:rsidP="00F84114">
      <w:pPr>
        <w:pStyle w:val="TFGcontenidos"/>
        <w:jc w:val="both"/>
      </w:pPr>
      <w:r w:rsidRPr="00ED3328">
        <w:rPr>
          <w:highlight w:val="yellow"/>
        </w:rPr>
        <w:t>Detalla el proceso que se ha llevado a cabo para la elaboración del TFG y la metodología adoptada dependiendo de la naturaleza del TFG escogido (contenido teórico, caso práctico, proyecto, estudio técnico, revisión bibliográfica y estado de la cuestión, justificación, resultados...), pero en todo caso debe estar dividido en capítulos homogéneos y numerados.</w:t>
      </w:r>
    </w:p>
    <w:p w14:paraId="279998F2" w14:textId="77777777" w:rsidR="007A4D09" w:rsidRDefault="007A4D09" w:rsidP="00F84114">
      <w:pPr>
        <w:pStyle w:val="TFGcontenidos"/>
        <w:jc w:val="both"/>
      </w:pPr>
      <w:r w:rsidRPr="007A4D09">
        <w:t>Este párrafo tiene aplicado el estilo TFG_contenidos. Este párrafo tiene aplicado el estilo TFG_contenidos. Este párrafo tiene aplicado el estilo TFG_contenidos. Este párrafo tiene aplicado el estilo TFG_contenidos. Este párrafo tiene aplicado el estilo TFG_contenidos. Este párrafo tiene aplicado el estilo TFG_contenidos. Este párrafo tiene aplicado el estilo TFG_contenidos. Este párrafo tiene aplicado el estilo TFG_contenidos. Este párrafo tiene aplicado el estilo TFG_contenidos. Este párrafo tiene aplicado el estilo TFG_contenidos. Este párrafo tiene aplicado el estilo TFG_contenidos.</w:t>
      </w:r>
    </w:p>
    <w:p w14:paraId="4A8D4FD5" w14:textId="33A617AA" w:rsidR="00E615AB" w:rsidRDefault="003D2B7E" w:rsidP="00F84114">
      <w:pPr>
        <w:pStyle w:val="TFGTtulo2"/>
        <w:jc w:val="both"/>
      </w:pPr>
      <w:bookmarkStart w:id="10" w:name="_Toc190598604"/>
      <w:r>
        <w:t>Antecedentes.</w:t>
      </w:r>
      <w:bookmarkEnd w:id="10"/>
    </w:p>
    <w:p w14:paraId="7501C555" w14:textId="22D92914" w:rsidR="003D2B7E" w:rsidRDefault="003D2B7E" w:rsidP="00F84114">
      <w:pPr>
        <w:pStyle w:val="TFGcontenidos"/>
        <w:jc w:val="both"/>
      </w:pPr>
      <w:r>
        <w:t xml:space="preserve">Para entender bien este proyecto empezaremos explicando el principio básico de la creación de las figuras de Lissajous y como mediante tecnologías </w:t>
      </w:r>
      <w:r w:rsidR="002816B8">
        <w:t>adyacentes</w:t>
      </w:r>
      <w:r>
        <w:t xml:space="preserve"> podremos introducirlo en el videomapping. </w:t>
      </w:r>
    </w:p>
    <w:p w14:paraId="0778D899" w14:textId="0D664725" w:rsidR="003D2B7E" w:rsidRDefault="003D2B7E" w:rsidP="00F84114">
      <w:pPr>
        <w:pStyle w:val="TFGcontenidos"/>
        <w:jc w:val="both"/>
      </w:pPr>
      <w:r>
        <w:t>Las figuras de lissajous son patrones que resultan por la superposición de dos oscilaciones perpendiculares con diferentes frecuencias o fases.</w:t>
      </w:r>
      <w:r w:rsidRPr="003D2B7E">
        <w:t xml:space="preserve"> Estas figuras fueron estudiadas inicialmente por Nathaniel Bowditch en 1815 y más tarde por Jules Antoine Lissajous en 1857</w:t>
      </w:r>
      <w:r>
        <w:t>.</w:t>
      </w:r>
      <w:r w:rsidR="00964768" w:rsidRPr="00964768">
        <w:t xml:space="preserve"> Estas curvas tienen aplicaciones en múltiples disciplinas, como la física, las matemáticas, la electrónica y el arte, debido a su capacidad para representar gráficamente relaciones entre frecuencias y fases de señales periódicas.</w:t>
      </w:r>
    </w:p>
    <w:p w14:paraId="701E1C6B" w14:textId="24386E7E" w:rsidR="00964768" w:rsidRDefault="00964768" w:rsidP="00F84114">
      <w:pPr>
        <w:pStyle w:val="TFGcontenidos"/>
        <w:jc w:val="both"/>
      </w:pPr>
      <w:r w:rsidRPr="00964768">
        <w:t>Los avances en tecnología, como los sistemas de proyección láser y los microcontroladores, nos han permitido explorar nuevas formas de mostrar y manipular</w:t>
      </w:r>
      <w:r>
        <w:t xml:space="preserve"> </w:t>
      </w:r>
      <w:r w:rsidRPr="00964768">
        <w:t xml:space="preserve">estas figuras en tiempo real. Los espejos móviles accionados por motor, a menudo llamados galvanómetros o servomotores, son componentes clave para la proyección dinámica de patrones geométricos mediante láser. Estos sistemas se utilizan </w:t>
      </w:r>
      <w:r w:rsidRPr="00964768">
        <w:lastRenderedPageBreak/>
        <w:t>ampliamente en espectáculos de luz y sonido y en experimentos científicos que estudian la interacción de las ondas.</w:t>
      </w:r>
    </w:p>
    <w:p w14:paraId="11B3166E" w14:textId="40E04F16" w:rsidR="00964768" w:rsidRDefault="00964768" w:rsidP="00F84114">
      <w:pPr>
        <w:pStyle w:val="TFGcontenidos"/>
        <w:jc w:val="both"/>
      </w:pPr>
      <w:r w:rsidRPr="00964768">
        <w:t xml:space="preserve">Por otro lado, el análisis de señales musicales ha cobrado relevancia en la última década debido al desarrollo de herramientas como </w:t>
      </w:r>
      <w:r>
        <w:t xml:space="preserve">en mi caso, </w:t>
      </w:r>
      <w:r w:rsidRPr="00964768">
        <w:t xml:space="preserve">LabVIEW (un entorno de programación gráfica que facilita el procesamiento y análisis de señales en tiempo real). Extraer las frecuencias dominantes de una señal musical puede crear una correspondencia entre las propiedades sonoras y las propiedades visuales proyectadas, lo que da como resultado una experiencia audiovisual inmersiva. </w:t>
      </w:r>
    </w:p>
    <w:p w14:paraId="63BC5E85" w14:textId="6B048D18" w:rsidR="00964768" w:rsidRDefault="00964768" w:rsidP="00F84114">
      <w:pPr>
        <w:pStyle w:val="TFGcontenidos"/>
        <w:jc w:val="both"/>
      </w:pPr>
      <w:r w:rsidRPr="00964768">
        <w:t xml:space="preserve">En este caso, el uso de microcontroladores como Arduino ha demostrado ser una solución eficaz y fácilmente disponible para implementar un sistema integrado de hardware y software. Arduino permite la precisión y sincronización de dispositivos electrónicos como motores y láseres, abriendo posibilidades creativas para proyectos. </w:t>
      </w:r>
    </w:p>
    <w:p w14:paraId="37EC4496" w14:textId="36D683F9" w:rsidR="005569BB" w:rsidRDefault="00964768" w:rsidP="00F84114">
      <w:pPr>
        <w:pStyle w:val="TFGcontenidos"/>
        <w:jc w:val="both"/>
      </w:pPr>
      <w:r w:rsidRPr="00964768">
        <w:t>Este trabajo investiga el uso de un sistema de proyección láser controlado por dos espejos móviles colocados en un plano vertical para generar figuras de Lissajous. Se utilizó LabVIEW para obtener y analizar la frecuencia dominante de la canción, la cual se utilizó para generar la señal que controla el motor responsable del movimiento del espejo. De esta forma, el sistema transforma cualidades musicales en animaciones visuales, creando una conexión entre el sonido y la luz con la ayuda de la tecnología.</w:t>
      </w:r>
    </w:p>
    <w:p w14:paraId="7E0FFF43" w14:textId="0CD9485E" w:rsidR="00E615AB" w:rsidRPr="00810551" w:rsidRDefault="002816B8" w:rsidP="00F84114">
      <w:pPr>
        <w:pStyle w:val="TFGTtulo2"/>
        <w:jc w:val="both"/>
      </w:pPr>
      <w:bookmarkStart w:id="11" w:name="_Toc190598605"/>
      <w:r>
        <w:t>Marco Teórico.</w:t>
      </w:r>
      <w:bookmarkEnd w:id="11"/>
    </w:p>
    <w:p w14:paraId="2478A8B8" w14:textId="11A448BA" w:rsidR="002816B8" w:rsidRPr="00F32631" w:rsidRDefault="002816B8" w:rsidP="00F84114">
      <w:pPr>
        <w:pStyle w:val="TFGcontenidos"/>
        <w:jc w:val="both"/>
      </w:pPr>
      <w:r>
        <w:t>En este apartado se explicará teóricamente todas las definiciones, principios, leyes o teorías necesarias para comprender el proyecto.</w:t>
      </w:r>
    </w:p>
    <w:p w14:paraId="1DFFC499" w14:textId="72C2C820" w:rsidR="00E615AB" w:rsidRPr="00810551" w:rsidRDefault="001C7C47" w:rsidP="00F84114">
      <w:pPr>
        <w:pStyle w:val="TFGTtulo3"/>
        <w:jc w:val="both"/>
      </w:pPr>
      <w:bookmarkStart w:id="12" w:name="_Toc190598606"/>
      <w:r>
        <w:t>Curvas</w:t>
      </w:r>
      <w:r w:rsidR="00076B3A">
        <w:t xml:space="preserve"> de Lissajous.</w:t>
      </w:r>
      <w:bookmarkEnd w:id="12"/>
    </w:p>
    <w:p w14:paraId="416DB06E" w14:textId="600EE872" w:rsidR="00E615AB" w:rsidRDefault="00076B3A" w:rsidP="00F84114">
      <w:pPr>
        <w:pStyle w:val="TFGcontenidos"/>
        <w:jc w:val="both"/>
      </w:pPr>
      <w:r w:rsidRPr="00076B3A">
        <w:t>Este fenómeno se podría definir matemáticamente como la representación de un sistema de ecuaciones paramétricas cuyas ecuaciones correspondientes a los ejes x e y, son las ecuaciones de la superposición de dos movimientos armónicos simples, por lo que podríamos decir:</w:t>
      </w:r>
    </w:p>
    <w:p w14:paraId="7719C788" w14:textId="7E7F91A7" w:rsidR="00076B3A" w:rsidRPr="00076B3A" w:rsidRDefault="00076B3A" w:rsidP="00F84114">
      <w:pPr>
        <w:pStyle w:val="TFGcontenidos"/>
        <w:jc w:val="both"/>
      </w:pPr>
      <m:oMathPara>
        <m:oMath>
          <m:r>
            <w:rPr>
              <w:rFonts w:ascii="Cambria Math" w:hAnsi="Cambria Math"/>
            </w:rPr>
            <m:t>x=A*</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*t+α</m:t>
                  </m:r>
                </m:e>
              </m:d>
            </m:e>
          </m:func>
          <m:r>
            <w:rPr>
              <w:rFonts w:ascii="Cambria Math" w:hAnsi="Cambria Math"/>
            </w:rPr>
            <m:t>,  y=N*</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*t+β</m:t>
                  </m:r>
                </m:e>
              </m:d>
            </m:e>
          </m:func>
          <m:r>
            <w:rPr>
              <w:rFonts w:ascii="Cambria Math" w:hAnsi="Cambria Math"/>
            </w:rPr>
            <m:t>,  δ=α-β</m:t>
          </m:r>
        </m:oMath>
      </m:oMathPara>
    </w:p>
    <w:p w14:paraId="13B2C7AF" w14:textId="77777777" w:rsidR="00076B3A" w:rsidRPr="00076B3A" w:rsidRDefault="00076B3A" w:rsidP="00F84114">
      <w:pPr>
        <w:pStyle w:val="TFGcontenidos"/>
        <w:jc w:val="both"/>
        <w:rPr>
          <w:rFonts w:eastAsiaTheme="minorEastAsia"/>
        </w:rPr>
      </w:pPr>
      <w:r w:rsidRPr="00076B3A">
        <w:rPr>
          <w:rFonts w:eastAsiaTheme="minorEastAsia"/>
        </w:rPr>
        <w:t xml:space="preserve">Siendo x e y las ecuaciones correspondientes a los ejes x e y, </w:t>
      </w:r>
      <m:oMath>
        <m:sSub>
          <m:sSubPr>
            <m:ctrlPr>
              <w:rPr>
                <w:rFonts w:ascii="Cambria Math" w:hAnsi="Cambria Math"/>
              </w:rPr>
            </m:ctrlPr>
          </m:sSubPr>
          <m:e>
            <m:r>
              <w:rPr>
                <w:rFonts w:ascii="Cambria Math" w:hAnsi="Cambria Math"/>
              </w:rPr>
              <m:t>ω</m:t>
            </m:r>
          </m:e>
          <m:sub>
            <m:r>
              <w:rPr>
                <w:rFonts w:ascii="Cambria Math" w:hAnsi="Cambria Math"/>
              </w:rPr>
              <m:t>x</m:t>
            </m:r>
          </m:sub>
        </m:sSub>
      </m:oMath>
      <w:r w:rsidRPr="00076B3A">
        <w:rPr>
          <w:rFonts w:eastAsiaTheme="minorEastAsia"/>
        </w:rPr>
        <w:t xml:space="preserve"> y </w:t>
      </w:r>
      <m:oMath>
        <m:sSub>
          <m:sSubPr>
            <m:ctrlPr>
              <w:rPr>
                <w:rFonts w:ascii="Cambria Math" w:hAnsi="Cambria Math"/>
              </w:rPr>
            </m:ctrlPr>
          </m:sSubPr>
          <m:e>
            <m:r>
              <w:rPr>
                <w:rFonts w:ascii="Cambria Math" w:hAnsi="Cambria Math"/>
              </w:rPr>
              <m:t>ω</m:t>
            </m:r>
          </m:e>
          <m:sub>
            <m:r>
              <w:rPr>
                <w:rFonts w:ascii="Cambria Math" w:hAnsi="Cambria Math"/>
              </w:rPr>
              <m:t>y</m:t>
            </m:r>
          </m:sub>
        </m:sSub>
      </m:oMath>
      <w:r w:rsidRPr="00076B3A">
        <w:rPr>
          <w:rFonts w:eastAsiaTheme="minorEastAsia"/>
        </w:rPr>
        <w:t xml:space="preserve"> la frecuencia de cada movimiento armónico, </w:t>
      </w:r>
      <m:oMath>
        <m:r>
          <w:rPr>
            <w:rFonts w:ascii="Cambria Math" w:hAnsi="Cambria Math"/>
          </w:rPr>
          <m:t>α</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r>
          <w:rPr>
            <w:rFonts w:ascii="Cambria Math" w:hAnsi="Cambria Math"/>
          </w:rPr>
          <m:t>β</m:t>
        </m:r>
      </m:oMath>
      <w:r w:rsidRPr="00076B3A">
        <w:rPr>
          <w:rFonts w:eastAsiaTheme="minorEastAsia"/>
        </w:rPr>
        <w:t xml:space="preserve"> es la fase de cada movimiento, y </w:t>
      </w:r>
      <m:oMath>
        <m:r>
          <w:rPr>
            <w:rFonts w:ascii="Cambria Math" w:hAnsi="Cambria Math"/>
          </w:rPr>
          <m:t>δ</m:t>
        </m:r>
      </m:oMath>
      <w:r w:rsidRPr="00076B3A">
        <w:rPr>
          <w:rFonts w:eastAsiaTheme="minorEastAsia"/>
        </w:rPr>
        <w:t xml:space="preserve"> es la diferencia de fase.</w:t>
      </w:r>
    </w:p>
    <w:p w14:paraId="4CA33A99" w14:textId="77777777" w:rsidR="00076B3A" w:rsidRPr="00076B3A" w:rsidRDefault="00076B3A" w:rsidP="00F84114">
      <w:pPr>
        <w:pStyle w:val="TFGcontenidos"/>
        <w:jc w:val="both"/>
        <w:rPr>
          <w:rFonts w:eastAsiaTheme="minorEastAsia"/>
        </w:rPr>
      </w:pPr>
      <w:r w:rsidRPr="00076B3A">
        <w:rPr>
          <w:rFonts w:eastAsiaTheme="minorEastAsia"/>
        </w:rPr>
        <w:lastRenderedPageBreak/>
        <w:t xml:space="preserve">La figura que queramos dibujar va a estar definida por la relación que hay entre las frecuencias, eso quiere decir que si la relación entre </w:t>
      </w:r>
      <m:oMath>
        <m:f>
          <m:fPr>
            <m:type m:val="skw"/>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x</m:t>
                </m:r>
              </m:sub>
            </m:sSub>
            <m:r>
              <m:rPr>
                <m:sty m:val="p"/>
              </m:rPr>
              <w:rPr>
                <w:rFonts w:ascii="Cambria Math" w:eastAsiaTheme="minorEastAsia" w:hAnsi="Cambria Math"/>
              </w:rPr>
              <m:t xml:space="preserve"> </m:t>
            </m:r>
          </m:num>
          <m:den>
            <m:sSub>
              <m:sSubPr>
                <m:ctrlPr>
                  <w:rPr>
                    <w:rFonts w:ascii="Cambria Math" w:hAnsi="Cambria Math"/>
                  </w:rPr>
                </m:ctrlPr>
              </m:sSubPr>
              <m:e>
                <m:r>
                  <w:rPr>
                    <w:rFonts w:ascii="Cambria Math" w:hAnsi="Cambria Math"/>
                  </w:rPr>
                  <m:t>ω</m:t>
                </m:r>
              </m:e>
              <m:sub>
                <m:r>
                  <w:rPr>
                    <w:rFonts w:ascii="Cambria Math" w:hAnsi="Cambria Math"/>
                  </w:rPr>
                  <m:t>y</m:t>
                </m:r>
              </m:sub>
            </m:sSub>
          </m:den>
        </m:f>
      </m:oMath>
      <w:r w:rsidRPr="00076B3A">
        <w:rPr>
          <w:rFonts w:eastAsiaTheme="minorEastAsia"/>
        </w:rPr>
        <w:t xml:space="preserve"> va a condicionar la imagen obtenida, y la diferencia de fase. </w:t>
      </w:r>
    </w:p>
    <w:p w14:paraId="2D0BD800" w14:textId="77777777" w:rsidR="00076B3A" w:rsidRPr="00076B3A" w:rsidRDefault="00076B3A" w:rsidP="00F84114">
      <w:pPr>
        <w:pStyle w:val="TFGcontenidos"/>
        <w:jc w:val="both"/>
        <w:rPr>
          <w:rFonts w:eastAsiaTheme="minorEastAsia"/>
        </w:rPr>
      </w:pPr>
      <w:r w:rsidRPr="00076B3A">
        <w:rPr>
          <w:rFonts w:eastAsiaTheme="minorEastAsia"/>
        </w:rPr>
        <w:t>Si la relación entre las frecuencias es uno la figura que obtendremos será una elipse, pero si ahora modificamos la fase de cualquiera de las dos haciendo que la diferencia de fase sea 90o la figura que obtendremos será un círculo, y cuando su diferencia de fase sea 0 o 180 o la figura es una línea, si su relación es un dos obtenemos un infinito, pero si es ½ es un 8. Si su relación es 3 obtenemos la figura de un caramelo.</w:t>
      </w:r>
    </w:p>
    <w:p w14:paraId="79FCC918" w14:textId="078850AC" w:rsidR="00076B3A" w:rsidRDefault="00076B3A" w:rsidP="00F84114">
      <w:pPr>
        <w:pStyle w:val="TFGcontenidos"/>
        <w:jc w:val="both"/>
        <w:rPr>
          <w:rFonts w:eastAsiaTheme="minorEastAsia"/>
        </w:rPr>
      </w:pPr>
      <w:r>
        <w:rPr>
          <w:noProof/>
        </w:rPr>
        <mc:AlternateContent>
          <mc:Choice Requires="wps">
            <w:drawing>
              <wp:anchor distT="0" distB="0" distL="114300" distR="114300" simplePos="0" relativeHeight="251706368" behindDoc="0" locked="0" layoutInCell="1" allowOverlap="1" wp14:anchorId="1FEA27D4" wp14:editId="41B8F5CC">
                <wp:simplePos x="0" y="0"/>
                <wp:positionH relativeFrom="column">
                  <wp:posOffset>1566072</wp:posOffset>
                </wp:positionH>
                <wp:positionV relativeFrom="paragraph">
                  <wp:posOffset>3705166</wp:posOffset>
                </wp:positionV>
                <wp:extent cx="2562225" cy="635"/>
                <wp:effectExtent l="0" t="0" r="9525" b="0"/>
                <wp:wrapTopAndBottom/>
                <wp:docPr id="491251713" name="Cuadro de texto 1"/>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6AD6E8E4" w14:textId="626E3B88" w:rsidR="00076B3A" w:rsidRPr="00683BE4" w:rsidRDefault="00076B3A" w:rsidP="00F84114">
                            <w:pPr>
                              <w:pStyle w:val="Descripcin"/>
                              <w:jc w:val="center"/>
                            </w:pPr>
                            <w:bookmarkStart w:id="13" w:name="_Toc188719554"/>
                            <w:r>
                              <w:t xml:space="preserve">Ilustración </w:t>
                            </w:r>
                            <w:r w:rsidR="005C0D46">
                              <w:fldChar w:fldCharType="begin"/>
                            </w:r>
                            <w:r w:rsidR="005C0D46">
                              <w:instrText xml:space="preserve"> SEQ Ilustración \* ARABIC </w:instrText>
                            </w:r>
                            <w:r w:rsidR="005C0D46">
                              <w:fldChar w:fldCharType="separate"/>
                            </w:r>
                            <w:r w:rsidR="00A02B36">
                              <w:rPr>
                                <w:noProof/>
                              </w:rPr>
                              <w:t>1</w:t>
                            </w:r>
                            <w:r w:rsidR="005C0D46">
                              <w:fldChar w:fldCharType="end"/>
                            </w:r>
                            <w:r>
                              <w:t xml:space="preserve"> </w:t>
                            </w:r>
                            <w:r w:rsidRPr="00A618F2">
                              <w:t>Figuras Representativas en función a la relación de frecuencias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FEA27D4" id="_x0000_t202" coordsize="21600,21600" o:spt="202" path="m,l,21600r21600,l21600,xe">
                <v:stroke joinstyle="miter"/>
                <v:path gradientshapeok="t" o:connecttype="rect"/>
              </v:shapetype>
              <v:shape id="Cuadro de texto 1" o:spid="_x0000_s1026" type="#_x0000_t202" style="position:absolute;left:0;text-align:left;margin-left:123.3pt;margin-top:291.75pt;width:201.75pt;height:.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" stroked="f">
                <v:textbox style="mso-fit-shape-to-text:t" inset="0,0,0,0">
                  <w:txbxContent>
                    <w:p w14:paraId="6AD6E8E4" w14:textId="626E3B88" w:rsidR="00076B3A" w:rsidRPr="00683BE4" w:rsidRDefault="00076B3A" w:rsidP="00F84114">
                      <w:pPr>
                        <w:pStyle w:val="Descripcin"/>
                        <w:jc w:val="center"/>
                      </w:pPr>
                      <w:bookmarkStart w:id="14" w:name="_Toc188719554"/>
                      <w:r>
                        <w:t xml:space="preserve">Ilustración </w:t>
                      </w:r>
                      <w:r w:rsidR="005C0D46">
                        <w:fldChar w:fldCharType="begin"/>
                      </w:r>
                      <w:r w:rsidR="005C0D46">
                        <w:instrText xml:space="preserve"> SEQ Ilustración \* ARABIC </w:instrText>
                      </w:r>
                      <w:r w:rsidR="005C0D46">
                        <w:fldChar w:fldCharType="separate"/>
                      </w:r>
                      <w:r w:rsidR="00A02B36">
                        <w:rPr>
                          <w:noProof/>
                        </w:rPr>
                        <w:t>1</w:t>
                      </w:r>
                      <w:r w:rsidR="005C0D46">
                        <w:fldChar w:fldCharType="end"/>
                      </w:r>
                      <w:r>
                        <w:t xml:space="preserve"> </w:t>
                      </w:r>
                      <w:r w:rsidRPr="00A618F2">
                        <w:t>Figuras Representativas en función a la relación de frecuencias</w:t>
                      </w:r>
                      <w:bookmarkEnd w:id="14"/>
                    </w:p>
                  </w:txbxContent>
                </v:textbox>
                <w10:wrap type="topAndBottom"/>
              </v:shape>
            </w:pict>
          </mc:Fallback>
        </mc:AlternateContent>
      </w:r>
      <w:r w:rsidRPr="00076B3A">
        <w:rPr>
          <w:noProof/>
        </w:rPr>
        <w:drawing>
          <wp:anchor distT="0" distB="0" distL="114300" distR="114300" simplePos="0" relativeHeight="251704320" behindDoc="0" locked="0" layoutInCell="1" allowOverlap="1" wp14:anchorId="4DB2036F" wp14:editId="534CBB44">
            <wp:simplePos x="0" y="0"/>
            <wp:positionH relativeFrom="margin">
              <wp:posOffset>1576705</wp:posOffset>
            </wp:positionH>
            <wp:positionV relativeFrom="paragraph">
              <wp:posOffset>1047115</wp:posOffset>
            </wp:positionV>
            <wp:extent cx="2508885" cy="2526665"/>
            <wp:effectExtent l="0" t="0" r="5715" b="6985"/>
            <wp:wrapTopAndBottom/>
            <wp:docPr id="1038" name="Picture 14" descr="Imagen que contiene texto, mapa&#10;&#10;Descripción generada automáticamente">
              <a:extLst xmlns:a="http://schemas.openxmlformats.org/drawingml/2006/main">
                <a:ext uri="{FF2B5EF4-FFF2-40B4-BE49-F238E27FC236}">
                  <a16:creationId xmlns:a16="http://schemas.microsoft.com/office/drawing/2014/main" id="{65EB7F02-0F62-4A2B-B443-5C56C34627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4" descr="Imagen que contiene texto, mapa&#10;&#10;Descripción generada automáticamente">
                      <a:extLst>
                        <a:ext uri="{FF2B5EF4-FFF2-40B4-BE49-F238E27FC236}">
                          <a16:creationId xmlns:a16="http://schemas.microsoft.com/office/drawing/2014/main" id="{65EB7F02-0F62-4A2B-B443-5C56C34627E0}"/>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08885" cy="2526665"/>
                    </a:xfrm>
                    <a:prstGeom prst="rect">
                      <a:avLst/>
                    </a:prstGeom>
                    <a:noFill/>
                  </pic:spPr>
                </pic:pic>
              </a:graphicData>
            </a:graphic>
            <wp14:sizeRelH relativeFrom="margin">
              <wp14:pctWidth>0</wp14:pctWidth>
            </wp14:sizeRelH>
            <wp14:sizeRelV relativeFrom="margin">
              <wp14:pctHeight>0</wp14:pctHeight>
            </wp14:sizeRelV>
          </wp:anchor>
        </w:drawing>
      </w:r>
      <w:r w:rsidRPr="00076B3A">
        <w:t>Mediante este experimento se ve que una forma muy sencilla de voltear el dibujo 90</w:t>
      </w:r>
      <w:r w:rsidRPr="00076B3A">
        <w:rPr>
          <w:rFonts w:eastAsiaTheme="minorEastAsia"/>
        </w:rPr>
        <w:t xml:space="preserve"> o es cambiando la relación de las frecuencias y si es 2 entonces con la relación ½ el infinito se levanta y se convierte en un ocho, por lo que se observa una relación entre las figuras, si la relación es 2/3 significara que se cortara 3 veces en el eje x y 2 en el eje y</w:t>
      </w:r>
      <w:r>
        <w:rPr>
          <w:rFonts w:eastAsiaTheme="minorEastAsia"/>
        </w:rPr>
        <w:t>.</w:t>
      </w:r>
    </w:p>
    <w:p w14:paraId="583FF5A0" w14:textId="2F1DD5EA" w:rsidR="00076B3A" w:rsidRPr="00076B3A" w:rsidRDefault="00076B3A" w:rsidP="00F84114">
      <w:pPr>
        <w:pStyle w:val="TFGcontenidos"/>
        <w:jc w:val="both"/>
      </w:pPr>
    </w:p>
    <w:p w14:paraId="66B26DE2" w14:textId="50C1B266" w:rsidR="00D8459D" w:rsidRDefault="00E071DC" w:rsidP="00F84114">
      <w:pPr>
        <w:pStyle w:val="TFGTtulo3"/>
        <w:jc w:val="both"/>
      </w:pPr>
      <w:bookmarkStart w:id="15" w:name="_Toc190598607"/>
      <w:r>
        <w:t>Digitalización</w:t>
      </w:r>
      <w:r w:rsidR="00153795">
        <w:t xml:space="preserve"> de </w:t>
      </w:r>
      <w:r>
        <w:t>Señal.</w:t>
      </w:r>
      <w:bookmarkEnd w:id="15"/>
      <w:r w:rsidR="00D8459D" w:rsidRPr="00810551">
        <w:t xml:space="preserve"> </w:t>
      </w:r>
    </w:p>
    <w:p w14:paraId="1A98FF4E" w14:textId="3EFD9B73" w:rsidR="00153795" w:rsidRPr="00153795" w:rsidRDefault="00153795" w:rsidP="00F84114">
      <w:pPr>
        <w:pStyle w:val="TFGcontenidos"/>
        <w:jc w:val="both"/>
      </w:pPr>
      <w:r>
        <w:t xml:space="preserve">Para la </w:t>
      </w:r>
      <w:r w:rsidR="00E071DC">
        <w:t>digitalización</w:t>
      </w:r>
      <w:r>
        <w:t xml:space="preserve"> de una señal </w:t>
      </w:r>
      <w:r w:rsidR="00E071DC">
        <w:t>analógica</w:t>
      </w:r>
      <w:r>
        <w:t>, es necesario tener en cuenta los siguientes conceptos:</w:t>
      </w:r>
    </w:p>
    <w:p w14:paraId="13603A3C" w14:textId="23DA046F" w:rsidR="00D8459D" w:rsidRDefault="00153795" w:rsidP="00F84114">
      <w:pPr>
        <w:pStyle w:val="TFGTtulo4"/>
        <w:jc w:val="both"/>
      </w:pPr>
      <w:bookmarkStart w:id="16" w:name="_Toc190598608"/>
      <w:r>
        <w:t>Ancho de Banda.</w:t>
      </w:r>
      <w:bookmarkEnd w:id="16"/>
    </w:p>
    <w:p w14:paraId="69848F0A" w14:textId="216C1FF8" w:rsidR="00153795" w:rsidRDefault="00153795" w:rsidP="00F84114">
      <w:pPr>
        <w:pStyle w:val="TFGcontenidos"/>
        <w:jc w:val="both"/>
      </w:pPr>
      <w:r>
        <w:t xml:space="preserve">El ancho de banda se define como la capacidad del digitalizador para obtener una señal analógica y convertirla a digital perdiendo la mínima amplitud posible. El ancho de banda describe el </w:t>
      </w:r>
      <w:r w:rsidR="001C7C47">
        <w:t>rango</w:t>
      </w:r>
      <w:r>
        <w:t xml:space="preserve"> de frecuencias que el digitalizador puede medir con precisión.</w:t>
      </w:r>
    </w:p>
    <w:p w14:paraId="70E145A9" w14:textId="50DAC2FF" w:rsidR="00153795" w:rsidRDefault="00471AF2" w:rsidP="00F84114">
      <w:pPr>
        <w:pStyle w:val="TFGcontenidos"/>
        <w:jc w:val="both"/>
      </w:pPr>
      <w:r>
        <w:rPr>
          <w:noProof/>
        </w:rPr>
        <w:lastRenderedPageBreak/>
        <w:drawing>
          <wp:anchor distT="0" distB="0" distL="114300" distR="114300" simplePos="0" relativeHeight="251714560" behindDoc="0" locked="0" layoutInCell="1" allowOverlap="1" wp14:anchorId="653A2463" wp14:editId="2AFAA4A2">
            <wp:simplePos x="0" y="0"/>
            <wp:positionH relativeFrom="column">
              <wp:posOffset>10254</wp:posOffset>
            </wp:positionH>
            <wp:positionV relativeFrom="paragraph">
              <wp:posOffset>580684</wp:posOffset>
            </wp:positionV>
            <wp:extent cx="5432606" cy="2030381"/>
            <wp:effectExtent l="0" t="0" r="0" b="8255"/>
            <wp:wrapTopAndBottom/>
            <wp:docPr id="1067544821" name="Imagen 16"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44821" name="Imagen 16" descr="Diagrama&#10;&#10;Descripción generada automáticamente con confianza media"/>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2606" cy="2030381"/>
                    </a:xfrm>
                    <a:prstGeom prst="rect">
                      <a:avLst/>
                    </a:prstGeom>
                    <a:noFill/>
                    <a:ln>
                      <a:noFill/>
                    </a:ln>
                  </pic:spPr>
                </pic:pic>
              </a:graphicData>
            </a:graphic>
          </wp:anchor>
        </w:drawing>
      </w:r>
      <w:r>
        <w:rPr>
          <w:noProof/>
        </w:rPr>
        <mc:AlternateContent>
          <mc:Choice Requires="wps">
            <w:drawing>
              <wp:anchor distT="0" distB="0" distL="114300" distR="114300" simplePos="0" relativeHeight="251715584" behindDoc="0" locked="0" layoutInCell="1" allowOverlap="1" wp14:anchorId="737793FD" wp14:editId="6C8AB609">
                <wp:simplePos x="0" y="0"/>
                <wp:positionH relativeFrom="column">
                  <wp:posOffset>-42905</wp:posOffset>
                </wp:positionH>
                <wp:positionV relativeFrom="paragraph">
                  <wp:posOffset>2801960</wp:posOffset>
                </wp:positionV>
                <wp:extent cx="5432606" cy="266019"/>
                <wp:effectExtent l="0" t="0" r="0" b="635"/>
                <wp:wrapTopAndBottom/>
                <wp:docPr id="406901758" name="Cuadro de texto 1"/>
                <wp:cNvGraphicFramePr/>
                <a:graphic xmlns:a="http://schemas.openxmlformats.org/drawingml/2006/main">
                  <a:graphicData uri="http://schemas.microsoft.com/office/word/2010/wordprocessingShape">
                    <wps:wsp>
                      <wps:cNvSpPr txBox="1"/>
                      <wps:spPr>
                        <a:xfrm>
                          <a:off x="0" y="0"/>
                          <a:ext cx="5432606" cy="266019"/>
                        </a:xfrm>
                        <a:prstGeom prst="rect">
                          <a:avLst/>
                        </a:prstGeom>
                        <a:solidFill>
                          <a:prstClr val="white"/>
                        </a:solidFill>
                        <a:ln>
                          <a:noFill/>
                        </a:ln>
                      </wps:spPr>
                      <wps:txbx>
                        <w:txbxContent>
                          <w:p w14:paraId="0C4CD2B1" w14:textId="50E897E6" w:rsidR="00324242" w:rsidRPr="001B527F" w:rsidRDefault="00324242" w:rsidP="00F84114">
                            <w:pPr>
                              <w:pStyle w:val="Descripcin"/>
                              <w:jc w:val="center"/>
                              <w:rPr>
                                <w:noProof/>
                              </w:rPr>
                            </w:pPr>
                            <w:bookmarkStart w:id="17" w:name="_Toc188719555"/>
                            <w:r>
                              <w:t xml:space="preserve">Ilustración </w:t>
                            </w:r>
                            <w:r>
                              <w:fldChar w:fldCharType="begin"/>
                            </w:r>
                            <w:r>
                              <w:instrText xml:space="preserve"> SEQ Ilustración \* ARABIC </w:instrText>
                            </w:r>
                            <w:r>
                              <w:fldChar w:fldCharType="separate"/>
                            </w:r>
                            <w:r w:rsidR="00A02B36">
                              <w:rPr>
                                <w:noProof/>
                              </w:rPr>
                              <w:t>2</w:t>
                            </w:r>
                            <w:r>
                              <w:fldChar w:fldCharType="end"/>
                            </w:r>
                            <w:r>
                              <w:t xml:space="preserve"> </w:t>
                            </w:r>
                            <w:r w:rsidRPr="00551DB4">
                              <w:t>Atenuación de una señal al 70.7% o -3dB</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7793FD" id="_x0000_s1027" type="#_x0000_t202" style="position:absolute;left:0;text-align:left;margin-left:-3.4pt;margin-top:220.65pt;width:427.75pt;height:20.9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" stroked="f">
                <v:textbox style="mso-fit-shape-to-text:t" inset="0,0,0,0">
                  <w:txbxContent>
                    <w:p w14:paraId="0C4CD2B1" w14:textId="50E897E6" w:rsidR="00324242" w:rsidRPr="001B527F" w:rsidRDefault="00324242" w:rsidP="00F84114">
                      <w:pPr>
                        <w:pStyle w:val="Descripcin"/>
                        <w:jc w:val="center"/>
                        <w:rPr>
                          <w:noProof/>
                        </w:rPr>
                      </w:pPr>
                      <w:bookmarkStart w:id="18" w:name="_Toc188719555"/>
                      <w:r>
                        <w:t xml:space="preserve">Ilustración </w:t>
                      </w:r>
                      <w:r>
                        <w:fldChar w:fldCharType="begin"/>
                      </w:r>
                      <w:r>
                        <w:instrText xml:space="preserve"> SEQ Ilustración \* ARABIC </w:instrText>
                      </w:r>
                      <w:r>
                        <w:fldChar w:fldCharType="separate"/>
                      </w:r>
                      <w:r w:rsidR="00A02B36">
                        <w:rPr>
                          <w:noProof/>
                        </w:rPr>
                        <w:t>2</w:t>
                      </w:r>
                      <w:r>
                        <w:fldChar w:fldCharType="end"/>
                      </w:r>
                      <w:r>
                        <w:t xml:space="preserve"> </w:t>
                      </w:r>
                      <w:r w:rsidRPr="00551DB4">
                        <w:t>Atenuación de una señal al 70.7% o -3dB</w:t>
                      </w:r>
                      <w:bookmarkEnd w:id="18"/>
                    </w:p>
                  </w:txbxContent>
                </v:textbox>
                <w10:wrap type="topAndBottom"/>
              </v:shape>
            </w:pict>
          </mc:Fallback>
        </mc:AlternateContent>
      </w:r>
      <w:r>
        <w:rPr>
          <w:noProof/>
        </w:rPr>
        <w:drawing>
          <wp:anchor distT="0" distB="0" distL="114300" distR="114300" simplePos="0" relativeHeight="251719680" behindDoc="0" locked="0" layoutInCell="1" allowOverlap="1" wp14:anchorId="4339C5F2" wp14:editId="7267E593">
            <wp:simplePos x="0" y="0"/>
            <wp:positionH relativeFrom="column">
              <wp:posOffset>-83848</wp:posOffset>
            </wp:positionH>
            <wp:positionV relativeFrom="paragraph">
              <wp:posOffset>3146463</wp:posOffset>
            </wp:positionV>
            <wp:extent cx="5580380" cy="2254885"/>
            <wp:effectExtent l="0" t="0" r="1270" b="0"/>
            <wp:wrapTopAndBottom/>
            <wp:docPr id="1394006727" name="Imagen 1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06727" name="Imagen 17" descr="Gráfico, Gráfico de líneas&#10;&#10;Descripción generada automáticamente"/>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2254885"/>
                    </a:xfrm>
                    <a:prstGeom prst="rect">
                      <a:avLst/>
                    </a:prstGeom>
                    <a:noFill/>
                    <a:ln>
                      <a:noFill/>
                    </a:ln>
                  </pic:spPr>
                </pic:pic>
              </a:graphicData>
            </a:graphic>
          </wp:anchor>
        </w:drawing>
      </w:r>
      <w:r>
        <w:rPr>
          <w:noProof/>
        </w:rPr>
        <mc:AlternateContent>
          <mc:Choice Requires="wps">
            <w:drawing>
              <wp:anchor distT="0" distB="0" distL="114300" distR="114300" simplePos="0" relativeHeight="251720704" behindDoc="0" locked="0" layoutInCell="1" allowOverlap="1" wp14:anchorId="3053E251" wp14:editId="0F0CC0A4">
                <wp:simplePos x="0" y="0"/>
                <wp:positionH relativeFrom="column">
                  <wp:posOffset>-83848</wp:posOffset>
                </wp:positionH>
                <wp:positionV relativeFrom="paragraph">
                  <wp:posOffset>5453418</wp:posOffset>
                </wp:positionV>
                <wp:extent cx="5580380" cy="266065"/>
                <wp:effectExtent l="0" t="0" r="1270" b="635"/>
                <wp:wrapTopAndBottom/>
                <wp:docPr id="241991795" name="Cuadro de texto 1"/>
                <wp:cNvGraphicFramePr/>
                <a:graphic xmlns:a="http://schemas.openxmlformats.org/drawingml/2006/main">
                  <a:graphicData uri="http://schemas.microsoft.com/office/word/2010/wordprocessingShape">
                    <wps:wsp>
                      <wps:cNvSpPr txBox="1"/>
                      <wps:spPr>
                        <a:xfrm>
                          <a:off x="0" y="0"/>
                          <a:ext cx="5580380" cy="266065"/>
                        </a:xfrm>
                        <a:prstGeom prst="rect">
                          <a:avLst/>
                        </a:prstGeom>
                        <a:solidFill>
                          <a:prstClr val="white"/>
                        </a:solidFill>
                        <a:ln>
                          <a:noFill/>
                        </a:ln>
                      </wps:spPr>
                      <wps:txbx>
                        <w:txbxContent>
                          <w:p w14:paraId="6E5C31FB" w14:textId="6C5F0D0A" w:rsidR="00324242" w:rsidRPr="007875AF" w:rsidRDefault="00324242" w:rsidP="00F84114">
                            <w:pPr>
                              <w:pStyle w:val="Descripcin"/>
                              <w:jc w:val="center"/>
                              <w:rPr>
                                <w:noProof/>
                              </w:rPr>
                            </w:pPr>
                            <w:bookmarkStart w:id="19" w:name="_Toc188719556"/>
                            <w:r>
                              <w:t xml:space="preserve">Ilustración </w:t>
                            </w:r>
                            <w:r>
                              <w:fldChar w:fldCharType="begin"/>
                            </w:r>
                            <w:r>
                              <w:instrText xml:space="preserve"> SEQ Ilustración \* ARABIC </w:instrText>
                            </w:r>
                            <w:r>
                              <w:fldChar w:fldCharType="separate"/>
                            </w:r>
                            <w:r w:rsidR="00A02B36">
                              <w:rPr>
                                <w:noProof/>
                              </w:rPr>
                              <w:t>3</w:t>
                            </w:r>
                            <w:r>
                              <w:fldChar w:fldCharType="end"/>
                            </w:r>
                            <w:r>
                              <w:t xml:space="preserve"> Señal de entrada a 100MHz llega a -3dB</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53E251" id="_x0000_s1028" type="#_x0000_t202" style="position:absolute;left:0;text-align:left;margin-left:-6.6pt;margin-top:429.4pt;width:439.4pt;height:20.9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" stroked="f">
                <v:textbox style="mso-fit-shape-to-text:t" inset="0,0,0,0">
                  <w:txbxContent>
                    <w:p w14:paraId="6E5C31FB" w14:textId="6C5F0D0A" w:rsidR="00324242" w:rsidRPr="007875AF" w:rsidRDefault="00324242" w:rsidP="00F84114">
                      <w:pPr>
                        <w:pStyle w:val="Descripcin"/>
                        <w:jc w:val="center"/>
                        <w:rPr>
                          <w:noProof/>
                        </w:rPr>
                      </w:pPr>
                      <w:bookmarkStart w:id="20" w:name="_Toc188719556"/>
                      <w:r>
                        <w:t xml:space="preserve">Ilustración </w:t>
                      </w:r>
                      <w:r>
                        <w:fldChar w:fldCharType="begin"/>
                      </w:r>
                      <w:r>
                        <w:instrText xml:space="preserve"> SEQ Ilustración \* ARABIC </w:instrText>
                      </w:r>
                      <w:r>
                        <w:fldChar w:fldCharType="separate"/>
                      </w:r>
                      <w:r w:rsidR="00A02B36">
                        <w:rPr>
                          <w:noProof/>
                        </w:rPr>
                        <w:t>3</w:t>
                      </w:r>
                      <w:r>
                        <w:fldChar w:fldCharType="end"/>
                      </w:r>
                      <w:r>
                        <w:t xml:space="preserve"> Señal de entrada a 100MHz llega a -3dB</w:t>
                      </w:r>
                      <w:bookmarkEnd w:id="20"/>
                    </w:p>
                  </w:txbxContent>
                </v:textbox>
                <w10:wrap type="topAndBottom"/>
              </v:shape>
            </w:pict>
          </mc:Fallback>
        </mc:AlternateContent>
      </w:r>
      <w:r w:rsidR="005C0D46">
        <w:t>La frecuencia quedaría definida por el 70.7% o a -3dB de su amplitud original.</w:t>
      </w:r>
    </w:p>
    <w:p w14:paraId="283741FD" w14:textId="532F4E38" w:rsidR="00E071DC" w:rsidRDefault="00E071DC" w:rsidP="00F84114">
      <w:pPr>
        <w:pStyle w:val="TFGcontenidos"/>
        <w:jc w:val="both"/>
      </w:pPr>
      <w:r w:rsidRPr="00E071DC">
        <w:t xml:space="preserve">El ancho de banda se mide entre los puntos de frecuencia inferior y superior donde la amplitud de la señal cae a -3 dB por debajo de la frecuencia de </w:t>
      </w:r>
      <w:r w:rsidR="00694C2E" w:rsidRPr="00E071DC">
        <w:t>pas</w:t>
      </w:r>
      <w:r w:rsidR="00694C2E">
        <w:t>a</w:t>
      </w:r>
      <w:r w:rsidR="00694C2E" w:rsidRPr="00E071DC">
        <w:t xml:space="preserve"> banda</w:t>
      </w:r>
      <w:r w:rsidRPr="00E071DC">
        <w:t>. </w:t>
      </w:r>
    </w:p>
    <w:p w14:paraId="1B3FC3F1" w14:textId="04A0258B" w:rsidR="00E071DC" w:rsidRDefault="00C71572" w:rsidP="00F84114">
      <w:pPr>
        <w:pStyle w:val="TFGcontenidos"/>
        <w:jc w:val="both"/>
      </w:pPr>
      <w:r>
        <w:t>Primero calculamos el valor de -3dB</w:t>
      </w:r>
    </w:p>
    <w:p w14:paraId="54B9D284" w14:textId="28A6D8E2" w:rsidR="00C71572" w:rsidRPr="0040406A" w:rsidRDefault="00C71572" w:rsidP="00F84114">
      <w:pPr>
        <w:pStyle w:val="TFGcontenidos"/>
        <w:jc w:val="both"/>
      </w:pPr>
      <m:oMathPara>
        <m:oMath>
          <m:r>
            <w:rPr>
              <w:rFonts w:ascii="Cambria Math" w:hAnsi="Cambria Math"/>
            </w:rPr>
            <m:t>-3dB=20*</m:t>
          </m:r>
          <m:r>
            <m:rPr>
              <m:sty m:val="p"/>
            </m:rPr>
            <w:rPr>
              <w:rFonts w:ascii="Cambria Math" w:hAnsi="Cambria Math"/>
            </w:rPr>
            <m:t>log⁡</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out.pp</m:t>
                  </m:r>
                </m:sub>
              </m:sSub>
            </m:num>
            <m:den>
              <m:sSub>
                <m:sSubPr>
                  <m:ctrlPr>
                    <w:rPr>
                      <w:rFonts w:ascii="Cambria Math" w:hAnsi="Cambria Math"/>
                      <w:i/>
                    </w:rPr>
                  </m:ctrlPr>
                </m:sSubPr>
                <m:e>
                  <m:r>
                    <w:rPr>
                      <w:rFonts w:ascii="Cambria Math" w:hAnsi="Cambria Math"/>
                    </w:rPr>
                    <m:t>V</m:t>
                  </m:r>
                </m:e>
                <m:sub>
                  <m:r>
                    <w:rPr>
                      <w:rFonts w:ascii="Cambria Math" w:hAnsi="Cambria Math"/>
                    </w:rPr>
                    <m:t>in.pp</m:t>
                  </m:r>
                </m:sub>
              </m:sSub>
            </m:den>
          </m:f>
        </m:oMath>
      </m:oMathPara>
    </w:p>
    <w:p w14:paraId="6C78EAE5" w14:textId="1AC2C625" w:rsidR="0040406A" w:rsidRPr="00C71572" w:rsidRDefault="0040406A" w:rsidP="00471AF2">
      <w:pPr>
        <w:pStyle w:val="Descripcin"/>
        <w:jc w:val="center"/>
      </w:pPr>
      <w:bookmarkStart w:id="21" w:name="_Toc188719564"/>
      <w:r>
        <w:t xml:space="preserve">Ecuación </w:t>
      </w:r>
      <w:r>
        <w:fldChar w:fldCharType="begin"/>
      </w:r>
      <w:r>
        <w:instrText xml:space="preserve"> SEQ Ecuación \* ARABIC </w:instrText>
      </w:r>
      <w:r>
        <w:fldChar w:fldCharType="separate"/>
      </w:r>
      <w:r w:rsidR="00057F6B">
        <w:rPr>
          <w:noProof/>
        </w:rPr>
        <w:t>1</w:t>
      </w:r>
      <w:r>
        <w:fldChar w:fldCharType="end"/>
      </w:r>
      <w:r>
        <w:t xml:space="preserve"> Calcular -3dB</w:t>
      </w:r>
      <w:bookmarkEnd w:id="21"/>
    </w:p>
    <w:p w14:paraId="2209FEA0" w14:textId="534042EB" w:rsidR="00C71572" w:rsidRDefault="00C71572" w:rsidP="00F84114">
      <w:pPr>
        <w:pStyle w:val="TFGcontenidos"/>
        <w:jc w:val="both"/>
      </w:pPr>
      <w:r>
        <w:t>V</w:t>
      </w:r>
      <w:r>
        <w:rPr>
          <w:vertAlign w:val="subscript"/>
        </w:rPr>
        <w:t>in.pp</w:t>
      </w:r>
      <w:r>
        <w:t xml:space="preserve"> es el voltaje pico a pico de la señal de entrada, V</w:t>
      </w:r>
      <w:r>
        <w:rPr>
          <w:vertAlign w:val="subscript"/>
        </w:rPr>
        <w:t xml:space="preserve">out.pp </w:t>
      </w:r>
      <w:r>
        <w:t xml:space="preserve">Es el voltaje pico a pico de la </w:t>
      </w:r>
      <w:r w:rsidR="00776028">
        <w:t>señal</w:t>
      </w:r>
      <w:r>
        <w:t xml:space="preserve"> de salida.</w:t>
      </w:r>
    </w:p>
    <w:p w14:paraId="45F6876D" w14:textId="54FB9BB4" w:rsidR="00C71572" w:rsidRDefault="00C71572" w:rsidP="00F84114">
      <w:pPr>
        <w:pStyle w:val="TFGcontenidos"/>
        <w:jc w:val="both"/>
      </w:pPr>
      <w:r>
        <w:t>Dado que la señal de entrada es sinusoidal, hay dos frecuencias (</w:t>
      </w:r>
      <w:r w:rsidRPr="00C71572">
        <w:t>f</w:t>
      </w:r>
      <w:r>
        <w:rPr>
          <w:vertAlign w:val="subscript"/>
        </w:rPr>
        <w:t>1</w:t>
      </w:r>
      <w:r>
        <w:t xml:space="preserve"> y f</w:t>
      </w:r>
      <w:r>
        <w:rPr>
          <w:vertAlign w:val="subscript"/>
        </w:rPr>
        <w:t>2</w:t>
      </w:r>
      <w:r>
        <w:t xml:space="preserve">) </w:t>
      </w:r>
      <w:r w:rsidRPr="00C71572">
        <w:t>en</w:t>
      </w:r>
      <w:r>
        <w:t xml:space="preserve"> las que la señal alcanza ese valor, denominadas frecuencias de corte, mientras que la frecuencia central f</w:t>
      </w:r>
      <w:r>
        <w:rPr>
          <w:vertAlign w:val="subscript"/>
        </w:rPr>
        <w:t>0</w:t>
      </w:r>
      <w:r>
        <w:t xml:space="preserve"> es la media geométrica de dichas frecuencias de corte.</w:t>
      </w:r>
    </w:p>
    <w:p w14:paraId="0F7A57B5" w14:textId="0830335D" w:rsidR="00C71572" w:rsidRPr="00C71572" w:rsidRDefault="00000000" w:rsidP="00F84114">
      <w:pPr>
        <w:pStyle w:val="TFGcontenidos"/>
        <w:jc w:val="both"/>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rad>
        </m:oMath>
      </m:oMathPara>
    </w:p>
    <w:p w14:paraId="1840AA9B" w14:textId="6144D2F9" w:rsidR="00C71572" w:rsidRPr="00C71572" w:rsidRDefault="0040406A" w:rsidP="00F84114">
      <w:pPr>
        <w:pStyle w:val="Descripcin"/>
      </w:pPr>
      <w:bookmarkStart w:id="22" w:name="_Toc188719565"/>
      <w:r>
        <w:t xml:space="preserve">Ecuación </w:t>
      </w:r>
      <w:r>
        <w:fldChar w:fldCharType="begin"/>
      </w:r>
      <w:r>
        <w:instrText xml:space="preserve"> SEQ Ecuación \* ARABIC </w:instrText>
      </w:r>
      <w:r>
        <w:fldChar w:fldCharType="separate"/>
      </w:r>
      <w:r w:rsidR="00057F6B">
        <w:rPr>
          <w:noProof/>
        </w:rPr>
        <w:t>2</w:t>
      </w:r>
      <w:r>
        <w:fldChar w:fldCharType="end"/>
      </w:r>
      <w:r>
        <w:t xml:space="preserve"> Frecuencia Central</w:t>
      </w:r>
      <w:bookmarkEnd w:id="22"/>
    </w:p>
    <w:p w14:paraId="652D1C75" w14:textId="3E19C7D2" w:rsidR="00C71572" w:rsidRPr="00F5580F" w:rsidRDefault="00F5580F" w:rsidP="00F84114">
      <w:pPr>
        <w:pStyle w:val="TFGcontenidos"/>
        <w:ind w:firstLine="0"/>
        <w:jc w:val="both"/>
      </w:pPr>
      <m:oMathPara>
        <m:oMath>
          <m:r>
            <w:rPr>
              <w:rFonts w:ascii="Cambria Math" w:hAnsi="Cambria Math"/>
            </w:rPr>
            <m:t>BW=</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036C4E1" w14:textId="0B8A5426" w:rsidR="00F5580F" w:rsidRDefault="00F5580F" w:rsidP="00F84114">
      <w:pPr>
        <w:pStyle w:val="Descripcin"/>
      </w:pPr>
      <w:bookmarkStart w:id="23" w:name="_Toc188719566"/>
      <w:r>
        <w:rPr>
          <w:noProof/>
        </w:rPr>
        <mc:AlternateContent>
          <mc:Choice Requires="wps">
            <w:drawing>
              <wp:anchor distT="0" distB="0" distL="114300" distR="114300" simplePos="0" relativeHeight="251723776" behindDoc="0" locked="0" layoutInCell="1" allowOverlap="1" wp14:anchorId="64447E57" wp14:editId="4C9A050F">
                <wp:simplePos x="0" y="0"/>
                <wp:positionH relativeFrom="column">
                  <wp:posOffset>737235</wp:posOffset>
                </wp:positionH>
                <wp:positionV relativeFrom="paragraph">
                  <wp:posOffset>3931285</wp:posOffset>
                </wp:positionV>
                <wp:extent cx="4284980" cy="635"/>
                <wp:effectExtent l="0" t="0" r="0" b="0"/>
                <wp:wrapTopAndBottom/>
                <wp:docPr id="1609795597" name="Cuadro de texto 1"/>
                <wp:cNvGraphicFramePr/>
                <a:graphic xmlns:a="http://schemas.openxmlformats.org/drawingml/2006/main">
                  <a:graphicData uri="http://schemas.microsoft.com/office/word/2010/wordprocessingShape">
                    <wps:wsp>
                      <wps:cNvSpPr txBox="1"/>
                      <wps:spPr>
                        <a:xfrm>
                          <a:off x="0" y="0"/>
                          <a:ext cx="4284980" cy="635"/>
                        </a:xfrm>
                        <a:prstGeom prst="rect">
                          <a:avLst/>
                        </a:prstGeom>
                        <a:solidFill>
                          <a:prstClr val="white"/>
                        </a:solidFill>
                        <a:ln>
                          <a:noFill/>
                        </a:ln>
                      </wps:spPr>
                      <wps:txbx>
                        <w:txbxContent>
                          <w:p w14:paraId="35EC625D" w14:textId="51673562" w:rsidR="00F5580F" w:rsidRPr="004A7D64" w:rsidRDefault="00F5580F" w:rsidP="00F5580F">
                            <w:pPr>
                              <w:pStyle w:val="Descripcin"/>
                              <w:rPr>
                                <w:noProof/>
                              </w:rPr>
                            </w:pPr>
                            <w:bookmarkStart w:id="24" w:name="_Toc188719557"/>
                            <w:r>
                              <w:t xml:space="preserve">Ilustración </w:t>
                            </w:r>
                            <w:r>
                              <w:fldChar w:fldCharType="begin"/>
                            </w:r>
                            <w:r>
                              <w:instrText xml:space="preserve"> SEQ Ilustración \* ARABIC </w:instrText>
                            </w:r>
                            <w:r>
                              <w:fldChar w:fldCharType="separate"/>
                            </w:r>
                            <w:r w:rsidR="00A02B36">
                              <w:rPr>
                                <w:noProof/>
                              </w:rPr>
                              <w:t>4</w:t>
                            </w:r>
                            <w:r>
                              <w:fldChar w:fldCharType="end"/>
                            </w:r>
                            <w:r>
                              <w:t xml:space="preserve"> </w:t>
                            </w:r>
                            <w:r w:rsidRPr="00544796">
                              <w:t xml:space="preserve"> Ancho de banda, Frecuencias de corte, Frecuencia central y punto -3dB</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447E57" id="_x0000_s1029" type="#_x0000_t202" style="position:absolute;left:0;text-align:left;margin-left:58.05pt;margin-top:309.55pt;width:337.4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" stroked="f">
                <v:textbox style="mso-fit-shape-to-text:t" inset="0,0,0,0">
                  <w:txbxContent>
                    <w:p w14:paraId="35EC625D" w14:textId="51673562" w:rsidR="00F5580F" w:rsidRPr="004A7D64" w:rsidRDefault="00F5580F" w:rsidP="00F5580F">
                      <w:pPr>
                        <w:pStyle w:val="Descripcin"/>
                        <w:rPr>
                          <w:noProof/>
                        </w:rPr>
                      </w:pPr>
                      <w:bookmarkStart w:id="25" w:name="_Toc188719557"/>
                      <w:r>
                        <w:t xml:space="preserve">Ilustración </w:t>
                      </w:r>
                      <w:r>
                        <w:fldChar w:fldCharType="begin"/>
                      </w:r>
                      <w:r>
                        <w:instrText xml:space="preserve"> SEQ Ilustración \* ARABIC </w:instrText>
                      </w:r>
                      <w:r>
                        <w:fldChar w:fldCharType="separate"/>
                      </w:r>
                      <w:r w:rsidR="00A02B36">
                        <w:rPr>
                          <w:noProof/>
                        </w:rPr>
                        <w:t>4</w:t>
                      </w:r>
                      <w:r>
                        <w:fldChar w:fldCharType="end"/>
                      </w:r>
                      <w:r>
                        <w:t xml:space="preserve"> </w:t>
                      </w:r>
                      <w:r w:rsidRPr="00544796">
                        <w:t xml:space="preserve"> Ancho de banda, Frecuencias de corte, Frecuencia central y punto -3dB</w:t>
                      </w:r>
                      <w:bookmarkEnd w:id="25"/>
                    </w:p>
                  </w:txbxContent>
                </v:textbox>
                <w10:wrap type="topAndBottom"/>
              </v:shape>
            </w:pict>
          </mc:Fallback>
        </mc:AlternateContent>
      </w:r>
      <w:r>
        <w:rPr>
          <w:noProof/>
        </w:rPr>
        <w:drawing>
          <wp:anchor distT="0" distB="0" distL="114300" distR="114300" simplePos="0" relativeHeight="251721728" behindDoc="0" locked="0" layoutInCell="1" allowOverlap="1" wp14:anchorId="6B2803FE" wp14:editId="638DA1C9">
            <wp:simplePos x="0" y="0"/>
            <wp:positionH relativeFrom="page">
              <wp:align>center</wp:align>
            </wp:positionH>
            <wp:positionV relativeFrom="paragraph">
              <wp:posOffset>323038</wp:posOffset>
            </wp:positionV>
            <wp:extent cx="4284980" cy="3551555"/>
            <wp:effectExtent l="0" t="0" r="1270" b="0"/>
            <wp:wrapTopAndBottom/>
            <wp:docPr id="127129293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4980" cy="3551555"/>
                    </a:xfrm>
                    <a:prstGeom prst="rect">
                      <a:avLst/>
                    </a:prstGeom>
                    <a:noFill/>
                    <a:ln>
                      <a:noFill/>
                    </a:ln>
                  </pic:spPr>
                </pic:pic>
              </a:graphicData>
            </a:graphic>
          </wp:anchor>
        </w:drawing>
      </w:r>
      <w:r>
        <w:t xml:space="preserve">Ecuación </w:t>
      </w:r>
      <w:r>
        <w:fldChar w:fldCharType="begin"/>
      </w:r>
      <w:r>
        <w:instrText xml:space="preserve"> SEQ Ecuación \* ARABIC </w:instrText>
      </w:r>
      <w:r>
        <w:fldChar w:fldCharType="separate"/>
      </w:r>
      <w:r w:rsidR="00057F6B">
        <w:rPr>
          <w:noProof/>
        </w:rPr>
        <w:t>3</w:t>
      </w:r>
      <w:r>
        <w:fldChar w:fldCharType="end"/>
      </w:r>
      <w:r>
        <w:t xml:space="preserve"> Ancho de Banda</w:t>
      </w:r>
      <w:bookmarkEnd w:id="23"/>
    </w:p>
    <w:p w14:paraId="37BD4F9F" w14:textId="26115368" w:rsidR="00F5580F" w:rsidRDefault="00F5580F" w:rsidP="00F84114">
      <w:pPr>
        <w:pStyle w:val="TFGTtulo5"/>
        <w:jc w:val="both"/>
      </w:pPr>
      <w:bookmarkStart w:id="26" w:name="_Toc190598609"/>
      <w:r>
        <w:t>Error de Amplitud</w:t>
      </w:r>
      <w:r w:rsidR="00772953">
        <w:t>.</w:t>
      </w:r>
      <w:bookmarkEnd w:id="26"/>
    </w:p>
    <w:p w14:paraId="6D7EEF46" w14:textId="2CAFF52C" w:rsidR="00F84114" w:rsidRPr="00F84114" w:rsidRDefault="00F84114" w:rsidP="00F84114">
      <w:pPr>
        <w:pStyle w:val="TFGcontenidos"/>
        <w:jc w:val="both"/>
      </w:pPr>
      <w:r>
        <w:t>Se expresa como un porcentaje.</w:t>
      </w:r>
    </w:p>
    <w:p w14:paraId="495BE3B4" w14:textId="734D24D7" w:rsidR="00F5580F" w:rsidRPr="00F84114" w:rsidRDefault="00F5580F" w:rsidP="00F84114">
      <w:pPr>
        <w:pStyle w:val="TFGcontenidos"/>
        <w:jc w:val="both"/>
      </w:pPr>
      <m:oMathPara>
        <m:oMath>
          <m:r>
            <w:rPr>
              <w:rFonts w:ascii="Cambria Math" w:hAnsi="Cambria Math"/>
            </w:rPr>
            <m:t>Error de Amplitud=100*</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e>
          </m:d>
          <m:r>
            <w:rPr>
              <w:rFonts w:ascii="Cambria Math" w:hAnsi="Cambria Math"/>
            </w:rPr>
            <m:t>, Para R=</m:t>
          </m:r>
          <m:f>
            <m:fPr>
              <m:ctrlPr>
                <w:rPr>
                  <w:rFonts w:ascii="Cambria Math" w:hAnsi="Cambria Math"/>
                  <w:i/>
                </w:rPr>
              </m:ctrlPr>
            </m:fPr>
            <m:num>
              <m:r>
                <w:rPr>
                  <w:rFonts w:ascii="Cambria Math" w:hAnsi="Cambria Math"/>
                </w:rPr>
                <m:t>BW</m:t>
              </m:r>
            </m:num>
            <m:den>
              <m:sSub>
                <m:sSubPr>
                  <m:ctrlPr>
                    <w:rPr>
                      <w:rFonts w:ascii="Cambria Math" w:hAnsi="Cambria Math"/>
                      <w:i/>
                    </w:rPr>
                  </m:ctrlPr>
                </m:sSubPr>
                <m:e>
                  <m:r>
                    <w:rPr>
                      <w:rFonts w:ascii="Cambria Math" w:hAnsi="Cambria Math"/>
                    </w:rPr>
                    <m:t>f</m:t>
                  </m:r>
                </m:e>
                <m:sub>
                  <m:r>
                    <w:rPr>
                      <w:rFonts w:ascii="Cambria Math" w:hAnsi="Cambria Math"/>
                    </w:rPr>
                    <m:t>in</m:t>
                  </m:r>
                </m:sub>
              </m:sSub>
            </m:den>
          </m:f>
        </m:oMath>
      </m:oMathPara>
    </w:p>
    <w:p w14:paraId="7FA1DB48" w14:textId="61FBC5A8" w:rsidR="00F84114" w:rsidRPr="00F5580F" w:rsidRDefault="00F84114" w:rsidP="00772953">
      <w:pPr>
        <w:pStyle w:val="Descripcin"/>
        <w:jc w:val="center"/>
      </w:pPr>
      <w:bookmarkStart w:id="27" w:name="_Toc188719567"/>
      <w:r>
        <w:t xml:space="preserve">Ecuación </w:t>
      </w:r>
      <w:r>
        <w:fldChar w:fldCharType="begin"/>
      </w:r>
      <w:r>
        <w:instrText xml:space="preserve"> SEQ Ecuación \* ARABIC </w:instrText>
      </w:r>
      <w:r>
        <w:fldChar w:fldCharType="separate"/>
      </w:r>
      <w:r w:rsidR="00057F6B">
        <w:rPr>
          <w:noProof/>
        </w:rPr>
        <w:t>4</w:t>
      </w:r>
      <w:r>
        <w:fldChar w:fldCharType="end"/>
      </w:r>
      <w:r>
        <w:t xml:space="preserve"> Error relativo de Amplitud</w:t>
      </w:r>
      <w:bookmarkEnd w:id="27"/>
    </w:p>
    <w:p w14:paraId="150B82ED" w14:textId="62B64DFA" w:rsidR="00F5580F" w:rsidRDefault="00F84114" w:rsidP="00F84114">
      <w:pPr>
        <w:pStyle w:val="TFGcontenidos"/>
        <w:jc w:val="both"/>
      </w:pPr>
      <w:r>
        <w:t>R es la relación entre el ancho de banda y la frecuencia de la señal de entrada f</w:t>
      </w:r>
      <w:r>
        <w:rPr>
          <w:vertAlign w:val="subscript"/>
        </w:rPr>
        <w:t>in</w:t>
      </w:r>
      <w:r>
        <w:t>.</w:t>
      </w:r>
    </w:p>
    <w:p w14:paraId="577A797B" w14:textId="7881FADA" w:rsidR="00F84114" w:rsidRDefault="00F84114" w:rsidP="00F84114">
      <w:pPr>
        <w:pStyle w:val="TFGcontenidos"/>
        <w:jc w:val="both"/>
      </w:pPr>
      <w:r>
        <w:t>Se recomienda que el ancho de banda del digitalizador sea de tres a cinco veces superior que la máxima frecuencia de la señal medida. Ahora calcularemos el error para una señal de 1V a 100MHz usando un digitalizador de 100MHz, de 300MHz y 500MHz.</w:t>
      </w:r>
    </w:p>
    <w:p w14:paraId="5A046131" w14:textId="38393076" w:rsidR="00F84114" w:rsidRPr="00F84114" w:rsidRDefault="00F84114" w:rsidP="00F84114">
      <w:pPr>
        <w:pStyle w:val="TFGcontenidos"/>
        <w:jc w:val="both"/>
      </w:pPr>
      <m:oMathPara>
        <m:oMath>
          <m:r>
            <w:rPr>
              <w:rFonts w:ascii="Cambria Math" w:hAnsi="Cambria Math"/>
            </w:rPr>
            <m:t>Error de Amplitud 100MHz=100*</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d>
          <m:r>
            <w:rPr>
              <w:rFonts w:ascii="Cambria Math" w:hAnsi="Cambria Math"/>
            </w:rPr>
            <m:t>=29.28%</m:t>
          </m:r>
        </m:oMath>
      </m:oMathPara>
    </w:p>
    <w:p w14:paraId="384E6CF9" w14:textId="0A5777BE" w:rsidR="00F84114" w:rsidRPr="00F84114" w:rsidRDefault="00F84114" w:rsidP="00F84114">
      <w:pPr>
        <w:pStyle w:val="TFGcontenidos"/>
        <w:jc w:val="both"/>
      </w:pPr>
      <m:oMathPara>
        <m:oMath>
          <m:r>
            <w:rPr>
              <w:rFonts w:ascii="Cambria Math" w:hAnsi="Cambria Math"/>
            </w:rPr>
            <w:lastRenderedPageBreak/>
            <m:t>Error de Amplitud 300MHz=100*</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1+3</m:t>
                          </m:r>
                        </m:e>
                        <m:sup>
                          <m:r>
                            <w:rPr>
                              <w:rFonts w:ascii="Cambria Math" w:hAnsi="Cambria Math"/>
                            </w:rPr>
                            <m:t>2</m:t>
                          </m:r>
                        </m:sup>
                      </m:sSup>
                    </m:e>
                  </m:rad>
                </m:den>
              </m:f>
            </m:e>
          </m:d>
          <m:r>
            <w:rPr>
              <w:rFonts w:ascii="Cambria Math" w:hAnsi="Cambria Math"/>
            </w:rPr>
            <m:t>=5.13%</m:t>
          </m:r>
        </m:oMath>
      </m:oMathPara>
    </w:p>
    <w:p w14:paraId="1C3663B8" w14:textId="371C2EBF" w:rsidR="00F84114" w:rsidRPr="00F84114" w:rsidRDefault="00F84114" w:rsidP="00F84114">
      <w:pPr>
        <w:pStyle w:val="TFGcontenidos"/>
        <w:jc w:val="both"/>
      </w:pPr>
      <m:oMathPara>
        <m:oMath>
          <m:r>
            <w:rPr>
              <w:rFonts w:ascii="Cambria Math" w:hAnsi="Cambria Math"/>
            </w:rPr>
            <m:t>Error de Amplitud 500MHz=100*</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5</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1+25</m:t>
                          </m:r>
                        </m:e>
                        <m:sup>
                          <m:r>
                            <w:rPr>
                              <w:rFonts w:ascii="Cambria Math" w:hAnsi="Cambria Math"/>
                            </w:rPr>
                            <m:t>2</m:t>
                          </m:r>
                        </m:sup>
                      </m:sSup>
                    </m:e>
                  </m:rad>
                </m:den>
              </m:f>
            </m:e>
          </m:d>
          <m:r>
            <w:rPr>
              <w:rFonts w:ascii="Cambria Math" w:hAnsi="Cambria Math"/>
            </w:rPr>
            <m:t>=1.94%</m:t>
          </m:r>
        </m:oMath>
      </m:oMathPara>
    </w:p>
    <w:p w14:paraId="662B2440" w14:textId="6FEF8F7D" w:rsidR="00F84114" w:rsidRDefault="00F84114" w:rsidP="00F84114">
      <w:pPr>
        <w:pStyle w:val="TFGTtulo5"/>
        <w:jc w:val="both"/>
      </w:pPr>
      <w:bookmarkStart w:id="28" w:name="_Toc190598610"/>
      <w:r>
        <w:t>Tiempo de Incremento</w:t>
      </w:r>
      <w:r w:rsidR="00772953">
        <w:t>.</w:t>
      </w:r>
      <w:bookmarkEnd w:id="28"/>
    </w:p>
    <w:p w14:paraId="6F23BF05" w14:textId="0F42CFE7" w:rsidR="00F84114" w:rsidRDefault="00F84114" w:rsidP="00F84114">
      <w:pPr>
        <w:pStyle w:val="TFGcontenidos"/>
        <w:jc w:val="both"/>
      </w:pPr>
      <w:r>
        <w:t xml:space="preserve">Como hemos visto para digitalizar la señal se debe tener </w:t>
      </w:r>
      <w:r w:rsidR="00471AF2">
        <w:t>más</w:t>
      </w:r>
      <w:r>
        <w:t xml:space="preserve"> ancho de banda que la frecuencia que se desea medir, pero también es necesario tener suficiente tiempo para capturar los detalles de las transiciones rápidas.</w:t>
      </w:r>
    </w:p>
    <w:p w14:paraId="2B1CAE8F" w14:textId="66BB66AC" w:rsidR="00F84114" w:rsidRDefault="00F84114" w:rsidP="00F84114">
      <w:pPr>
        <w:pStyle w:val="TFGcontenidos"/>
        <w:jc w:val="both"/>
      </w:pPr>
      <w:r>
        <w:rPr>
          <w:noProof/>
        </w:rPr>
        <mc:AlternateContent>
          <mc:Choice Requires="wps">
            <w:drawing>
              <wp:anchor distT="0" distB="0" distL="114300" distR="114300" simplePos="0" relativeHeight="251726848" behindDoc="0" locked="0" layoutInCell="1" allowOverlap="1" wp14:anchorId="3E5EC301" wp14:editId="050C374E">
                <wp:simplePos x="0" y="0"/>
                <wp:positionH relativeFrom="column">
                  <wp:posOffset>885190</wp:posOffset>
                </wp:positionH>
                <wp:positionV relativeFrom="paragraph">
                  <wp:posOffset>3832860</wp:posOffset>
                </wp:positionV>
                <wp:extent cx="3806190" cy="635"/>
                <wp:effectExtent l="0" t="0" r="0" b="0"/>
                <wp:wrapTopAndBottom/>
                <wp:docPr id="163836296" name="Cuadro de texto 1"/>
                <wp:cNvGraphicFramePr/>
                <a:graphic xmlns:a="http://schemas.openxmlformats.org/drawingml/2006/main">
                  <a:graphicData uri="http://schemas.microsoft.com/office/word/2010/wordprocessingShape">
                    <wps:wsp>
                      <wps:cNvSpPr txBox="1"/>
                      <wps:spPr>
                        <a:xfrm>
                          <a:off x="0" y="0"/>
                          <a:ext cx="3806190" cy="635"/>
                        </a:xfrm>
                        <a:prstGeom prst="rect">
                          <a:avLst/>
                        </a:prstGeom>
                        <a:solidFill>
                          <a:prstClr val="white"/>
                        </a:solidFill>
                        <a:ln>
                          <a:noFill/>
                        </a:ln>
                      </wps:spPr>
                      <wps:txbx>
                        <w:txbxContent>
                          <w:p w14:paraId="64EC3CE5" w14:textId="25A12040" w:rsidR="00F84114" w:rsidRPr="003B7567" w:rsidRDefault="00F84114" w:rsidP="00F84114">
                            <w:pPr>
                              <w:pStyle w:val="Descripcin"/>
                              <w:rPr>
                                <w:noProof/>
                              </w:rPr>
                            </w:pPr>
                            <w:bookmarkStart w:id="29" w:name="_Toc188719558"/>
                            <w:r>
                              <w:t xml:space="preserve">Ilustración </w:t>
                            </w:r>
                            <w:r>
                              <w:fldChar w:fldCharType="begin"/>
                            </w:r>
                            <w:r>
                              <w:instrText xml:space="preserve"> SEQ Ilustración \* ARABIC </w:instrText>
                            </w:r>
                            <w:r>
                              <w:fldChar w:fldCharType="separate"/>
                            </w:r>
                            <w:r w:rsidR="00A02B36">
                              <w:rPr>
                                <w:noProof/>
                              </w:rPr>
                              <w:t>5</w:t>
                            </w:r>
                            <w:r>
                              <w:fldChar w:fldCharType="end"/>
                            </w:r>
                            <w:r>
                              <w:t xml:space="preserve"> Tiempo que tarda una señal en pasar del 10% al 90% de la amplitud </w:t>
                            </w:r>
                            <w:bookmarkEnd w:id="29"/>
                            <w:r w:rsidR="00694C2E">
                              <w:t>máxima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5EC301" id="_x0000_s1030" type="#_x0000_t202" style="position:absolute;left:0;text-align:left;margin-left:69.7pt;margin-top:301.8pt;width:299.7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" stroked="f">
                <v:textbox style="mso-fit-shape-to-text:t" inset="0,0,0,0">
                  <w:txbxContent>
                    <w:p w14:paraId="64EC3CE5" w14:textId="25A12040" w:rsidR="00F84114" w:rsidRPr="003B7567" w:rsidRDefault="00F84114" w:rsidP="00F84114">
                      <w:pPr>
                        <w:pStyle w:val="Descripcin"/>
                        <w:rPr>
                          <w:noProof/>
                        </w:rPr>
                      </w:pPr>
                      <w:bookmarkStart w:id="30" w:name="_Toc188719558"/>
                      <w:r>
                        <w:t xml:space="preserve">Ilustración </w:t>
                      </w:r>
                      <w:r>
                        <w:fldChar w:fldCharType="begin"/>
                      </w:r>
                      <w:r>
                        <w:instrText xml:space="preserve"> SEQ Ilustración \* ARABIC </w:instrText>
                      </w:r>
                      <w:r>
                        <w:fldChar w:fldCharType="separate"/>
                      </w:r>
                      <w:r w:rsidR="00A02B36">
                        <w:rPr>
                          <w:noProof/>
                        </w:rPr>
                        <w:t>5</w:t>
                      </w:r>
                      <w:r>
                        <w:fldChar w:fldCharType="end"/>
                      </w:r>
                      <w:r>
                        <w:t xml:space="preserve"> Tiempo que tarda una señal en pasar del 10% al 90% de la amplitud </w:t>
                      </w:r>
                      <w:bookmarkEnd w:id="30"/>
                      <w:r w:rsidR="00694C2E">
                        <w:t>máxima</w:t>
                      </w:r>
                    </w:p>
                  </w:txbxContent>
                </v:textbox>
                <w10:wrap type="topAndBottom"/>
              </v:shape>
            </w:pict>
          </mc:Fallback>
        </mc:AlternateContent>
      </w:r>
      <w:r>
        <w:rPr>
          <w:noProof/>
        </w:rPr>
        <w:drawing>
          <wp:anchor distT="0" distB="0" distL="114300" distR="114300" simplePos="0" relativeHeight="251724800" behindDoc="0" locked="0" layoutInCell="1" allowOverlap="1" wp14:anchorId="13AC02DA" wp14:editId="5AA9B396">
            <wp:simplePos x="0" y="0"/>
            <wp:positionH relativeFrom="margin">
              <wp:align>center</wp:align>
            </wp:positionH>
            <wp:positionV relativeFrom="paragraph">
              <wp:posOffset>628650</wp:posOffset>
            </wp:positionV>
            <wp:extent cx="3806190" cy="3147060"/>
            <wp:effectExtent l="0" t="0" r="3810" b="0"/>
            <wp:wrapTopAndBottom/>
            <wp:docPr id="2009673454" name="Imagen 1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73454" name="Imagen 19" descr="Gráfico, Gráfico de líneas&#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6190" cy="3147060"/>
                    </a:xfrm>
                    <a:prstGeom prst="rect">
                      <a:avLst/>
                    </a:prstGeom>
                    <a:noFill/>
                    <a:ln>
                      <a:noFill/>
                    </a:ln>
                  </pic:spPr>
                </pic:pic>
              </a:graphicData>
            </a:graphic>
          </wp:anchor>
        </w:drawing>
      </w:r>
      <w:r>
        <w:t>El tiempo de incremento de una señal de entrada es el tiempo que tarda una señal en pasar del 10% al 90% de la amplitud máxima de la señal.</w:t>
      </w:r>
    </w:p>
    <w:p w14:paraId="4B59D125" w14:textId="36D90D3A" w:rsidR="00F84114" w:rsidRPr="00F84114" w:rsidRDefault="00000000" w:rsidP="00F84114">
      <w:pPr>
        <w:pStyle w:val="TFGcontenidos"/>
        <w:jc w:val="both"/>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BW</m:t>
              </m:r>
            </m:den>
          </m:f>
        </m:oMath>
      </m:oMathPara>
    </w:p>
    <w:p w14:paraId="0A6DFD5F" w14:textId="10FABD25" w:rsidR="00F84114" w:rsidRDefault="00F84114" w:rsidP="00F84114">
      <w:pPr>
        <w:pStyle w:val="TFGcontenidos"/>
        <w:jc w:val="both"/>
      </w:pPr>
      <w:r>
        <w:t xml:space="preserve">La constante k depende del digitalizador. En la mayoría de </w:t>
      </w:r>
      <w:r w:rsidR="00776028">
        <w:t>los casos</w:t>
      </w:r>
      <w:r>
        <w:t xml:space="preserve"> con un ancho de banda superior a 1GHz suele ser k=0.4 ó 0.45, mientras que para los inferiores k=0.35.</w:t>
      </w:r>
    </w:p>
    <w:p w14:paraId="506004FF" w14:textId="2704D341" w:rsidR="00F84114" w:rsidRDefault="00F84114" w:rsidP="00F84114">
      <w:pPr>
        <w:pStyle w:val="TFGcontenidos"/>
        <w:jc w:val="both"/>
        <w:rPr>
          <w:vertAlign w:val="subscript"/>
        </w:rPr>
      </w:pPr>
      <w:r>
        <w:t>El tiempo teórico t</w:t>
      </w:r>
      <w:r>
        <w:rPr>
          <w:vertAlign w:val="subscript"/>
        </w:rPr>
        <w:t>rm</w:t>
      </w:r>
      <w:r>
        <w:t>, se puede calcular a partir del tiempo del digitalizador t</w:t>
      </w:r>
      <w:r>
        <w:rPr>
          <w:vertAlign w:val="subscript"/>
        </w:rPr>
        <w:t>r-d</w:t>
      </w:r>
      <w:r>
        <w:t xml:space="preserve"> y la el de la señal de entrada t</w:t>
      </w:r>
      <w:r>
        <w:rPr>
          <w:vertAlign w:val="subscript"/>
        </w:rPr>
        <w:t>r-in.</w:t>
      </w:r>
    </w:p>
    <w:p w14:paraId="109DCEF3" w14:textId="67BB4265" w:rsidR="00F84114" w:rsidRPr="00F84114" w:rsidRDefault="00000000" w:rsidP="00F84114">
      <w:pPr>
        <w:pStyle w:val="TFGcontenidos"/>
        <w:jc w:val="both"/>
      </w:pPr>
      <m:oMathPara>
        <m:oMath>
          <m:sSub>
            <m:sSubPr>
              <m:ctrlPr>
                <w:rPr>
                  <w:rFonts w:ascii="Cambria Math" w:hAnsi="Cambria Math"/>
                  <w:i/>
                </w:rPr>
              </m:ctrlPr>
            </m:sSubPr>
            <m:e>
              <m:r>
                <w:rPr>
                  <w:rFonts w:ascii="Cambria Math" w:hAnsi="Cambria Math"/>
                </w:rPr>
                <m:t>t</m:t>
              </m:r>
            </m:e>
            <m:sub>
              <m:r>
                <w:rPr>
                  <w:rFonts w:ascii="Cambria Math" w:hAnsi="Cambria Math"/>
                </w:rPr>
                <m:t>rm</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r-d</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r-in</m:t>
                      </m:r>
                    </m:sub>
                  </m:sSub>
                </m:e>
                <m:sup>
                  <m:r>
                    <w:rPr>
                      <w:rFonts w:ascii="Cambria Math" w:hAnsi="Cambria Math"/>
                    </w:rPr>
                    <m:t>2</m:t>
                  </m:r>
                </m:sup>
              </m:sSup>
            </m:e>
          </m:rad>
        </m:oMath>
      </m:oMathPara>
    </w:p>
    <w:p w14:paraId="480E5868" w14:textId="0611CB7B" w:rsidR="00F84114" w:rsidRDefault="00F84114" w:rsidP="00F84114">
      <w:pPr>
        <w:pStyle w:val="TFGcontenidos"/>
        <w:jc w:val="both"/>
      </w:pPr>
      <w:r w:rsidRPr="00F84114">
        <w:lastRenderedPageBreak/>
        <w:t>Se recomienda que el tiempo de incremento del digitalizador será de un tercio a un quinto del tiempo de incremento de la señal medida.</w:t>
      </w:r>
    </w:p>
    <w:p w14:paraId="4682452F" w14:textId="1138DE20" w:rsidR="00F84114" w:rsidRDefault="00F84114" w:rsidP="00F84114">
      <w:pPr>
        <w:pStyle w:val="TFGTtulo4"/>
        <w:jc w:val="both"/>
      </w:pPr>
      <w:bookmarkStart w:id="31" w:name="_Toc190598611"/>
      <w:r>
        <w:t>Velocidad de Muestreo</w:t>
      </w:r>
      <w:r w:rsidR="00772953">
        <w:t>.</w:t>
      </w:r>
      <w:bookmarkEnd w:id="31"/>
    </w:p>
    <w:p w14:paraId="20CC406A" w14:textId="3743D55D" w:rsidR="00F84114" w:rsidRDefault="00F84114" w:rsidP="00F84114">
      <w:pPr>
        <w:pStyle w:val="TFGcontenidos"/>
        <w:jc w:val="both"/>
      </w:pPr>
      <w:r w:rsidRPr="00F84114">
        <w:t>La velocidad de muestreo es la frecuencia a la que el ADC convierte la forma de onda de entrada analógica en datos digitales</w:t>
      </w:r>
      <w:r>
        <w:t>. El digitalizador muestrea la señal después que se haya aplicado cualquier modificación (atenuaciones, filtros ganancias, etc.) y convierte la señal analógica en digital, por lo tanto, cuanto más rápido muestree el digitalizador, mayor será la resolución y el detalle que se puede observar en la onda.</w:t>
      </w:r>
    </w:p>
    <w:p w14:paraId="1432546B" w14:textId="1EA5104D" w:rsidR="00F84114" w:rsidRDefault="00F84114" w:rsidP="00F84114">
      <w:pPr>
        <w:pStyle w:val="TFGTtulo5"/>
        <w:jc w:val="both"/>
      </w:pPr>
      <w:bookmarkStart w:id="32" w:name="_Toc190598612"/>
      <w:r>
        <w:t>Teorema de Muestreo de Nyquist</w:t>
      </w:r>
      <w:r w:rsidR="00772953">
        <w:t>.</w:t>
      </w:r>
      <w:bookmarkEnd w:id="32"/>
    </w:p>
    <w:p w14:paraId="1A42486F" w14:textId="335FE25C" w:rsidR="00772953" w:rsidRDefault="00772953" w:rsidP="00772953">
      <w:pPr>
        <w:pStyle w:val="TFGcontenidos"/>
      </w:pPr>
      <w:r>
        <w:t>Este teorema explica la relación entre la velocidad de muestreo y la frecuencia de la señal medida. Dice que la velocidad de muestreo f</w:t>
      </w:r>
      <w:r>
        <w:rPr>
          <w:vertAlign w:val="subscript"/>
        </w:rPr>
        <w:t>s</w:t>
      </w:r>
      <w:r>
        <w:t xml:space="preserve"> debe ser mayor que el doble de la frecuencia </w:t>
      </w:r>
      <w:r w:rsidR="00694C2E">
        <w:t>más</w:t>
      </w:r>
      <w:r>
        <w:t xml:space="preserve"> alta en la señal medida. Esta frecuencia se suele conocer como la frecuencia de Nyquist, f</w:t>
      </w:r>
      <w:r>
        <w:rPr>
          <w:vertAlign w:val="subscript"/>
        </w:rPr>
        <w:t>N</w:t>
      </w:r>
      <w:r>
        <w:t>.</w:t>
      </w:r>
    </w:p>
    <w:p w14:paraId="6212B018" w14:textId="10BE4E34" w:rsidR="00772953" w:rsidRPr="00772953" w:rsidRDefault="00000000" w:rsidP="00772953">
      <w:pPr>
        <w:pStyle w:val="TFGcontenidos"/>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&gt;2*</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5BC53123" w14:textId="14E1FD1A" w:rsidR="00772953" w:rsidRDefault="00772953" w:rsidP="00772953">
      <w:pPr>
        <w:pStyle w:val="TFGcontenidos"/>
      </w:pPr>
      <w:r>
        <w:t xml:space="preserve">Para entenderlo </w:t>
      </w:r>
      <w:r w:rsidR="00776028">
        <w:t>observaremos</w:t>
      </w:r>
      <w:r>
        <w:t xml:space="preserve"> una onda sinusoidal en 3 casos diferentes:</w:t>
      </w:r>
    </w:p>
    <w:p w14:paraId="5308161C" w14:textId="68B338A2" w:rsidR="00772953" w:rsidRDefault="00776028" w:rsidP="00772953">
      <w:pPr>
        <w:pStyle w:val="TFGcontenidos"/>
        <w:numPr>
          <w:ilvl w:val="0"/>
          <w:numId w:val="10"/>
        </w:numPr>
      </w:pPr>
      <w:r>
        <w:t>A:</w:t>
      </w:r>
      <w:r w:rsidR="00772953">
        <w:t xml:space="preserve"> frecuencia de señal = frecuencia de muestreo.</w:t>
      </w:r>
    </w:p>
    <w:p w14:paraId="234A92B6" w14:textId="5C3823AA" w:rsidR="00772953" w:rsidRDefault="00776028" w:rsidP="00772953">
      <w:pPr>
        <w:pStyle w:val="TFGcontenidos"/>
        <w:numPr>
          <w:ilvl w:val="0"/>
          <w:numId w:val="10"/>
        </w:numPr>
      </w:pPr>
      <w:r>
        <w:t>B:</w:t>
      </w:r>
      <w:r w:rsidR="00772953">
        <w:t xml:space="preserve"> frecuencia de señal = 2 * frecuencia de muestreo.</w:t>
      </w:r>
    </w:p>
    <w:p w14:paraId="21BCB88A" w14:textId="1826725C" w:rsidR="00772953" w:rsidRDefault="00772953" w:rsidP="00772953">
      <w:pPr>
        <w:pStyle w:val="TFGcontenidos"/>
        <w:numPr>
          <w:ilvl w:val="0"/>
          <w:numId w:val="10"/>
        </w:numPr>
      </w:pPr>
      <w:r>
        <w:rPr>
          <w:noProof/>
        </w:rPr>
        <mc:AlternateContent>
          <mc:Choice Requires="wps">
            <w:drawing>
              <wp:anchor distT="0" distB="0" distL="114300" distR="114300" simplePos="0" relativeHeight="251729920" behindDoc="0" locked="0" layoutInCell="1" allowOverlap="1" wp14:anchorId="58A13EA5" wp14:editId="5C325C2D">
                <wp:simplePos x="0" y="0"/>
                <wp:positionH relativeFrom="column">
                  <wp:posOffset>1021080</wp:posOffset>
                </wp:positionH>
                <wp:positionV relativeFrom="paragraph">
                  <wp:posOffset>3173095</wp:posOffset>
                </wp:positionV>
                <wp:extent cx="3717925" cy="635"/>
                <wp:effectExtent l="0" t="0" r="0" b="0"/>
                <wp:wrapTopAndBottom/>
                <wp:docPr id="1720929745" name="Cuadro de texto 1"/>
                <wp:cNvGraphicFramePr/>
                <a:graphic xmlns:a="http://schemas.openxmlformats.org/drawingml/2006/main">
                  <a:graphicData uri="http://schemas.microsoft.com/office/word/2010/wordprocessingShape">
                    <wps:wsp>
                      <wps:cNvSpPr txBox="1"/>
                      <wps:spPr>
                        <a:xfrm>
                          <a:off x="0" y="0"/>
                          <a:ext cx="3717925" cy="635"/>
                        </a:xfrm>
                        <a:prstGeom prst="rect">
                          <a:avLst/>
                        </a:prstGeom>
                        <a:solidFill>
                          <a:prstClr val="white"/>
                        </a:solidFill>
                        <a:ln>
                          <a:noFill/>
                        </a:ln>
                      </wps:spPr>
                      <wps:txbx>
                        <w:txbxContent>
                          <w:p w14:paraId="041B9F6C" w14:textId="50E34BA8" w:rsidR="00772953" w:rsidRPr="0035056A" w:rsidRDefault="00772953" w:rsidP="00772953">
                            <w:pPr>
                              <w:pStyle w:val="Descripcin"/>
                              <w:rPr>
                                <w:noProof/>
                              </w:rPr>
                            </w:pPr>
                            <w:bookmarkStart w:id="33" w:name="_Toc188719559"/>
                            <w:r>
                              <w:t xml:space="preserve">Ilustración </w:t>
                            </w:r>
                            <w:r>
                              <w:fldChar w:fldCharType="begin"/>
                            </w:r>
                            <w:r>
                              <w:instrText xml:space="preserve"> SEQ Ilustración \* ARABIC </w:instrText>
                            </w:r>
                            <w:r>
                              <w:fldChar w:fldCharType="separate"/>
                            </w:r>
                            <w:r w:rsidR="00A02B36">
                              <w:rPr>
                                <w:noProof/>
                              </w:rPr>
                              <w:t>6</w:t>
                            </w:r>
                            <w:r>
                              <w:fldChar w:fldCharType="end"/>
                            </w:r>
                            <w:r>
                              <w:t xml:space="preserve"> Diferentes casos de velocidades de muestreo.</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A13EA5" id="_x0000_s1031" type="#_x0000_t202" style="position:absolute;left:0;text-align:left;margin-left:80.4pt;margin-top:249.85pt;width:292.7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" stroked="f">
                <v:textbox style="mso-fit-shape-to-text:t" inset="0,0,0,0">
                  <w:txbxContent>
                    <w:p w14:paraId="041B9F6C" w14:textId="50E34BA8" w:rsidR="00772953" w:rsidRPr="0035056A" w:rsidRDefault="00772953" w:rsidP="00772953">
                      <w:pPr>
                        <w:pStyle w:val="Descripcin"/>
                        <w:rPr>
                          <w:noProof/>
                        </w:rPr>
                      </w:pPr>
                      <w:bookmarkStart w:id="34" w:name="_Toc188719559"/>
                      <w:r>
                        <w:t xml:space="preserve">Ilustración </w:t>
                      </w:r>
                      <w:r>
                        <w:fldChar w:fldCharType="begin"/>
                      </w:r>
                      <w:r>
                        <w:instrText xml:space="preserve"> SEQ Ilustración \* ARABIC </w:instrText>
                      </w:r>
                      <w:r>
                        <w:fldChar w:fldCharType="separate"/>
                      </w:r>
                      <w:r w:rsidR="00A02B36">
                        <w:rPr>
                          <w:noProof/>
                        </w:rPr>
                        <w:t>6</w:t>
                      </w:r>
                      <w:r>
                        <w:fldChar w:fldCharType="end"/>
                      </w:r>
                      <w:r>
                        <w:t xml:space="preserve"> Diferentes casos de velocidades de muestreo.</w:t>
                      </w:r>
                      <w:bookmarkEnd w:id="34"/>
                    </w:p>
                  </w:txbxContent>
                </v:textbox>
                <w10:wrap type="topAndBottom"/>
              </v:shape>
            </w:pict>
          </mc:Fallback>
        </mc:AlternateContent>
      </w:r>
      <w:r>
        <w:rPr>
          <w:noProof/>
        </w:rPr>
        <w:drawing>
          <wp:anchor distT="0" distB="0" distL="114300" distR="114300" simplePos="0" relativeHeight="251727872" behindDoc="0" locked="0" layoutInCell="1" allowOverlap="1" wp14:anchorId="7783F90A" wp14:editId="1A9BCC36">
            <wp:simplePos x="0" y="0"/>
            <wp:positionH relativeFrom="page">
              <wp:align>center</wp:align>
            </wp:positionH>
            <wp:positionV relativeFrom="paragraph">
              <wp:posOffset>261620</wp:posOffset>
            </wp:positionV>
            <wp:extent cx="3717925" cy="2854325"/>
            <wp:effectExtent l="0" t="0" r="0" b="3175"/>
            <wp:wrapTopAndBottom/>
            <wp:docPr id="99941669" name="Imagen 2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1669" name="Imagen 20" descr="Gráfico, Gráfico de líneas&#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7925" cy="2854325"/>
                    </a:xfrm>
                    <a:prstGeom prst="rect">
                      <a:avLst/>
                    </a:prstGeom>
                    <a:noFill/>
                    <a:ln>
                      <a:noFill/>
                    </a:ln>
                  </pic:spPr>
                </pic:pic>
              </a:graphicData>
            </a:graphic>
          </wp:anchor>
        </w:drawing>
      </w:r>
      <w:r w:rsidR="00776028">
        <w:t>C:</w:t>
      </w:r>
      <w:r>
        <w:t xml:space="preserve"> frecuencia de señal = 4/3 frecuencia de muestreo.</w:t>
      </w:r>
    </w:p>
    <w:p w14:paraId="225C8CDF" w14:textId="41A345C4" w:rsidR="00772953" w:rsidRDefault="00772953" w:rsidP="00772953">
      <w:pPr>
        <w:pStyle w:val="TFGcontenidos"/>
        <w:jc w:val="both"/>
      </w:pPr>
      <w:r>
        <w:lastRenderedPageBreak/>
        <w:t>Como podemos observar para tener una mínima similitud a la onda por lo menos en frecuencia la frecuencia de muestreo debe ser el doble que la de la señal.</w:t>
      </w:r>
    </w:p>
    <w:p w14:paraId="0CCA18F9" w14:textId="4D86FBA1" w:rsidR="00772953" w:rsidRDefault="00772953" w:rsidP="00772953">
      <w:pPr>
        <w:pStyle w:val="TFGTtulo5"/>
      </w:pPr>
      <w:bookmarkStart w:id="35" w:name="_Toc190598613"/>
      <w:r>
        <w:t>Aliasing.</w:t>
      </w:r>
      <w:bookmarkEnd w:id="35"/>
    </w:p>
    <w:p w14:paraId="4596E8BE" w14:textId="24F6E35D" w:rsidR="005A3E1C" w:rsidRDefault="005A3E1C" w:rsidP="005A3E1C">
      <w:pPr>
        <w:pStyle w:val="TFGcontenidos"/>
      </w:pPr>
      <w:r>
        <w:rPr>
          <w:noProof/>
        </w:rPr>
        <mc:AlternateContent>
          <mc:Choice Requires="wps">
            <w:drawing>
              <wp:anchor distT="0" distB="0" distL="114300" distR="114300" simplePos="0" relativeHeight="251732992" behindDoc="0" locked="0" layoutInCell="1" allowOverlap="1" wp14:anchorId="5F3817EE" wp14:editId="06DE6D91">
                <wp:simplePos x="0" y="0"/>
                <wp:positionH relativeFrom="column">
                  <wp:posOffset>-1270</wp:posOffset>
                </wp:positionH>
                <wp:positionV relativeFrom="paragraph">
                  <wp:posOffset>3211195</wp:posOffset>
                </wp:positionV>
                <wp:extent cx="5580380" cy="635"/>
                <wp:effectExtent l="0" t="0" r="0" b="0"/>
                <wp:wrapTopAndBottom/>
                <wp:docPr id="1157249276" name="Cuadro de texto 1"/>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13EBF75D" w14:textId="6C04299E" w:rsidR="005A3E1C" w:rsidRPr="00341DFE" w:rsidRDefault="005A3E1C" w:rsidP="005A3E1C">
                            <w:pPr>
                              <w:pStyle w:val="Descripcin"/>
                              <w:jc w:val="center"/>
                              <w:rPr>
                                <w:noProof/>
                              </w:rPr>
                            </w:pPr>
                            <w:bookmarkStart w:id="36" w:name="_Toc188719560"/>
                            <w:r>
                              <w:t xml:space="preserve">Ilustración </w:t>
                            </w:r>
                            <w:r>
                              <w:fldChar w:fldCharType="begin"/>
                            </w:r>
                            <w:r>
                              <w:instrText xml:space="preserve"> SEQ Ilustración \* ARABIC </w:instrText>
                            </w:r>
                            <w:r>
                              <w:fldChar w:fldCharType="separate"/>
                            </w:r>
                            <w:r w:rsidR="00A02B36">
                              <w:rPr>
                                <w:noProof/>
                              </w:rPr>
                              <w:t>7</w:t>
                            </w:r>
                            <w:r>
                              <w:fldChar w:fldCharType="end"/>
                            </w:r>
                            <w:r>
                              <w:t xml:space="preserve"> Aliasing de 800KHz a 200KHz</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3817EE" id="_x0000_s1032" type="#_x0000_t202" style="position:absolute;left:0;text-align:left;margin-left:-.1pt;margin-top:252.85pt;width:439.4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" stroked="f">
                <v:textbox style="mso-fit-shape-to-text:t" inset="0,0,0,0">
                  <w:txbxContent>
                    <w:p w14:paraId="13EBF75D" w14:textId="6C04299E" w:rsidR="005A3E1C" w:rsidRPr="00341DFE" w:rsidRDefault="005A3E1C" w:rsidP="005A3E1C">
                      <w:pPr>
                        <w:pStyle w:val="Descripcin"/>
                        <w:jc w:val="center"/>
                        <w:rPr>
                          <w:noProof/>
                        </w:rPr>
                      </w:pPr>
                      <w:bookmarkStart w:id="37" w:name="_Toc188719560"/>
                      <w:r>
                        <w:t xml:space="preserve">Ilustración </w:t>
                      </w:r>
                      <w:r>
                        <w:fldChar w:fldCharType="begin"/>
                      </w:r>
                      <w:r>
                        <w:instrText xml:space="preserve"> SEQ Ilustración \* ARABIC </w:instrText>
                      </w:r>
                      <w:r>
                        <w:fldChar w:fldCharType="separate"/>
                      </w:r>
                      <w:r w:rsidR="00A02B36">
                        <w:rPr>
                          <w:noProof/>
                        </w:rPr>
                        <w:t>7</w:t>
                      </w:r>
                      <w:r>
                        <w:fldChar w:fldCharType="end"/>
                      </w:r>
                      <w:r>
                        <w:t xml:space="preserve"> Aliasing de 800KHz a 200KHz</w:t>
                      </w:r>
                      <w:bookmarkEnd w:id="37"/>
                    </w:p>
                  </w:txbxContent>
                </v:textbox>
                <w10:wrap type="topAndBottom"/>
              </v:shape>
            </w:pict>
          </mc:Fallback>
        </mc:AlternateContent>
      </w:r>
      <w:r>
        <w:rPr>
          <w:noProof/>
        </w:rPr>
        <w:drawing>
          <wp:anchor distT="0" distB="0" distL="114300" distR="114300" simplePos="0" relativeHeight="251730944" behindDoc="0" locked="0" layoutInCell="1" allowOverlap="1" wp14:anchorId="5A8C2175" wp14:editId="55DF95AD">
            <wp:simplePos x="0" y="0"/>
            <wp:positionH relativeFrom="margin">
              <wp:align>right</wp:align>
            </wp:positionH>
            <wp:positionV relativeFrom="paragraph">
              <wp:posOffset>1342175</wp:posOffset>
            </wp:positionV>
            <wp:extent cx="5580380" cy="1812290"/>
            <wp:effectExtent l="0" t="0" r="1270" b="0"/>
            <wp:wrapTopAndBottom/>
            <wp:docPr id="2133815197" name="Imagen 21" descr="Dibujo de un bar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15197" name="Imagen 21" descr="Dibujo de un barco&#10;&#10;Descripción generada automáticamente con confianza medi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1812290"/>
                    </a:xfrm>
                    <a:prstGeom prst="rect">
                      <a:avLst/>
                    </a:prstGeom>
                    <a:noFill/>
                    <a:ln>
                      <a:noFill/>
                    </a:ln>
                  </pic:spPr>
                </pic:pic>
              </a:graphicData>
            </a:graphic>
          </wp:anchor>
        </w:drawing>
      </w:r>
      <w:r>
        <w:t xml:space="preserve">Si muestreamos a una velocidad inferior a la velocidad de Nyquist, aparecen componentes falsos de frecuencias </w:t>
      </w:r>
      <w:r w:rsidR="00694C2E">
        <w:t>más</w:t>
      </w:r>
      <w:r>
        <w:t xml:space="preserve"> bajas en los datos muestreados. Este fenómeno se conoce como Aliasing. En la siguiente figura podemos observar como una onda sinusoidal de 800KHz muestreada a 1Ms/s, la línea de puntos muestra la señal con aliasing que es la que se observaría, apareciendo con una frecuencia de 200KHz.</w:t>
      </w:r>
    </w:p>
    <w:p w14:paraId="4504D4C1" w14:textId="0F83DC34" w:rsidR="005A3E1C" w:rsidRDefault="005A3E1C" w:rsidP="005A3E1C">
      <w:pPr>
        <w:pStyle w:val="TFGTtulo5"/>
      </w:pPr>
      <w:bookmarkStart w:id="38" w:name="_Toc190598614"/>
      <w:r>
        <w:t>Resolución.</w:t>
      </w:r>
      <w:bookmarkEnd w:id="38"/>
    </w:p>
    <w:p w14:paraId="080E150A" w14:textId="26ADEF71" w:rsidR="005A3E1C" w:rsidRDefault="005A3E1C" w:rsidP="005A3E1C">
      <w:pPr>
        <w:pStyle w:val="TFGcontenidos"/>
      </w:pPr>
      <w:r w:rsidRPr="005A3E1C">
        <w:t xml:space="preserve">Los bits de resolución se refieren al número de niveles verticales únicos que un </w:t>
      </w:r>
      <w:r>
        <w:t>digitalizador</w:t>
      </w:r>
      <w:r w:rsidRPr="005A3E1C">
        <w:t xml:space="preserve"> puede usar para representar una señal. </w:t>
      </w:r>
    </w:p>
    <w:p w14:paraId="50C6093F" w14:textId="6190E754" w:rsidR="005A3E1C" w:rsidRDefault="005A3E1C" w:rsidP="005A3E1C">
      <w:pPr>
        <w:pStyle w:val="TFGcontenidos"/>
      </w:pPr>
      <w:r w:rsidRPr="005A3E1C">
        <w:t>La resolución de un ADC es una función de en cuántas partes se puede dividir la señal máxima. La resolución de amplitud está limitada por el número de niveles de salida discreta que tiene un ADC. Un código binario representa cada división</w:t>
      </w:r>
      <w:r>
        <w:t>,</w:t>
      </w:r>
      <w:r w:rsidRPr="005A3E1C">
        <w:t xml:space="preserve"> como tal, el número de niveles se puede calcular de la siguiente manera:</w:t>
      </w:r>
    </w:p>
    <w:p w14:paraId="0A182F69" w14:textId="4F13EF4D" w:rsidR="00AA67FB" w:rsidRDefault="005A3E1C" w:rsidP="005A3E1C">
      <w:pPr>
        <w:pStyle w:val="TFGcontenidos"/>
      </w:pPr>
      <m:oMathPara>
        <m:oMath>
          <m:r>
            <w:rPr>
              <w:rFonts w:ascii="Cambria Math" w:hAnsi="Cambria Math"/>
            </w:rPr>
            <m:t>numero de niveles=</m:t>
          </m:r>
          <m:sSup>
            <m:sSupPr>
              <m:ctrlPr>
                <w:rPr>
                  <w:rFonts w:ascii="Cambria Math" w:hAnsi="Cambria Math"/>
                  <w:i/>
                </w:rPr>
              </m:ctrlPr>
            </m:sSupPr>
            <m:e>
              <m:r>
                <w:rPr>
                  <w:rFonts w:ascii="Cambria Math" w:hAnsi="Cambria Math"/>
                </w:rPr>
                <m:t>2</m:t>
              </m:r>
            </m:e>
            <m:sup>
              <m:r>
                <w:rPr>
                  <w:rFonts w:ascii="Cambria Math" w:hAnsi="Cambria Math"/>
                </w:rPr>
                <m:t>Resolución</m:t>
              </m:r>
            </m:sup>
          </m:sSup>
        </m:oMath>
      </m:oMathPara>
    </w:p>
    <w:p w14:paraId="771A82AC" w14:textId="6069207C" w:rsidR="005A3E1C" w:rsidRPr="00AA67FB" w:rsidRDefault="00AA67FB" w:rsidP="005A3E1C">
      <w:pPr>
        <w:pStyle w:val="TFGcontenidos"/>
      </w:pPr>
      <w:r>
        <w:rPr>
          <w:noProof/>
        </w:rPr>
        <w:lastRenderedPageBreak/>
        <w:drawing>
          <wp:anchor distT="0" distB="0" distL="114300" distR="114300" simplePos="0" relativeHeight="251734016" behindDoc="0" locked="0" layoutInCell="1" allowOverlap="1" wp14:anchorId="6546AA31" wp14:editId="097A3EE0">
            <wp:simplePos x="0" y="0"/>
            <wp:positionH relativeFrom="page">
              <wp:posOffset>1399540</wp:posOffset>
            </wp:positionH>
            <wp:positionV relativeFrom="paragraph">
              <wp:posOffset>58420</wp:posOffset>
            </wp:positionV>
            <wp:extent cx="4761865" cy="3528060"/>
            <wp:effectExtent l="0" t="0" r="635" b="0"/>
            <wp:wrapTopAndBottom/>
            <wp:docPr id="1081523979" name="Imagen 2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23979" name="Imagen 22" descr="Gráfico, Gráfico de líneas&#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1865" cy="3528060"/>
                    </a:xfrm>
                    <a:prstGeom prst="rect">
                      <a:avLst/>
                    </a:prstGeom>
                    <a:noFill/>
                    <a:ln>
                      <a:noFill/>
                    </a:ln>
                  </pic:spPr>
                </pic:pic>
              </a:graphicData>
            </a:graphic>
          </wp:anchor>
        </w:drawing>
      </w:r>
      <w:r>
        <w:rPr>
          <w:noProof/>
        </w:rPr>
        <mc:AlternateContent>
          <mc:Choice Requires="wps">
            <w:drawing>
              <wp:anchor distT="0" distB="0" distL="114300" distR="114300" simplePos="0" relativeHeight="251736064" behindDoc="0" locked="0" layoutInCell="1" allowOverlap="1" wp14:anchorId="0B9DBDA4" wp14:editId="7F85ED7F">
                <wp:simplePos x="0" y="0"/>
                <wp:positionH relativeFrom="column">
                  <wp:posOffset>499110</wp:posOffset>
                </wp:positionH>
                <wp:positionV relativeFrom="paragraph">
                  <wp:posOffset>3643925</wp:posOffset>
                </wp:positionV>
                <wp:extent cx="4761865" cy="635"/>
                <wp:effectExtent l="0" t="0" r="0" b="0"/>
                <wp:wrapTopAndBottom/>
                <wp:docPr id="1714188432" name="Cuadro de texto 1"/>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14:paraId="60628EEA" w14:textId="4C68D453" w:rsidR="005A3E1C" w:rsidRPr="00F054CC" w:rsidRDefault="005A3E1C" w:rsidP="005A3E1C">
                            <w:pPr>
                              <w:pStyle w:val="Descripcin"/>
                              <w:jc w:val="center"/>
                              <w:rPr>
                                <w:noProof/>
                              </w:rPr>
                            </w:pPr>
                            <w:bookmarkStart w:id="39" w:name="_Toc188719561"/>
                            <w:r>
                              <w:t xml:space="preserve">Ilustración </w:t>
                            </w:r>
                            <w:r>
                              <w:fldChar w:fldCharType="begin"/>
                            </w:r>
                            <w:r>
                              <w:instrText xml:space="preserve"> SEQ Ilustración \* ARABIC </w:instrText>
                            </w:r>
                            <w:r>
                              <w:fldChar w:fldCharType="separate"/>
                            </w:r>
                            <w:r w:rsidR="00A02B36">
                              <w:rPr>
                                <w:noProof/>
                              </w:rPr>
                              <w:t>8</w:t>
                            </w:r>
                            <w:r>
                              <w:fldChar w:fldCharType="end"/>
                            </w:r>
                            <w:r>
                              <w:t xml:space="preserve"> Diferencia entre 3 bit y 16 bit de resolución</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9DBDA4" id="_x0000_s1033" type="#_x0000_t202" style="position:absolute;left:0;text-align:left;margin-left:39.3pt;margin-top:286.9pt;width:374.9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Gd1GwIAAD8EAAAOAAAAZHJzL2Uyb0RvYy54bWysU8Fu2zAMvQ/YPwi6L066NS2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" stroked="f">
                <v:textbox style="mso-fit-shape-to-text:t" inset="0,0,0,0">
                  <w:txbxContent>
                    <w:p w14:paraId="60628EEA" w14:textId="4C68D453" w:rsidR="005A3E1C" w:rsidRPr="00F054CC" w:rsidRDefault="005A3E1C" w:rsidP="005A3E1C">
                      <w:pPr>
                        <w:pStyle w:val="Descripcin"/>
                        <w:jc w:val="center"/>
                        <w:rPr>
                          <w:noProof/>
                        </w:rPr>
                      </w:pPr>
                      <w:bookmarkStart w:id="40" w:name="_Toc188719561"/>
                      <w:r>
                        <w:t xml:space="preserve">Ilustración </w:t>
                      </w:r>
                      <w:r>
                        <w:fldChar w:fldCharType="begin"/>
                      </w:r>
                      <w:r>
                        <w:instrText xml:space="preserve"> SEQ Ilustración \* ARABIC </w:instrText>
                      </w:r>
                      <w:r>
                        <w:fldChar w:fldCharType="separate"/>
                      </w:r>
                      <w:r w:rsidR="00A02B36">
                        <w:rPr>
                          <w:noProof/>
                        </w:rPr>
                        <w:t>8</w:t>
                      </w:r>
                      <w:r>
                        <w:fldChar w:fldCharType="end"/>
                      </w:r>
                      <w:r>
                        <w:t xml:space="preserve"> Diferencia entre 3 bit y 16 bit de resolución</w:t>
                      </w:r>
                      <w:bookmarkEnd w:id="40"/>
                    </w:p>
                  </w:txbxContent>
                </v:textbox>
                <w10:wrap type="topAndBottom"/>
              </v:shape>
            </w:pict>
          </mc:Fallback>
        </mc:AlternateContent>
      </w:r>
    </w:p>
    <w:p w14:paraId="41D52AA6" w14:textId="461CE035" w:rsidR="00AA67FB" w:rsidRDefault="00AA67FB" w:rsidP="00AA67FB">
      <w:pPr>
        <w:pStyle w:val="TFGTtulo2"/>
        <w:jc w:val="both"/>
      </w:pPr>
      <w:bookmarkStart w:id="41" w:name="_Toc190598615"/>
      <w:r>
        <w:t>Análisis espectral.</w:t>
      </w:r>
      <w:bookmarkEnd w:id="41"/>
    </w:p>
    <w:p w14:paraId="6C75AB39" w14:textId="77777777" w:rsidR="00AA67FB" w:rsidRPr="00AA67FB" w:rsidRDefault="00AA67FB" w:rsidP="00AA67FB">
      <w:pPr>
        <w:pStyle w:val="TFGcontenidos"/>
        <w:jc w:val="both"/>
      </w:pPr>
      <w:r w:rsidRPr="00AA67FB">
        <w:t>El análisis espectral es una disciplina que estudia las propiedades de las señales en función de su frecuencia.</w:t>
      </w:r>
      <w:r>
        <w:t xml:space="preserve"> </w:t>
      </w:r>
      <w:r w:rsidRPr="00AA67FB">
        <w:t>Permite descomponer una señal compleja en sus componentes frecuenciales, proporcionando información sobre su contenido energético, patrones repetitivos y posibles ruidos.</w:t>
      </w:r>
    </w:p>
    <w:p w14:paraId="0F8E3E74" w14:textId="1040D92E" w:rsidR="00AA67FB" w:rsidRPr="00AA67FB" w:rsidRDefault="00AA67FB" w:rsidP="00AA67FB">
      <w:pPr>
        <w:pStyle w:val="TFGcontenidos"/>
        <w:jc w:val="both"/>
      </w:pPr>
      <w:r w:rsidRPr="00AA67FB">
        <w:t>El análisis espectral se basa en las matemáticas de las series de Fourier y la transformada de Fourier, las cuales permiten representar una señal en el dominio del tiempo como una combinación de senos y cosenos en el dominio de la frecuencia. Otros métodos avanzados, como las transformadas de Laplace y de Wavelet, también se utilizan dependiendo de la aplicación específica.</w:t>
      </w:r>
    </w:p>
    <w:p w14:paraId="2F5E7F6C" w14:textId="7E4951FD" w:rsidR="005A3E1C" w:rsidRDefault="00776028" w:rsidP="00776028">
      <w:pPr>
        <w:pStyle w:val="TFGTtulo2"/>
        <w:jc w:val="both"/>
      </w:pPr>
      <w:bookmarkStart w:id="42" w:name="_Toc190598616"/>
      <w:r>
        <w:t>Transformada de Fourier.</w:t>
      </w:r>
      <w:bookmarkEnd w:id="42"/>
    </w:p>
    <w:p w14:paraId="7109443F" w14:textId="3174D8AC" w:rsidR="00776028" w:rsidRDefault="00776028" w:rsidP="00776028">
      <w:pPr>
        <w:pStyle w:val="TFGcontenidos"/>
      </w:pPr>
      <w:r w:rsidRPr="00776028">
        <w:t>El principio básico de esta transformada radica en que cualquier función de tiempo, siempre que cumpla ciertas condiciones, puede expresarse como una suma (o integral) de funciones sinusoidales con diferentes frecuencias, amplitudes y fases.</w:t>
      </w:r>
    </w:p>
    <w:p w14:paraId="4356FD8F" w14:textId="77777777" w:rsidR="00776028" w:rsidRPr="00776028" w:rsidRDefault="00776028" w:rsidP="00776028">
      <w:pPr>
        <w:pStyle w:val="TFGcontenidos"/>
      </w:pPr>
      <w:r w:rsidRPr="00776028">
        <w:t>Las señales pueden clasificarse según diferentes criterios:</w:t>
      </w:r>
    </w:p>
    <w:p w14:paraId="7B4A3CD9" w14:textId="5FC0A296" w:rsidR="00776028" w:rsidRPr="00776028" w:rsidRDefault="00776028" w:rsidP="00776028">
      <w:pPr>
        <w:pStyle w:val="TFGcontenidos"/>
        <w:numPr>
          <w:ilvl w:val="0"/>
          <w:numId w:val="10"/>
        </w:numPr>
      </w:pPr>
      <w:r w:rsidRPr="00776028">
        <w:lastRenderedPageBreak/>
        <w:t>Señales continuas y discretas: Una señal continua se define para todo instante de tiempo, mientras que una señal discreta está definida solo en ciertos intervalos de tiempo.</w:t>
      </w:r>
    </w:p>
    <w:p w14:paraId="6A0D523B" w14:textId="4EAF831E" w:rsidR="00776028" w:rsidRPr="00776028" w:rsidRDefault="00776028" w:rsidP="00776028">
      <w:pPr>
        <w:pStyle w:val="TFGcontenidos"/>
        <w:numPr>
          <w:ilvl w:val="0"/>
          <w:numId w:val="10"/>
        </w:numPr>
      </w:pPr>
      <w:r w:rsidRPr="00776028">
        <w:t>Señales periódicas y aperiódicas: Las señales periódicas se repiten en intervalos regulares de tiempo, mientras que las señales aperiódicas no tienen un patrón de repetición.</w:t>
      </w:r>
    </w:p>
    <w:p w14:paraId="00FE2A69" w14:textId="77777777" w:rsidR="00776028" w:rsidRDefault="00776028" w:rsidP="00776028">
      <w:pPr>
        <w:pStyle w:val="TFGcontenidos"/>
      </w:pPr>
      <w:r>
        <w:t>En el dominio del tiempo, una señal describe cómo varía una magnitud en función del tiempo.</w:t>
      </w:r>
    </w:p>
    <w:p w14:paraId="6597EE81" w14:textId="31ADB525" w:rsidR="00776028" w:rsidRDefault="00776028" w:rsidP="00776028">
      <w:pPr>
        <w:pStyle w:val="TFGcontenidos"/>
      </w:pPr>
      <w:r>
        <w:t>En el dominio de la frecuencia, la señal se descompone en sus componentes de frecuencia (espectro), lo que permite analizar cómo se distribuyen las diferentes frecuencias que componen la señal.</w:t>
      </w:r>
    </w:p>
    <w:p w14:paraId="7A186CDE" w14:textId="3925A540" w:rsidR="00776028" w:rsidRDefault="00776028" w:rsidP="00776028">
      <w:pPr>
        <w:pStyle w:val="TFGcontenidos"/>
      </w:pPr>
      <w:r w:rsidRPr="00776028">
        <w:t>La Transformada de Fourier de una función x(t) se define como:</w:t>
      </w:r>
    </w:p>
    <w:p w14:paraId="4FA09440" w14:textId="77777777" w:rsidR="00582E97" w:rsidRDefault="00582E97" w:rsidP="00776028">
      <w:pPr>
        <w:pStyle w:val="TFGcontenidos"/>
      </w:pPr>
    </w:p>
    <w:p w14:paraId="0E2CAE45" w14:textId="379AFB1F" w:rsidR="00776028" w:rsidRPr="00582E97" w:rsidRDefault="00776028" w:rsidP="00776028">
      <w:pPr>
        <w:pStyle w:val="TFGcontenidos"/>
      </w:pPr>
      <m:oMathPara>
        <m:oMath>
          <m:r>
            <w:rPr>
              <w:rFonts w:ascii="Cambria Math" w:hAnsi="Cambria Math"/>
            </w:rPr>
            <m:t>X(f)=</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x(t)</m:t>
              </m:r>
              <m:sSup>
                <m:sSupPr>
                  <m:ctrlPr>
                    <w:rPr>
                      <w:rFonts w:ascii="Cambria Math" w:hAnsi="Cambria Math"/>
                      <w:i/>
                    </w:rPr>
                  </m:ctrlPr>
                </m:sSupPr>
                <m:e>
                  <m:r>
                    <w:rPr>
                      <w:rFonts w:ascii="Cambria Math" w:hAnsi="Cambria Math"/>
                    </w:rPr>
                    <m:t>e</m:t>
                  </m:r>
                </m:e>
                <m:sup>
                  <m:r>
                    <w:rPr>
                      <w:rFonts w:ascii="Cambria Math" w:hAnsi="Cambria Math"/>
                    </w:rPr>
                    <m:t>-j2πft</m:t>
                  </m:r>
                </m:sup>
              </m:sSup>
            </m:e>
          </m:nary>
          <m:r>
            <w:rPr>
              <w:rFonts w:ascii="Cambria Math" w:hAnsi="Cambria Math"/>
            </w:rPr>
            <m:t>dt</m:t>
          </m:r>
        </m:oMath>
      </m:oMathPara>
    </w:p>
    <w:p w14:paraId="0B3D391A" w14:textId="5520EE79" w:rsidR="00582E97" w:rsidRPr="00582E97" w:rsidRDefault="00582E97" w:rsidP="00582E97">
      <w:pPr>
        <w:pStyle w:val="TFGcontenidos"/>
        <w:numPr>
          <w:ilvl w:val="0"/>
          <w:numId w:val="10"/>
        </w:numPr>
      </w:pPr>
      <w:r w:rsidRPr="00582E97">
        <w:t>X(f): Representación de la señal en el dominio de la frecuencia.</w:t>
      </w:r>
    </w:p>
    <w:p w14:paraId="561F0C18" w14:textId="3F7ADD41" w:rsidR="00582E97" w:rsidRDefault="00582E97" w:rsidP="00D13340">
      <w:pPr>
        <w:pStyle w:val="TFGcontenidos"/>
        <w:numPr>
          <w:ilvl w:val="0"/>
          <w:numId w:val="10"/>
        </w:numPr>
      </w:pPr>
      <w:r w:rsidRPr="00582E97">
        <w:t>x(t): Señal en el dominio del tiempo.</w:t>
      </w:r>
    </w:p>
    <w:p w14:paraId="73C30A58" w14:textId="290BED7A" w:rsidR="00582E97" w:rsidRPr="00582E97" w:rsidRDefault="00582E97" w:rsidP="00D13340">
      <w:pPr>
        <w:pStyle w:val="TFGcontenidos"/>
        <w:numPr>
          <w:ilvl w:val="0"/>
          <w:numId w:val="10"/>
        </w:numPr>
      </w:pPr>
      <w:r w:rsidRPr="00582E97">
        <w:t>f: Frecuencia en hercios (Hz).</w:t>
      </w:r>
    </w:p>
    <w:p w14:paraId="353B6E37" w14:textId="215E3747" w:rsidR="00582E97" w:rsidRDefault="00582E97" w:rsidP="00582E97">
      <w:pPr>
        <w:pStyle w:val="TFGcontenidos"/>
        <w:numPr>
          <w:ilvl w:val="0"/>
          <w:numId w:val="10"/>
        </w:numPr>
      </w:pPr>
      <w:r w:rsidRPr="00582E97">
        <w:t>j: Unidad imaginaria (</w:t>
      </w:r>
      <w:r>
        <w:t xml:space="preserve"> </w:t>
      </w:r>
      <m:oMath>
        <m:r>
          <w:rPr>
            <w:rFonts w:ascii="Cambria Math" w:hAnsi="Cambria Math"/>
          </w:rPr>
          <m:t>j=</m:t>
        </m:r>
        <m:rad>
          <m:radPr>
            <m:degHide m:val="1"/>
            <m:ctrlPr>
              <w:rPr>
                <w:rFonts w:ascii="Cambria Math" w:hAnsi="Cambria Math"/>
                <w:i/>
              </w:rPr>
            </m:ctrlPr>
          </m:radPr>
          <m:deg/>
          <m:e>
            <m:r>
              <w:rPr>
                <w:rFonts w:ascii="Cambria Math" w:hAnsi="Cambria Math"/>
              </w:rPr>
              <m:t>-1</m:t>
            </m:r>
          </m:e>
        </m:rad>
      </m:oMath>
      <w:r w:rsidRPr="00582E97">
        <w:rPr>
          <w:rFonts w:ascii="Arial" w:hAnsi="Arial" w:cs="Arial"/>
        </w:rPr>
        <w:t>​</w:t>
      </w:r>
      <w:r w:rsidRPr="00582E97">
        <w:t>).</w:t>
      </w:r>
    </w:p>
    <w:p w14:paraId="2BEF4964" w14:textId="70C73B3F" w:rsidR="00582E97" w:rsidRDefault="00582E97" w:rsidP="00582E97">
      <w:pPr>
        <w:pStyle w:val="TFGcontenidos"/>
        <w:jc w:val="both"/>
      </w:pPr>
      <w:r>
        <w:t>La transformada inversa, que permite reconstruir la señal original se define como:</w:t>
      </w:r>
    </w:p>
    <w:p w14:paraId="2C50D396" w14:textId="45D86372" w:rsidR="00582E97" w:rsidRPr="009E40C2" w:rsidRDefault="00582E97" w:rsidP="00582E97">
      <w:pPr>
        <w:pStyle w:val="TFGcontenidos"/>
      </w:pPr>
      <m:oMathPara>
        <m:oMath>
          <m:r>
            <w:rPr>
              <w:rFonts w:ascii="Cambria Math" w:hAnsi="Cambria Math"/>
            </w:rPr>
            <m:t>x(t)=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sSup>
                <m:sSupPr>
                  <m:ctrlPr>
                    <w:rPr>
                      <w:rFonts w:ascii="Cambria Math" w:hAnsi="Cambria Math"/>
                      <w:i/>
                    </w:rPr>
                  </m:ctrlPr>
                </m:sSupPr>
                <m:e>
                  <m:r>
                    <w:rPr>
                      <w:rFonts w:ascii="Cambria Math" w:hAnsi="Cambria Math"/>
                    </w:rPr>
                    <m:t>e</m:t>
                  </m:r>
                </m:e>
                <m:sup>
                  <m:r>
                    <w:rPr>
                      <w:rFonts w:ascii="Cambria Math" w:hAnsi="Cambria Math"/>
                    </w:rPr>
                    <m:t>j2πft</m:t>
                  </m:r>
                </m:sup>
              </m:sSup>
            </m:e>
          </m:nary>
          <m:r>
            <w:rPr>
              <w:rFonts w:ascii="Cambria Math" w:hAnsi="Cambria Math"/>
            </w:rPr>
            <m:t>dt</m:t>
          </m:r>
        </m:oMath>
      </m:oMathPara>
    </w:p>
    <w:p w14:paraId="609FE5D5" w14:textId="43067449" w:rsidR="009E40C2" w:rsidRDefault="00CA3278" w:rsidP="00582E97">
      <w:pPr>
        <w:pStyle w:val="TFGcontenidos"/>
      </w:pPr>
      <w:r>
        <w:t>A su vez han aparecido variantes de la transformada de Fourier, como podrían ser:</w:t>
      </w:r>
    </w:p>
    <w:p w14:paraId="1218115F" w14:textId="77777777" w:rsidR="00CA3278" w:rsidRPr="00CA3278" w:rsidRDefault="00CA3278" w:rsidP="00CA3278">
      <w:pPr>
        <w:pStyle w:val="TFGcontenidos"/>
        <w:numPr>
          <w:ilvl w:val="0"/>
          <w:numId w:val="10"/>
        </w:numPr>
        <w:rPr>
          <w:b/>
          <w:bCs/>
        </w:rPr>
      </w:pPr>
      <w:r w:rsidRPr="00CA3278">
        <w:rPr>
          <w:b/>
          <w:bCs/>
        </w:rPr>
        <w:t>Transformada Discreta de Fourier (DFT)</w:t>
      </w:r>
    </w:p>
    <w:p w14:paraId="405F2FA5" w14:textId="77777777" w:rsidR="00CA3278" w:rsidRPr="00CA3278" w:rsidRDefault="00CA3278" w:rsidP="00CA3278">
      <w:pPr>
        <w:pStyle w:val="TFGcontenidos"/>
        <w:ind w:left="927" w:firstLine="0"/>
      </w:pPr>
      <w:r w:rsidRPr="00CA3278">
        <w:t>La DFT se aplica a señales discretas y tiene la siguiente definición:</w:t>
      </w:r>
    </w:p>
    <w:p w14:paraId="48A3D827" w14:textId="6A4868A4" w:rsidR="00CA3278" w:rsidRPr="009E40C2" w:rsidRDefault="00CA3278" w:rsidP="00CA3278">
      <w:pPr>
        <w:pStyle w:val="TFGcontenidos"/>
      </w:pPr>
      <m:oMathPara>
        <m:oMath>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2πkn</m:t>
                      </m:r>
                    </m:num>
                    <m:den>
                      <m:r>
                        <w:rPr>
                          <w:rFonts w:ascii="Cambria Math" w:hAnsi="Cambria Math"/>
                        </w:rPr>
                        <m:t>n</m:t>
                      </m:r>
                    </m:den>
                  </m:f>
                </m:sup>
              </m:sSup>
            </m:e>
          </m:nary>
          <m:r>
            <w:rPr>
              <w:rFonts w:ascii="Cambria Math" w:hAnsi="Cambria Math"/>
            </w:rPr>
            <m:t>, k=0,1,…N-1</m:t>
          </m:r>
        </m:oMath>
      </m:oMathPara>
    </w:p>
    <w:p w14:paraId="6D29174B" w14:textId="67963447" w:rsidR="00CA3278" w:rsidRPr="00CA3278" w:rsidRDefault="00CA3278" w:rsidP="00CA3278">
      <w:pPr>
        <w:pStyle w:val="TFGcontenidos"/>
        <w:ind w:left="927" w:firstLine="0"/>
      </w:pPr>
      <w:r w:rsidRPr="00CA3278">
        <w:t>Donde N es el número de muestras en la señal.</w:t>
      </w:r>
    </w:p>
    <w:p w14:paraId="5C6F7707" w14:textId="28434CC0" w:rsidR="00CA3278" w:rsidRPr="00CA3278" w:rsidRDefault="00CA3278" w:rsidP="00CA3278">
      <w:pPr>
        <w:pStyle w:val="TFGcontenidos"/>
        <w:numPr>
          <w:ilvl w:val="0"/>
          <w:numId w:val="10"/>
        </w:numPr>
        <w:rPr>
          <w:b/>
          <w:bCs/>
        </w:rPr>
      </w:pPr>
      <w:r w:rsidRPr="00CA3278">
        <w:rPr>
          <w:b/>
          <w:bCs/>
        </w:rPr>
        <w:t>Transformada Rápida de Fourier (FFT)</w:t>
      </w:r>
    </w:p>
    <w:p w14:paraId="3B363F34" w14:textId="63F29FF7" w:rsidR="00CA3278" w:rsidRPr="00CA3278" w:rsidRDefault="00CA3278" w:rsidP="00CA3278">
      <w:pPr>
        <w:pStyle w:val="TFGcontenidos"/>
        <w:ind w:left="927" w:firstLine="0"/>
      </w:pPr>
      <w:r w:rsidRPr="00CA3278">
        <w:t>La FFT es un algoritmo eficiente para calcular la DFT, reduciendo el costo computacional de O(N</w:t>
      </w:r>
      <w:r w:rsidRPr="00CA3278">
        <w:rPr>
          <w:vertAlign w:val="superscript"/>
        </w:rPr>
        <w:t>2</w:t>
      </w:r>
      <w:r w:rsidRPr="00CA3278">
        <w:t xml:space="preserve">) a </w:t>
      </w:r>
      <w:r w:rsidR="00471AF2" w:rsidRPr="00CA3278">
        <w:t>O (</w:t>
      </w:r>
      <w:r w:rsidRPr="00CA3278">
        <w:t>N</w:t>
      </w:r>
      <w:r>
        <w:t>*</w:t>
      </w:r>
      <w:r w:rsidRPr="00CA3278">
        <w:t>log</w:t>
      </w:r>
      <w:r>
        <w:t xml:space="preserve"> (</w:t>
      </w:r>
      <w:r w:rsidRPr="00CA3278">
        <w:t>N)</w:t>
      </w:r>
      <w:r w:rsidR="0099243A">
        <w:t>)</w:t>
      </w:r>
      <w:r w:rsidRPr="00CA3278">
        <w:t>. Esto la hace ideal para aplicaciones prácticas como procesamiento de audio, video y datos en tiempo real.</w:t>
      </w:r>
    </w:p>
    <w:p w14:paraId="2B238ACE" w14:textId="58DA7D25" w:rsidR="00CA3278" w:rsidRPr="00CA3278" w:rsidRDefault="00CA3278" w:rsidP="00CA3278">
      <w:pPr>
        <w:pStyle w:val="TFGcontenidos"/>
        <w:numPr>
          <w:ilvl w:val="0"/>
          <w:numId w:val="10"/>
        </w:numPr>
        <w:rPr>
          <w:b/>
          <w:bCs/>
        </w:rPr>
      </w:pPr>
      <w:r w:rsidRPr="00CA3278">
        <w:rPr>
          <w:b/>
          <w:bCs/>
        </w:rPr>
        <w:lastRenderedPageBreak/>
        <w:t>Transformada de Fourier de Tiempo Corto (STFT)</w:t>
      </w:r>
    </w:p>
    <w:p w14:paraId="0D90BD4E" w14:textId="77777777" w:rsidR="00CA3278" w:rsidRPr="00CA3278" w:rsidRDefault="00CA3278" w:rsidP="00CA3278">
      <w:pPr>
        <w:pStyle w:val="TFGcontenidos"/>
        <w:ind w:left="927" w:firstLine="0"/>
      </w:pPr>
      <w:r w:rsidRPr="00CA3278">
        <w:t>La STFT permite analizar señales no estacionarias dividiendo la señal en segmentos temporales pequeños y aplicando la Transformada de Fourier a cada segmento:</w:t>
      </w:r>
    </w:p>
    <w:p w14:paraId="27029319" w14:textId="26DDF9A5" w:rsidR="00CA3278" w:rsidRPr="009E40C2" w:rsidRDefault="00CA3278" w:rsidP="00CA3278">
      <w:pPr>
        <w:pStyle w:val="TFGcontenidos"/>
      </w:pPr>
      <m:oMathPara>
        <m:oMath>
          <m:r>
            <w:rPr>
              <w:rFonts w:ascii="Cambria Math" w:hAnsi="Cambria Math"/>
            </w:rPr>
            <m:t>x(t,f)=</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x(τ)</m:t>
              </m:r>
              <m:sSup>
                <m:sSupPr>
                  <m:ctrlPr>
                    <w:rPr>
                      <w:rFonts w:ascii="Cambria Math" w:hAnsi="Cambria Math"/>
                      <w:i/>
                    </w:rPr>
                  </m:ctrlPr>
                </m:sSupPr>
                <m:e>
                  <m:r>
                    <w:rPr>
                      <w:rFonts w:ascii="Cambria Math" w:hAnsi="Cambria Math"/>
                    </w:rPr>
                    <m:t>*ω(t-τ)e</m:t>
                  </m:r>
                </m:e>
                <m:sup>
                  <m:r>
                    <w:rPr>
                      <w:rFonts w:ascii="Cambria Math" w:hAnsi="Cambria Math"/>
                    </w:rPr>
                    <m:t>-j2πfτ</m:t>
                  </m:r>
                </m:sup>
              </m:sSup>
            </m:e>
          </m:nary>
          <m:r>
            <w:rPr>
              <w:rFonts w:ascii="Cambria Math" w:hAnsi="Cambria Math"/>
            </w:rPr>
            <m:t>dτ</m:t>
          </m:r>
        </m:oMath>
      </m:oMathPara>
    </w:p>
    <w:p w14:paraId="25F56176" w14:textId="77777777" w:rsidR="00CA3278" w:rsidRPr="00CA3278" w:rsidRDefault="00CA3278" w:rsidP="00CA3278">
      <w:pPr>
        <w:pStyle w:val="TFGcontenidos"/>
        <w:ind w:left="927" w:firstLine="0"/>
      </w:pPr>
    </w:p>
    <w:p w14:paraId="1A42D292" w14:textId="06FAB56B" w:rsidR="00CA3278" w:rsidRPr="00CA3278" w:rsidRDefault="00CA3278" w:rsidP="00CA3278">
      <w:pPr>
        <w:pStyle w:val="TFGcontenidos"/>
        <w:ind w:left="927" w:firstLine="0"/>
      </w:pPr>
      <w:r w:rsidRPr="00CA3278">
        <w:t>Donde w(t) es una ventana que define el intervalo de análisis.</w:t>
      </w:r>
    </w:p>
    <w:p w14:paraId="61BACB56" w14:textId="17D572FA" w:rsidR="00CA3278" w:rsidRPr="00582E97" w:rsidRDefault="00CA3278" w:rsidP="00CA3278">
      <w:pPr>
        <w:pStyle w:val="TFGcontenidos"/>
        <w:ind w:left="927" w:firstLine="0"/>
      </w:pPr>
    </w:p>
    <w:p w14:paraId="5A57FF01" w14:textId="7CA0AD0D" w:rsidR="00582E97" w:rsidRDefault="0099243A" w:rsidP="0099243A">
      <w:pPr>
        <w:pStyle w:val="TFGTtulo2"/>
        <w:jc w:val="both"/>
      </w:pPr>
      <w:bookmarkStart w:id="43" w:name="_Toc190598617"/>
      <w:r>
        <w:t>Transformada de Hilbert.</w:t>
      </w:r>
      <w:bookmarkEnd w:id="43"/>
    </w:p>
    <w:p w14:paraId="0D49AC81" w14:textId="049FBA4A" w:rsidR="0099243A" w:rsidRDefault="00471AF2" w:rsidP="00471AF2">
      <w:pPr>
        <w:pStyle w:val="TFGcontenidos"/>
        <w:jc w:val="both"/>
      </w:pPr>
      <w:r>
        <w:t xml:space="preserve">Los resultados de la Transformada de Fourier se presentan como una </w:t>
      </w:r>
      <w:r w:rsidR="00404235">
        <w:t>gráfica</w:t>
      </w:r>
      <w:r>
        <w:t xml:space="preserve"> de los valores absolutos de los coeficientes frente a sus respectivas frecuencias, esta grafica se le </w:t>
      </w:r>
      <w:r w:rsidR="00404235">
        <w:t>denomina</w:t>
      </w:r>
      <w:r>
        <w:t xml:space="preserve"> espectro de Fourier. Sin </w:t>
      </w:r>
      <w:r w:rsidR="00404235">
        <w:t>embargo,</w:t>
      </w:r>
      <w:r>
        <w:t xml:space="preserve"> la distribución en el tiempo del contenido de frecuencias no se puede determinar. Este es uno de los mayores problemas que presenta el análisis de Fourier. Si la señal es lineal y estacionaria este inconveniente no es muy grave, pero muchas señales no lo son, por lo que será necesario realizar un análisis en ambos dominios, tiempo y frecuencia, simultáneamente.</w:t>
      </w:r>
    </w:p>
    <w:p w14:paraId="7207157B" w14:textId="75A605FA" w:rsidR="00471AF2" w:rsidRDefault="00471AF2" w:rsidP="00471AF2">
      <w:pPr>
        <w:pStyle w:val="TFGcontenidos"/>
        <w:jc w:val="both"/>
      </w:pPr>
      <w:r>
        <w:t xml:space="preserve">La transformada de Hilbert tiene el inconveniente de solo poder usarse con señales </w:t>
      </w:r>
      <w:r w:rsidR="00A0781B">
        <w:t>mono componentes</w:t>
      </w:r>
      <w:r>
        <w:t>, es decir con un solo tono de frecuencia. Pero gracias al desarrollo del método de la descomposición modal empírica que permite descomponer la señal en monocomponentes, facilita así el estudio de la señal en ambos dominios.</w:t>
      </w:r>
    </w:p>
    <w:p w14:paraId="7C03BE63" w14:textId="799A86F9" w:rsidR="00471AF2" w:rsidRDefault="00471AF2" w:rsidP="00471AF2">
      <w:pPr>
        <w:pStyle w:val="TFGcontenidos"/>
        <w:jc w:val="both"/>
      </w:pPr>
      <w:r>
        <w:t xml:space="preserve">La transformada de Hilbert (HT) de una función real </w:t>
      </w:r>
      <w:r>
        <w:rPr>
          <w:i/>
          <w:iCs/>
        </w:rPr>
        <w:t>x(t)</w:t>
      </w:r>
      <w:r>
        <w:t xml:space="preserve"> se define </w:t>
      </w:r>
      <w:r w:rsidR="00404235">
        <w:t>como:</w:t>
      </w:r>
    </w:p>
    <w:p w14:paraId="27D99973" w14:textId="51CECF1E" w:rsidR="00471AF2" w:rsidRPr="00471AF2" w:rsidRDefault="00471AF2" w:rsidP="00471AF2">
      <w:pPr>
        <w:pStyle w:val="TFGcontenidos"/>
        <w:jc w:val="both"/>
      </w:pPr>
      <m:oMathPara>
        <m:oMath>
          <m:r>
            <w:rPr>
              <w:rFonts w:ascii="Cambria Math" w:hAnsi="Cambria Math"/>
            </w:rPr>
            <m:t>H[x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τ</m:t>
                      </m:r>
                    </m:e>
                  </m:d>
                </m:num>
                <m:den>
                  <m:r>
                    <w:rPr>
                      <w:rFonts w:ascii="Cambria Math" w:hAnsi="Cambria Math"/>
                    </w:rPr>
                    <m:t>t-τ</m:t>
                  </m:r>
                </m:den>
              </m:f>
            </m:e>
          </m:nary>
          <m:r>
            <w:rPr>
              <w:rFonts w:ascii="Cambria Math" w:hAnsi="Cambria Math"/>
            </w:rPr>
            <m:t>dτ</m:t>
          </m:r>
        </m:oMath>
      </m:oMathPara>
    </w:p>
    <w:p w14:paraId="2110621C" w14:textId="7E0B6077" w:rsidR="00471AF2" w:rsidRDefault="00471AF2" w:rsidP="00471AF2">
      <w:pPr>
        <w:pStyle w:val="Descripcin"/>
        <w:jc w:val="center"/>
      </w:pPr>
      <w:bookmarkStart w:id="44" w:name="_Toc188719568"/>
      <w:r>
        <w:t xml:space="preserve">Ecuación </w:t>
      </w:r>
      <w:r>
        <w:fldChar w:fldCharType="begin"/>
      </w:r>
      <w:r>
        <w:instrText xml:space="preserve"> SEQ Ecuación \* ARABIC </w:instrText>
      </w:r>
      <w:r>
        <w:fldChar w:fldCharType="separate"/>
      </w:r>
      <w:r w:rsidR="00057F6B">
        <w:rPr>
          <w:noProof/>
        </w:rPr>
        <w:t>5</w:t>
      </w:r>
      <w:r>
        <w:fldChar w:fldCharType="end"/>
      </w:r>
      <w:r>
        <w:t xml:space="preserve"> Hahn (1996)</w:t>
      </w:r>
      <w:bookmarkEnd w:id="44"/>
    </w:p>
    <w:p w14:paraId="0673AF25" w14:textId="472DCCA3" w:rsidR="00471AF2" w:rsidRDefault="00471AF2" w:rsidP="00471AF2">
      <w:pPr>
        <w:pStyle w:val="TFGcontenidos"/>
        <w:jc w:val="both"/>
      </w:pPr>
      <w:r>
        <w:t xml:space="preserve">La HT es la </w:t>
      </w:r>
      <w:r w:rsidR="00404235">
        <w:t>convolución</w:t>
      </w:r>
      <w:r>
        <w:t xml:space="preserve"> entre la función y el inverso del tiempo. La HT se utiliza sobre todo para reconstruir la señal analítica </w:t>
      </w:r>
      <w:r>
        <w:rPr>
          <w:i/>
          <w:iCs/>
        </w:rPr>
        <w:t>z(t)</w:t>
      </w:r>
      <w:r>
        <w:t>.</w:t>
      </w:r>
    </w:p>
    <w:p w14:paraId="7D26BA44" w14:textId="24F13D45" w:rsidR="00471AF2" w:rsidRPr="00471AF2" w:rsidRDefault="00471AF2" w:rsidP="00471AF2">
      <w:pPr>
        <w:pStyle w:val="TFGcontenidos"/>
        <w:jc w:val="both"/>
      </w:pPr>
      <m:oMathPara>
        <m:oMath>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+iy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+iH[x</m:t>
          </m:r>
          <m:d>
            <m:dPr>
              <m:ctrlPr>
                <w:rPr>
                  <w:rFonts w:ascii="Cambria Math" w:hAnsi="Cambria Math"/>
                  <w:i/>
                </w:rPr>
              </m:ctrlPr>
            </m:dPr>
            <m:e>
              <m:r>
                <w:rPr>
                  <w:rFonts w:ascii="Cambria Math" w:hAnsi="Cambria Math"/>
                </w:rPr>
                <m:t>t</m:t>
              </m:r>
            </m:e>
          </m:d>
          <m:r>
            <w:rPr>
              <w:rFonts w:ascii="Cambria Math" w:hAnsi="Cambria Math"/>
            </w:rPr>
            <m:t>]</m:t>
          </m:r>
        </m:oMath>
      </m:oMathPara>
    </w:p>
    <w:p w14:paraId="4B415ECD" w14:textId="3F906A79" w:rsidR="00471AF2" w:rsidRPr="00471AF2" w:rsidRDefault="00471AF2" w:rsidP="00471AF2">
      <w:pPr>
        <w:pStyle w:val="Descripcin"/>
        <w:jc w:val="center"/>
      </w:pPr>
      <w:bookmarkStart w:id="45" w:name="_Toc188719569"/>
      <w:r>
        <w:t xml:space="preserve">Ecuación </w:t>
      </w:r>
      <w:r>
        <w:fldChar w:fldCharType="begin"/>
      </w:r>
      <w:r>
        <w:instrText xml:space="preserve"> SEQ Ecuación \* ARABIC </w:instrText>
      </w:r>
      <w:r>
        <w:fldChar w:fldCharType="separate"/>
      </w:r>
      <w:r w:rsidR="00057F6B">
        <w:rPr>
          <w:noProof/>
        </w:rPr>
        <w:t>6</w:t>
      </w:r>
      <w:r>
        <w:fldChar w:fldCharType="end"/>
      </w:r>
      <w:r>
        <w:t xml:space="preserve"> Gabor (1946)</w:t>
      </w:r>
      <w:bookmarkEnd w:id="45"/>
    </w:p>
    <w:p w14:paraId="11D20044" w14:textId="1C0F205F" w:rsidR="00471AF2" w:rsidRDefault="00471AF2" w:rsidP="00471AF2">
      <w:pPr>
        <w:pStyle w:val="TFGcontenidos"/>
        <w:jc w:val="both"/>
      </w:pPr>
      <w:r>
        <w:t xml:space="preserve">La señal analítica es una señal compleja cuyo espectro en frecuencias negativas es nulo y en las </w:t>
      </w:r>
      <w:r w:rsidR="00694C2E">
        <w:t>reales</w:t>
      </w:r>
      <w:r>
        <w:t xml:space="preserve"> es igual a la señal original.</w:t>
      </w:r>
    </w:p>
    <w:p w14:paraId="3817769F" w14:textId="49DACEBA" w:rsidR="00471AF2" w:rsidRPr="00471AF2" w:rsidRDefault="00471AF2" w:rsidP="00471AF2">
      <w:pPr>
        <w:pStyle w:val="TFGcontenidos"/>
        <w:jc w:val="both"/>
      </w:pPr>
      <m:oMathPara>
        <m:oMath>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=a(t)</m:t>
          </m:r>
          <m:sSup>
            <m:sSupPr>
              <m:ctrlPr>
                <w:rPr>
                  <w:rFonts w:ascii="Cambria Math" w:hAnsi="Cambria Math"/>
                  <w:i/>
                </w:rPr>
              </m:ctrlPr>
            </m:sSupPr>
            <m:e>
              <m:r>
                <w:rPr>
                  <w:rFonts w:ascii="Cambria Math" w:hAnsi="Cambria Math"/>
                </w:rPr>
                <m:t>*e</m:t>
              </m:r>
            </m:e>
            <m:sup>
              <m:r>
                <w:rPr>
                  <w:rFonts w:ascii="Cambria Math" w:hAnsi="Cambria Math"/>
                </w:rPr>
                <m:t>iϴ</m:t>
              </m:r>
              <m:d>
                <m:dPr>
                  <m:ctrlPr>
                    <w:rPr>
                      <w:rFonts w:ascii="Cambria Math" w:hAnsi="Cambria Math"/>
                      <w:i/>
                    </w:rPr>
                  </m:ctrlPr>
                </m:dPr>
                <m:e>
                  <m:r>
                    <w:rPr>
                      <w:rFonts w:ascii="Cambria Math" w:hAnsi="Cambria Math"/>
                    </w:rPr>
                    <m:t>t</m:t>
                  </m:r>
                </m:e>
              </m:d>
            </m:sup>
          </m:sSup>
        </m:oMath>
      </m:oMathPara>
    </w:p>
    <w:p w14:paraId="09808EB9" w14:textId="58066746" w:rsidR="00471AF2" w:rsidRPr="00471AF2" w:rsidRDefault="00471AF2" w:rsidP="00471AF2">
      <w:pPr>
        <w:pStyle w:val="Descripcin"/>
        <w:jc w:val="center"/>
      </w:pPr>
      <w:bookmarkStart w:id="46" w:name="_Toc188719570"/>
      <w:r>
        <w:t xml:space="preserve">Ecuación </w:t>
      </w:r>
      <w:r>
        <w:fldChar w:fldCharType="begin"/>
      </w:r>
      <w:r>
        <w:instrText xml:space="preserve"> SEQ Ecuación \* ARABIC </w:instrText>
      </w:r>
      <w:r>
        <w:fldChar w:fldCharType="separate"/>
      </w:r>
      <w:r w:rsidR="00057F6B">
        <w:rPr>
          <w:noProof/>
        </w:rPr>
        <w:t>7</w:t>
      </w:r>
      <w:r>
        <w:fldChar w:fldCharType="end"/>
      </w:r>
      <w:r>
        <w:t xml:space="preserve"> Otra forma de expresar Gabor</w:t>
      </w:r>
      <w:bookmarkEnd w:id="46"/>
    </w:p>
    <w:p w14:paraId="36645A33" w14:textId="59EA1E22" w:rsidR="00471AF2" w:rsidRPr="00471AF2" w:rsidRDefault="00471AF2" w:rsidP="00471AF2">
      <w:pPr>
        <w:pStyle w:val="TFGcontenidos"/>
        <w:jc w:val="both"/>
        <w:rPr>
          <w:rFonts w:ascii="Cambria Math" w:hAnsi="Cambria Math"/>
          <w:i/>
        </w:rPr>
      </w:pPr>
      <w:r>
        <w:lastRenderedPageBreak/>
        <w:t>Donde:</w:t>
      </w:r>
      <w:r w:rsidRPr="00471AF2">
        <w:rPr>
          <w:rFonts w:ascii="Cambria Math" w:hAnsi="Cambria Math"/>
          <w:i/>
        </w:rPr>
        <w:br/>
      </w:r>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xml:space="preserve">                y                 ϴ</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func>
        </m:oMath>
      </m:oMathPara>
    </w:p>
    <w:p w14:paraId="71D491F2" w14:textId="12C30DCF" w:rsidR="00471AF2" w:rsidRPr="00F84114" w:rsidRDefault="00471AF2" w:rsidP="00471AF2">
      <w:pPr>
        <w:pStyle w:val="Descripcin"/>
        <w:jc w:val="center"/>
      </w:pPr>
      <w:bookmarkStart w:id="47" w:name="_Ref188716984"/>
      <w:bookmarkStart w:id="48" w:name="_Toc188719571"/>
      <w:r>
        <w:t xml:space="preserve">Ecuación </w:t>
      </w:r>
      <w:r>
        <w:fldChar w:fldCharType="begin"/>
      </w:r>
      <w:r>
        <w:instrText xml:space="preserve"> SEQ Ecuación \* ARABIC </w:instrText>
      </w:r>
      <w:r>
        <w:fldChar w:fldCharType="separate"/>
      </w:r>
      <w:r w:rsidR="00057F6B">
        <w:rPr>
          <w:noProof/>
        </w:rPr>
        <w:t>8</w:t>
      </w:r>
      <w:r>
        <w:fldChar w:fldCharType="end"/>
      </w:r>
      <w:r>
        <w:t xml:space="preserve"> Definición </w:t>
      </w:r>
      <w:r>
        <w:rPr>
          <w:noProof/>
        </w:rPr>
        <w:t>Variables</w:t>
      </w:r>
      <w:bookmarkEnd w:id="47"/>
      <w:bookmarkEnd w:id="48"/>
    </w:p>
    <w:p w14:paraId="34A06E51" w14:textId="2D22D7F3" w:rsidR="00471AF2" w:rsidRDefault="00471AF2" w:rsidP="00471AF2">
      <w:pPr>
        <w:pStyle w:val="TFGcontenidos"/>
        <w:jc w:val="both"/>
      </w:pPr>
      <w:r>
        <w:t xml:space="preserve">Es </w:t>
      </w:r>
      <w:r w:rsidR="00694C2E">
        <w:t>decir,</w:t>
      </w:r>
      <w:r>
        <w:t xml:space="preserve"> la señal analítica permite separar una señal en sus componentes de amplitud </w:t>
      </w:r>
      <w:r>
        <w:rPr>
          <w:i/>
          <w:iCs/>
        </w:rPr>
        <w:t xml:space="preserve">a(t) </w:t>
      </w:r>
      <w:r>
        <w:t xml:space="preserve">y fase instantánea </w:t>
      </w:r>
      <w:r w:rsidRPr="00471AF2">
        <w:rPr>
          <w:rFonts w:ascii="Cambria Math" w:hAnsi="Cambria Math"/>
          <w:i/>
          <w:iCs/>
        </w:rPr>
        <w:t>ϴ</w:t>
      </w:r>
      <w:r>
        <w:rPr>
          <w:rFonts w:ascii="Cambria Math" w:hAnsi="Cambria Math"/>
          <w:i/>
          <w:iCs/>
        </w:rPr>
        <w:t>(t</w:t>
      </w:r>
      <w:r w:rsidR="00694C2E">
        <w:rPr>
          <w:rFonts w:ascii="Cambria Math" w:hAnsi="Cambria Math"/>
          <w:i/>
          <w:iCs/>
        </w:rPr>
        <w:t>)</w:t>
      </w:r>
      <w:r w:rsidR="00694C2E">
        <w:rPr>
          <w:rFonts w:ascii="Cambria Math" w:hAnsi="Cambria Math"/>
        </w:rPr>
        <w:t>.</w:t>
      </w:r>
      <w:r>
        <w:rPr>
          <w:rFonts w:ascii="Cambria Math" w:hAnsi="Cambria Math"/>
        </w:rPr>
        <w:t xml:space="preserve">  </w:t>
      </w:r>
      <w:r w:rsidRPr="00471AF2">
        <w:t>Y gracias</w:t>
      </w:r>
      <w:r w:rsidR="001B2836">
        <w:t xml:space="preserve"> a estas ecuaciones se propuso el concepto de frecuencia </w:t>
      </w:r>
      <w:r w:rsidR="00694C2E">
        <w:t>instantánea</w:t>
      </w:r>
      <w:r w:rsidR="001B2836">
        <w:t xml:space="preserve"> </w:t>
      </w:r>
      <w:r w:rsidR="001B2836">
        <w:rPr>
          <w:i/>
          <w:iCs/>
        </w:rPr>
        <w:t>(IF)</w:t>
      </w:r>
      <w:r w:rsidR="001B2836">
        <w:t xml:space="preserve"> como la derivada del tiempo de la fase.</w:t>
      </w:r>
    </w:p>
    <w:p w14:paraId="476B8E70" w14:textId="00FF4680" w:rsidR="001B2836" w:rsidRPr="001B2836" w:rsidRDefault="001B2836" w:rsidP="00471AF2">
      <w:pPr>
        <w:pStyle w:val="TFGcontenidos"/>
        <w:jc w:val="both"/>
      </w:pPr>
      <m:oMathPara>
        <m:oMath>
          <m:r>
            <w:rPr>
              <w:rFonts w:ascii="Cambria Math" w:hAnsi="Cambria Math"/>
            </w:rPr>
            <m:t>IF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 xml:space="preserve">θ(t) </m:t>
          </m:r>
        </m:oMath>
      </m:oMathPara>
    </w:p>
    <w:p w14:paraId="099DA5A2" w14:textId="38E7086F" w:rsidR="00471AF2" w:rsidRDefault="00A0781B" w:rsidP="00D668B5">
      <w:pPr>
        <w:pStyle w:val="TFGcontenidos"/>
        <w:jc w:val="both"/>
      </w:pPr>
      <w:r>
        <w:t>La siguiente figura muestra el resultado del análisis usando HT de una señal sinusoidal de amplitud constante donde la frecuencia crece linealmente en el tiempo desde 0.5 Hz hasta 8 Hz (señal “chirp”). El apartado a)</w:t>
      </w:r>
      <w:r w:rsidR="00D668B5">
        <w:t xml:space="preserve"> muestra la amplitud instantánea y podemos apreciar que la amplitud que se obtiene es la envolvente de la señal en el tiempo. En el apartado b) muestra los resultados obtenidos para la dase instantánea. Las discontinuidades que se observan son debidas al uso de la función arctan de la </w:t>
      </w:r>
      <w:r w:rsidR="00D668B5">
        <w:fldChar w:fldCharType="begin"/>
      </w:r>
      <w:r w:rsidR="00D668B5">
        <w:instrText xml:space="preserve"> REF _Ref188716984 \h </w:instrText>
      </w:r>
      <w:r w:rsidR="00D668B5">
        <w:fldChar w:fldCharType="separate"/>
      </w:r>
      <w:r w:rsidR="00057F6B">
        <w:t xml:space="preserve">Ecuación </w:t>
      </w:r>
      <w:r w:rsidR="00057F6B">
        <w:rPr>
          <w:noProof/>
        </w:rPr>
        <w:t>8</w:t>
      </w:r>
      <w:r w:rsidR="00057F6B">
        <w:t xml:space="preserve"> Definición </w:t>
      </w:r>
      <w:r w:rsidR="00057F6B">
        <w:rPr>
          <w:noProof/>
        </w:rPr>
        <w:t>Variables</w:t>
      </w:r>
      <w:r w:rsidR="00D668B5">
        <w:fldChar w:fldCharType="end"/>
      </w:r>
      <w:r w:rsidR="00D668B5">
        <w:t xml:space="preserve">, la </w:t>
      </w:r>
      <w:r w:rsidR="00D668B5" w:rsidRPr="00D668B5">
        <w:t>cual siempre va a presentar saltos entre π y –π.</w:t>
      </w:r>
      <w:r w:rsidR="00D668B5">
        <w:t xml:space="preserve"> En el apartado c) </w:t>
      </w:r>
      <w:r w:rsidR="00D668B5" w:rsidRPr="00D668B5">
        <w:t>la frecuencia instantánea es calculada directamente usando diferenciación numérica de los valores de fase instantánea, los resultados obtenidos van a exhibir discontinuidades en los mismos instantes donde la fase instantánea presenta discontinuidades</w:t>
      </w:r>
      <w:r w:rsidR="00224D8B">
        <w:t xml:space="preserve">. A parte </w:t>
      </w:r>
      <w:r w:rsidR="00224D8B" w:rsidRPr="00224D8B">
        <w:t>la evolución de las frecuencias en el tiempo es identificada satisfactoriamente. Para resolver el problema de las discontinuidades en la fase existen diferentes técnicas</w:t>
      </w:r>
      <w:r w:rsidR="00224D8B">
        <w:t xml:space="preserve">. La </w:t>
      </w:r>
      <w:r w:rsidR="00694C2E">
        <w:t>más</w:t>
      </w:r>
      <w:r w:rsidR="00224D8B">
        <w:t xml:space="preserve"> simple seria sumarle </w:t>
      </w:r>
      <w:r w:rsidR="00224D8B" w:rsidRPr="00224D8B">
        <w:t>2π a la fase cada vez que se completa un ciclo para suavizar las discontinuidades</w:t>
      </w:r>
      <w:r w:rsidR="00224D8B">
        <w:t xml:space="preserve"> antes de tomar la derivada. </w:t>
      </w:r>
      <w:r w:rsidR="00224D8B" w:rsidRPr="00224D8B">
        <w:t>Otra opción es calcular las fases de las diferencias en lugar de las diferencias de las fases</w:t>
      </w:r>
      <w:r w:rsidR="00224D8B">
        <w:t>.</w:t>
      </w:r>
    </w:p>
    <w:p w14:paraId="04CF425B" w14:textId="4FA486A5" w:rsidR="00224D8B" w:rsidRPr="00224D8B" w:rsidRDefault="00224D8B" w:rsidP="00D668B5">
      <w:pPr>
        <w:pStyle w:val="TFGcontenidos"/>
        <w:jc w:val="both"/>
      </w:pPr>
      <m:oMathPara>
        <m:oMath>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acc>
                <m:accPr>
                  <m:chr m:val="̅"/>
                  <m:ctrlPr>
                    <w:rPr>
                      <w:rFonts w:ascii="Cambria Math" w:hAnsi="Cambria Math"/>
                      <w:i/>
                    </w:rPr>
                  </m:ctrlPr>
                </m:accPr>
                <m:e>
                  <m:r>
                    <w:rPr>
                      <w:rFonts w:ascii="Cambria Math" w:hAnsi="Cambria Math"/>
                    </w:rPr>
                    <m:t>π</m:t>
                  </m:r>
                </m:e>
              </m:acc>
            </m:den>
          </m:f>
          <m:r>
            <w:rPr>
              <w:rFonts w:ascii="Cambria Math" w:hAnsi="Cambria Math"/>
            </w:rPr>
            <m:t>*</m:t>
          </m:r>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*conj</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n+1</m:t>
                          </m:r>
                        </m:sub>
                      </m:sSub>
                    </m:e>
                  </m:d>
                </m:e>
              </m:d>
            </m:e>
          </m:func>
        </m:oMath>
      </m:oMathPara>
    </w:p>
    <w:p w14:paraId="422F961C" w14:textId="3BC86144" w:rsidR="00224D8B" w:rsidRPr="00224D8B" w:rsidRDefault="00224D8B" w:rsidP="00224D8B">
      <w:pPr>
        <w:pStyle w:val="Descripcin"/>
        <w:jc w:val="center"/>
      </w:pPr>
      <w:bookmarkStart w:id="49" w:name="_Ref188717830"/>
      <w:bookmarkStart w:id="50" w:name="_Toc188719572"/>
      <w:r>
        <w:t xml:space="preserve">Ecuación </w:t>
      </w:r>
      <w:r>
        <w:fldChar w:fldCharType="begin"/>
      </w:r>
      <w:r>
        <w:instrText xml:space="preserve"> SEQ Ecuación \* ARABIC </w:instrText>
      </w:r>
      <w:r>
        <w:fldChar w:fldCharType="separate"/>
      </w:r>
      <w:r w:rsidR="00057F6B">
        <w:rPr>
          <w:noProof/>
        </w:rPr>
        <w:t>9</w:t>
      </w:r>
      <w:r>
        <w:fldChar w:fldCharType="end"/>
      </w:r>
      <w:r>
        <w:t xml:space="preserve"> Feldman (2011)</w:t>
      </w:r>
      <w:bookmarkEnd w:id="49"/>
      <w:bookmarkEnd w:id="50"/>
    </w:p>
    <w:p w14:paraId="76018752" w14:textId="4E21E1FC" w:rsidR="00404235" w:rsidRDefault="00404235" w:rsidP="00404235">
      <w:pPr>
        <w:pStyle w:val="TFGcontenidos"/>
        <w:jc w:val="both"/>
      </w:pPr>
      <w:r>
        <w:rPr>
          <w:noProof/>
        </w:rPr>
        <w:lastRenderedPageBreak/>
        <mc:AlternateContent>
          <mc:Choice Requires="wps">
            <w:drawing>
              <wp:anchor distT="0" distB="0" distL="114300" distR="114300" simplePos="0" relativeHeight="251740160" behindDoc="0" locked="0" layoutInCell="1" allowOverlap="1" wp14:anchorId="5553832D" wp14:editId="194FE8E7">
                <wp:simplePos x="0" y="0"/>
                <wp:positionH relativeFrom="column">
                  <wp:posOffset>0</wp:posOffset>
                </wp:positionH>
                <wp:positionV relativeFrom="paragraph">
                  <wp:posOffset>4181475</wp:posOffset>
                </wp:positionV>
                <wp:extent cx="5286375" cy="635"/>
                <wp:effectExtent l="0" t="0" r="0" b="0"/>
                <wp:wrapTopAndBottom/>
                <wp:docPr id="1300664511" name="Cuadro de texto 1"/>
                <wp:cNvGraphicFramePr/>
                <a:graphic xmlns:a="http://schemas.openxmlformats.org/drawingml/2006/main">
                  <a:graphicData uri="http://schemas.microsoft.com/office/word/2010/wordprocessingShape">
                    <wps:wsp>
                      <wps:cNvSpPr txBox="1"/>
                      <wps:spPr>
                        <a:xfrm>
                          <a:off x="0" y="0"/>
                          <a:ext cx="5286375" cy="635"/>
                        </a:xfrm>
                        <a:prstGeom prst="rect">
                          <a:avLst/>
                        </a:prstGeom>
                        <a:solidFill>
                          <a:prstClr val="white"/>
                        </a:solidFill>
                        <a:ln>
                          <a:noFill/>
                        </a:ln>
                      </wps:spPr>
                      <wps:txbx>
                        <w:txbxContent>
                          <w:p w14:paraId="0B180A0E" w14:textId="197ECA60" w:rsidR="00404235" w:rsidRPr="00972C53" w:rsidRDefault="00404235" w:rsidP="00404235">
                            <w:pPr>
                              <w:pStyle w:val="Descripcin"/>
                              <w:jc w:val="center"/>
                              <w:rPr>
                                <w:noProof/>
                              </w:rPr>
                            </w:pPr>
                            <w:bookmarkStart w:id="51" w:name="_Toc188719562"/>
                            <w:r>
                              <w:t xml:space="preserve">Ilustración </w:t>
                            </w:r>
                            <w:r>
                              <w:fldChar w:fldCharType="begin"/>
                            </w:r>
                            <w:r>
                              <w:instrText xml:space="preserve"> SEQ Ilustración \* ARABIC </w:instrText>
                            </w:r>
                            <w:r>
                              <w:fldChar w:fldCharType="separate"/>
                            </w:r>
                            <w:r w:rsidR="00A02B36">
                              <w:rPr>
                                <w:noProof/>
                              </w:rPr>
                              <w:t>9</w:t>
                            </w:r>
                            <w:r>
                              <w:fldChar w:fldCharType="end"/>
                            </w:r>
                            <w:r>
                              <w:t xml:space="preserve"> Análisis de la señal a través de la HT</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53832D" id="_x0000_s1034" type="#_x0000_t202" style="position:absolute;left:0;text-align:left;margin-left:0;margin-top:329.25pt;width:416.2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" stroked="f">
                <v:textbox style="mso-fit-shape-to-text:t" inset="0,0,0,0">
                  <w:txbxContent>
                    <w:p w14:paraId="0B180A0E" w14:textId="197ECA60" w:rsidR="00404235" w:rsidRPr="00972C53" w:rsidRDefault="00404235" w:rsidP="00404235">
                      <w:pPr>
                        <w:pStyle w:val="Descripcin"/>
                        <w:jc w:val="center"/>
                        <w:rPr>
                          <w:noProof/>
                        </w:rPr>
                      </w:pPr>
                      <w:bookmarkStart w:id="52" w:name="_Toc188719562"/>
                      <w:r>
                        <w:t xml:space="preserve">Ilustración </w:t>
                      </w:r>
                      <w:r>
                        <w:fldChar w:fldCharType="begin"/>
                      </w:r>
                      <w:r>
                        <w:instrText xml:space="preserve"> SEQ Ilustración \* ARABIC </w:instrText>
                      </w:r>
                      <w:r>
                        <w:fldChar w:fldCharType="separate"/>
                      </w:r>
                      <w:r w:rsidR="00A02B36">
                        <w:rPr>
                          <w:noProof/>
                        </w:rPr>
                        <w:t>9</w:t>
                      </w:r>
                      <w:r>
                        <w:fldChar w:fldCharType="end"/>
                      </w:r>
                      <w:r>
                        <w:t xml:space="preserve"> Análisis de la señal a través de la HT</w:t>
                      </w:r>
                      <w:bookmarkEnd w:id="52"/>
                    </w:p>
                  </w:txbxContent>
                </v:textbox>
                <w10:wrap type="topAndBottom"/>
              </v:shape>
            </w:pict>
          </mc:Fallback>
        </mc:AlternateContent>
      </w:r>
      <w:r>
        <w:rPr>
          <w:noProof/>
        </w:rPr>
        <w:drawing>
          <wp:anchor distT="0" distB="0" distL="114300" distR="114300" simplePos="0" relativeHeight="251738112" behindDoc="0" locked="0" layoutInCell="1" allowOverlap="1" wp14:anchorId="363D40E8" wp14:editId="2C790263">
            <wp:simplePos x="0" y="0"/>
            <wp:positionH relativeFrom="margin">
              <wp:align>left</wp:align>
            </wp:positionH>
            <wp:positionV relativeFrom="paragraph">
              <wp:posOffset>1010137</wp:posOffset>
            </wp:positionV>
            <wp:extent cx="5286375" cy="3114675"/>
            <wp:effectExtent l="0" t="0" r="9525" b="9525"/>
            <wp:wrapTopAndBottom/>
            <wp:docPr id="2035145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45021" name="Imagen 1"/>
                    <pic:cNvPicPr/>
                  </pic:nvPicPr>
                  <pic:blipFill>
                    <a:blip r:embed="rId28"/>
                    <a:stretch>
                      <a:fillRect/>
                    </a:stretch>
                  </pic:blipFill>
                  <pic:spPr>
                    <a:xfrm>
                      <a:off x="0" y="0"/>
                      <a:ext cx="5286375" cy="3114675"/>
                    </a:xfrm>
                    <a:prstGeom prst="rect">
                      <a:avLst/>
                    </a:prstGeom>
                  </pic:spPr>
                </pic:pic>
              </a:graphicData>
            </a:graphic>
          </wp:anchor>
        </w:drawing>
      </w:r>
      <w:r w:rsidRPr="00224D8B">
        <w:t>Las frecuencias instantáneas</w:t>
      </w:r>
      <w:r w:rsidR="00224D8B" w:rsidRPr="00224D8B">
        <w:t xml:space="preserve"> que se muestran </w:t>
      </w:r>
      <w:r w:rsidR="00224D8B">
        <w:t xml:space="preserve">en el apartado </w:t>
      </w:r>
      <w:r w:rsidR="00224D8B" w:rsidRPr="00224D8B">
        <w:t>d) fueron obtenidas usando la</w:t>
      </w:r>
      <w:r w:rsidR="00224D8B">
        <w:t xml:space="preserve">  </w:t>
      </w:r>
      <w:r w:rsidR="00E62BAF">
        <w:fldChar w:fldCharType="begin"/>
      </w:r>
      <w:r w:rsidR="00E62BAF">
        <w:instrText xml:space="preserve"> REF _Ref188717830 \h </w:instrText>
      </w:r>
      <w:r w:rsidR="00E62BAF">
        <w:fldChar w:fldCharType="separate"/>
      </w:r>
      <w:r w:rsidR="00057F6B">
        <w:t xml:space="preserve">Ecuación </w:t>
      </w:r>
      <w:r w:rsidR="00057F6B">
        <w:rPr>
          <w:noProof/>
        </w:rPr>
        <w:t>9</w:t>
      </w:r>
      <w:r w:rsidR="00057F6B">
        <w:t xml:space="preserve"> Feldman (2011)</w:t>
      </w:r>
      <w:r w:rsidR="00E62BAF">
        <w:fldChar w:fldCharType="end"/>
      </w:r>
      <w:r w:rsidR="00224D8B" w:rsidRPr="00224D8B">
        <w:t>. Se puede apreciar que, sin necesidad de previamente desenrollar la fase, la variación de las frecuencias en el tiempo es identificado satisfactoriamente y sin discontinuidades.</w:t>
      </w:r>
    </w:p>
    <w:p w14:paraId="2A884C24" w14:textId="5FE52030" w:rsidR="00A02B36" w:rsidRDefault="00A02B36" w:rsidP="00A02B36">
      <w:pPr>
        <w:pStyle w:val="TFGcontenidos"/>
        <w:jc w:val="both"/>
      </w:pPr>
      <w:r w:rsidRPr="00A02B36">
        <w:t>La determinación de frecuencias instantáneas usando la señal analítica obtenida a partir de la transformada de Hilbert solo arrojará resultados satisfactorios si la señal es mono componente</w:t>
      </w:r>
      <w:r>
        <w:t>. Mientras que c</w:t>
      </w:r>
      <w:r w:rsidRPr="00A02B36">
        <w:t>uando la señal presenta varias frecuencias simultáneamente, el resultado obtenido para la frecuencia instantánea será un solo valor por instante de tiempo</w:t>
      </w:r>
      <w:r>
        <w:t xml:space="preserve">, el valor promedio. Por </w:t>
      </w:r>
      <w:r w:rsidR="00694C2E">
        <w:t>ejemplo,</w:t>
      </w:r>
      <w:r>
        <w:t xml:space="preserve"> </w:t>
      </w:r>
      <w:r w:rsidRPr="00A02B36">
        <w:t xml:space="preserve">una señal generada a partir de la suma de dos sinusoides de amplitud constante y frecuencias de 2 Hz y 6 Hz. Si la frecuencia instantánea de esta señal es analizada, el resultado que se obtiene es una frecuencia de 4 Hz. Para aplicar exitosamente la HT a señales con múltiples tonos, la señal original debe ser </w:t>
      </w:r>
      <w:r w:rsidR="00694C2E" w:rsidRPr="00A02B36">
        <w:t>preprocesada</w:t>
      </w:r>
      <w:r w:rsidRPr="00A02B36">
        <w:t xml:space="preserve"> para descomponerla en monocomponentes, por </w:t>
      </w:r>
      <w:r w:rsidR="00694C2E" w:rsidRPr="00A02B36">
        <w:t>ejemplo,</w:t>
      </w:r>
      <w:r w:rsidRPr="00A02B36">
        <w:t xml:space="preserve"> a</w:t>
      </w:r>
      <w:r>
        <w:t xml:space="preserve"> </w:t>
      </w:r>
      <w:r w:rsidRPr="00A02B36">
        <w:t>través del uso de filtros, descomposición modal empírica (Huang, 1998), descomposición vibracional Hilbert (Feldman, 2006) o la transformada wavelet “synchrosqueezed” (Daubuchies et al., 2011).</w:t>
      </w:r>
    </w:p>
    <w:p w14:paraId="01CE364C" w14:textId="1F80702E" w:rsidR="00A02B36" w:rsidRDefault="00AA67FB" w:rsidP="00057F6B">
      <w:pPr>
        <w:pStyle w:val="TFGTtulo2"/>
      </w:pPr>
      <w:bookmarkStart w:id="53" w:name="_Toc190598618"/>
      <w:r>
        <w:rPr>
          <w:noProof/>
        </w:rPr>
        <w:lastRenderedPageBreak/>
        <mc:AlternateContent>
          <mc:Choice Requires="wps">
            <w:drawing>
              <wp:anchor distT="0" distB="0" distL="114300" distR="114300" simplePos="0" relativeHeight="251744256" behindDoc="0" locked="0" layoutInCell="1" allowOverlap="1" wp14:anchorId="1D2A488E" wp14:editId="48F18DC1">
                <wp:simplePos x="0" y="0"/>
                <wp:positionH relativeFrom="margin">
                  <wp:posOffset>0</wp:posOffset>
                </wp:positionH>
                <wp:positionV relativeFrom="paragraph">
                  <wp:posOffset>2679700</wp:posOffset>
                </wp:positionV>
                <wp:extent cx="5257800" cy="635"/>
                <wp:effectExtent l="0" t="0" r="0" b="0"/>
                <wp:wrapTopAndBottom/>
                <wp:docPr id="1434839059" name="Cuadro de texto 1"/>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4F426732" w14:textId="6DE51214" w:rsidR="00A02B36" w:rsidRPr="00BD2B25" w:rsidRDefault="00A02B36" w:rsidP="00A02B36">
                            <w:pPr>
                              <w:pStyle w:val="Descripcin"/>
                              <w:jc w:val="center"/>
                            </w:pPr>
                            <w:bookmarkStart w:id="54" w:name="_Toc188719563"/>
                            <w:r>
                              <w:t xml:space="preserve">Ilustración </w:t>
                            </w:r>
                            <w:r>
                              <w:fldChar w:fldCharType="begin"/>
                            </w:r>
                            <w:r>
                              <w:instrText xml:space="preserve"> SEQ Ilustración \* ARABIC </w:instrText>
                            </w:r>
                            <w:r>
                              <w:fldChar w:fldCharType="separate"/>
                            </w:r>
                            <w:r>
                              <w:rPr>
                                <w:noProof/>
                              </w:rPr>
                              <w:t>10</w:t>
                            </w:r>
                            <w:r>
                              <w:fldChar w:fldCharType="end"/>
                            </w:r>
                            <w:r>
                              <w:t xml:space="preserve"> a) Sinusoidal compuesto por frecuencias de 2 y 6 Hz; b) Frecuencia instantánea usando la transformada de Hilbert.</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2A488E" id="_x0000_s1035" type="#_x0000_t202" style="position:absolute;left:0;text-align:left;margin-left:0;margin-top:211pt;width:414pt;height:.05pt;z-index:2517442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" stroked="f">
                <v:textbox style="mso-fit-shape-to-text:t" inset="0,0,0,0">
                  <w:txbxContent>
                    <w:p w14:paraId="4F426732" w14:textId="6DE51214" w:rsidR="00A02B36" w:rsidRPr="00BD2B25" w:rsidRDefault="00A02B36" w:rsidP="00A02B36">
                      <w:pPr>
                        <w:pStyle w:val="Descripcin"/>
                        <w:jc w:val="center"/>
                      </w:pPr>
                      <w:bookmarkStart w:id="55" w:name="_Toc188719563"/>
                      <w:r>
                        <w:t xml:space="preserve">Ilustración </w:t>
                      </w:r>
                      <w:r>
                        <w:fldChar w:fldCharType="begin"/>
                      </w:r>
                      <w:r>
                        <w:instrText xml:space="preserve"> SEQ Ilustración \* ARABIC </w:instrText>
                      </w:r>
                      <w:r>
                        <w:fldChar w:fldCharType="separate"/>
                      </w:r>
                      <w:r>
                        <w:rPr>
                          <w:noProof/>
                        </w:rPr>
                        <w:t>10</w:t>
                      </w:r>
                      <w:r>
                        <w:fldChar w:fldCharType="end"/>
                      </w:r>
                      <w:r>
                        <w:t xml:space="preserve"> a) Sinusoidal compuesto por frecuencias de 2 y 6 Hz; b) Frecuencia instantánea usando la transformada de Hilbert.</w:t>
                      </w:r>
                      <w:bookmarkEnd w:id="55"/>
                    </w:p>
                  </w:txbxContent>
                </v:textbox>
                <w10:wrap type="topAndBottom" anchorx="margin"/>
              </v:shape>
            </w:pict>
          </mc:Fallback>
        </mc:AlternateContent>
      </w:r>
      <w:r>
        <w:rPr>
          <w:noProof/>
        </w:rPr>
        <w:drawing>
          <wp:anchor distT="0" distB="0" distL="114300" distR="114300" simplePos="0" relativeHeight="251742208" behindDoc="0" locked="0" layoutInCell="1" allowOverlap="1" wp14:anchorId="2F5C41B4" wp14:editId="10D14FDD">
            <wp:simplePos x="0" y="0"/>
            <wp:positionH relativeFrom="margin">
              <wp:posOffset>161290</wp:posOffset>
            </wp:positionH>
            <wp:positionV relativeFrom="paragraph">
              <wp:posOffset>127044</wp:posOffset>
            </wp:positionV>
            <wp:extent cx="5257800" cy="2514600"/>
            <wp:effectExtent l="0" t="0" r="0" b="0"/>
            <wp:wrapTopAndBottom/>
            <wp:docPr id="6810451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45182" name="Imagen 1"/>
                    <pic:cNvPicPr/>
                  </pic:nvPicPr>
                  <pic:blipFill>
                    <a:blip r:embed="rId29"/>
                    <a:stretch>
                      <a:fillRect/>
                    </a:stretch>
                  </pic:blipFill>
                  <pic:spPr>
                    <a:xfrm>
                      <a:off x="0" y="0"/>
                      <a:ext cx="5257800" cy="2514600"/>
                    </a:xfrm>
                    <a:prstGeom prst="rect">
                      <a:avLst/>
                    </a:prstGeom>
                  </pic:spPr>
                </pic:pic>
              </a:graphicData>
            </a:graphic>
          </wp:anchor>
        </w:drawing>
      </w:r>
      <w:r w:rsidR="00057F6B">
        <w:t>Filtros</w:t>
      </w:r>
      <w:bookmarkEnd w:id="53"/>
    </w:p>
    <w:p w14:paraId="1863572A" w14:textId="77777777" w:rsidR="00057F6B" w:rsidRPr="00057F6B" w:rsidRDefault="00057F6B" w:rsidP="00057F6B">
      <w:pPr>
        <w:pStyle w:val="TFGcontenidos"/>
        <w:jc w:val="both"/>
      </w:pPr>
      <w:r>
        <w:t xml:space="preserve">Los filtros son dispositivos o algoritmos diseñados para modificar ampliar o reducir características de una señal. </w:t>
      </w:r>
      <w:r w:rsidRPr="00057F6B">
        <w:t>Dependiendo de su implementación, los filtros pueden clasificarse en dos grandes categorías: digitales y analógicos.</w:t>
      </w:r>
    </w:p>
    <w:p w14:paraId="7F797599" w14:textId="366E22D9" w:rsidR="00057F6B" w:rsidRDefault="00057F6B" w:rsidP="00057F6B">
      <w:pPr>
        <w:pStyle w:val="TFGTtulo3"/>
        <w:jc w:val="both"/>
        <w:rPr>
          <w:iCs/>
        </w:rPr>
      </w:pPr>
      <w:bookmarkStart w:id="56" w:name="_Toc190598619"/>
      <w:r w:rsidRPr="00057F6B">
        <w:rPr>
          <w:iCs/>
        </w:rPr>
        <w:t>Filtros analógicos</w:t>
      </w:r>
      <w:r>
        <w:rPr>
          <w:iCs/>
        </w:rPr>
        <w:t>.</w:t>
      </w:r>
      <w:bookmarkEnd w:id="56"/>
    </w:p>
    <w:p w14:paraId="74F11F9F" w14:textId="01666AD5" w:rsidR="00057F6B" w:rsidRDefault="00057F6B" w:rsidP="00057F6B">
      <w:pPr>
        <w:pStyle w:val="TFGcontenidos"/>
        <w:jc w:val="both"/>
      </w:pPr>
      <w:r w:rsidRPr="00057F6B">
        <w:t>Los filtros analógicos operan directamente sobre señales continuas en el tiempo, utilizando componentes pasivos (</w:t>
      </w:r>
      <w:r>
        <w:t>resistencias, condensadores y bobinas</w:t>
      </w:r>
      <w:r w:rsidRPr="00057F6B">
        <w:t>) y activos (amplificadores operacionales). Son comunes en aplicaciones donde la señal no ha sido digitalizada.</w:t>
      </w:r>
    </w:p>
    <w:p w14:paraId="2B8B813E" w14:textId="5D4B5A0A" w:rsidR="00057F6B" w:rsidRDefault="00057F6B" w:rsidP="00057F6B">
      <w:pPr>
        <w:pStyle w:val="TFGcontenidos"/>
        <w:jc w:val="both"/>
      </w:pPr>
      <w:r>
        <w:t>Hay cuatro tipos de filtros típicos, Pasa bajos, Pasa altos, Pasa banda y, rechazo de banda. Hay que destacar dos tipos específicos de filtros analógicos:</w:t>
      </w:r>
    </w:p>
    <w:p w14:paraId="005775F9" w14:textId="4CE05420" w:rsidR="00057F6B" w:rsidRDefault="00057F6B" w:rsidP="00057F6B">
      <w:pPr>
        <w:pStyle w:val="TFGTtulo4"/>
      </w:pPr>
      <w:bookmarkStart w:id="57" w:name="_Toc190598620"/>
      <w:r>
        <w:t>Filtros Butterworth.</w:t>
      </w:r>
      <w:bookmarkEnd w:id="57"/>
    </w:p>
    <w:p w14:paraId="77457AA8" w14:textId="2DE68ABD" w:rsidR="00057F6B" w:rsidRDefault="00057F6B" w:rsidP="00057F6B">
      <w:pPr>
        <w:pStyle w:val="TFGcontenidos"/>
        <w:jc w:val="both"/>
      </w:pPr>
      <w:r>
        <w:t>Están diseñados para tener una respuesta en frecuencia lo más plana posible dentro de su banda de paso. Este diseño minimiza las distorsiones en la amplitud de las señales filtradas, haciéndolos adecuados para aplicaciones donde lo que buscamos es la fidelidad en amplitud.</w:t>
      </w:r>
    </w:p>
    <w:p w14:paraId="05B8531A" w14:textId="5E870B7E" w:rsidR="00057F6B" w:rsidRDefault="00057F6B" w:rsidP="00057F6B">
      <w:pPr>
        <w:pStyle w:val="TFGcontenidos"/>
        <w:jc w:val="both"/>
      </w:pPr>
      <w:r>
        <w:t>Estos filtros pueden ser digitalizados, manteniendo su respuesta plana y permitiendo ajustar fácilmente los parámetros en aplicaciones digitales, como el procesamiento de audio.</w:t>
      </w:r>
    </w:p>
    <w:p w14:paraId="7A2AF158" w14:textId="53F0365C" w:rsidR="00057F6B" w:rsidRDefault="00057F6B" w:rsidP="00057F6B">
      <w:pPr>
        <w:pStyle w:val="TFGTtulo4"/>
        <w:jc w:val="both"/>
      </w:pPr>
      <w:bookmarkStart w:id="58" w:name="_Toc190598621"/>
      <w:r>
        <w:lastRenderedPageBreak/>
        <w:t>Filtros Exponenciales.</w:t>
      </w:r>
      <w:bookmarkEnd w:id="58"/>
    </w:p>
    <w:p w14:paraId="1FCD7FBF" w14:textId="33B905B3" w:rsidR="00057F6B" w:rsidRDefault="008B0C04" w:rsidP="008B0C04">
      <w:pPr>
        <w:pStyle w:val="TFGcontenidos"/>
        <w:jc w:val="both"/>
      </w:pPr>
      <w:r w:rsidRPr="008B0C04">
        <w:t>Son comunes en aplicaciones de sistemas de control y modelado, especialmente cuando se busca suavizar rápidamente los datos o atenuar componentes no deseados.</w:t>
      </w:r>
    </w:p>
    <w:p w14:paraId="2E82279E" w14:textId="77777777" w:rsidR="008B0C04" w:rsidRPr="008B0C04" w:rsidRDefault="008B0C04" w:rsidP="008B0C04">
      <w:pPr>
        <w:pStyle w:val="TFGcontenidos"/>
        <w:jc w:val="both"/>
      </w:pPr>
      <w:r w:rsidRPr="008B0C04">
        <w:t xml:space="preserve">Al digitalizarse, los filtros exponenciales se convierten en algoritmos eficientes para suavizar datos en tiempo real. </w:t>
      </w:r>
    </w:p>
    <w:p w14:paraId="28A7482C" w14:textId="238AC7D6" w:rsidR="008B0C04" w:rsidRDefault="008B0C04" w:rsidP="008B0C04">
      <w:pPr>
        <w:pStyle w:val="TFGcontenidos"/>
      </w:pPr>
      <w:r>
        <w:t>El filtro EMA implica calcular un valor filtrado usando la expresión siguiente a partir de una medición.</w:t>
      </w:r>
    </w:p>
    <w:p w14:paraId="60AE2E6B" w14:textId="38C77A1C" w:rsidR="008B0C04" w:rsidRDefault="00000000" w:rsidP="008B0C04">
      <w:pPr>
        <w:pStyle w:val="TFGcontenidos"/>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=αM+(1-α)</m:t>
          </m:r>
          <m:sSub>
            <m:sSubPr>
              <m:ctrlPr>
                <w:rPr>
                  <w:rFonts w:ascii="Cambria Math" w:hAnsi="Cambria Math"/>
                  <w:i/>
                </w:rPr>
              </m:ctrlPr>
            </m:sSubPr>
            <m:e>
              <m:r>
                <w:rPr>
                  <w:rFonts w:ascii="Cambria Math" w:hAnsi="Cambria Math"/>
                </w:rPr>
                <m:t>A</m:t>
              </m:r>
            </m:e>
            <m:sub>
              <m:r>
                <w:rPr>
                  <w:rFonts w:ascii="Cambria Math" w:hAnsi="Cambria Math"/>
                </w:rPr>
                <m:t>n-1</m:t>
              </m:r>
            </m:sub>
          </m:sSub>
        </m:oMath>
      </m:oMathPara>
    </w:p>
    <w:p w14:paraId="757B07F1" w14:textId="77777777" w:rsidR="008B0C04" w:rsidRPr="00781FDB" w:rsidRDefault="008B0C04" w:rsidP="008B0C04">
      <w:pPr>
        <w:pStyle w:val="TFGcontenidos"/>
        <w:jc w:val="both"/>
      </w:pPr>
      <w:r w:rsidRPr="00781FDB">
        <w:t>Con A</w:t>
      </w:r>
      <w:r w:rsidRPr="00781FDB">
        <w:rPr>
          <w:vertAlign w:val="subscript"/>
        </w:rPr>
        <w:t>n</w:t>
      </w:r>
      <w:r w:rsidRPr="00781FDB">
        <w:t xml:space="preserve"> representando el valor filtrado, A</w:t>
      </w:r>
      <w:r w:rsidRPr="00781FDB">
        <w:rPr>
          <w:vertAlign w:val="subscript"/>
        </w:rPr>
        <w:t xml:space="preserve">n-1 </w:t>
      </w:r>
      <w:r w:rsidRPr="00781FDB">
        <w:t>el valor filtrado previo, M como el valor de la señal a filtrar, y Alpha como un factor en el rango de 0 a 1.</w:t>
      </w:r>
    </w:p>
    <w:p w14:paraId="0BEC9979" w14:textId="77777777" w:rsidR="008B0C04" w:rsidRPr="00781FDB" w:rsidRDefault="008B0C04" w:rsidP="008B0C04">
      <w:pPr>
        <w:pStyle w:val="TFGcontenidos"/>
        <w:jc w:val="both"/>
      </w:pPr>
      <w:r w:rsidRPr="00781FDB">
        <w:t>Así, el filtro EMA proporciona información adicional a través de la medición M y también suaviza los datos utilizando la memoria del valor filtrado anterior An-1. Posteriormente, analizaremos cómo el factor Alpha afecta la cantidad de suavizado en la señal resultante de un filtro exponencial EMA.</w:t>
      </w:r>
    </w:p>
    <w:p w14:paraId="47A2E03D" w14:textId="0EC8603F" w:rsidR="008B0C04" w:rsidRDefault="008B0C04" w:rsidP="008B0C04">
      <w:pPr>
        <w:pStyle w:val="TFGcontenidos"/>
        <w:jc w:val="both"/>
      </w:pPr>
      <w:r w:rsidRPr="00781FDB">
        <w:t>Es evidente la ventaja en términos de facilidad y eficiencia computacional. La computación necesita una sola instrucción simple. En lo que respecta a los requisitos de memoria, solo necesitamos guardar el valor filtrado previo.</w:t>
      </w:r>
    </w:p>
    <w:p w14:paraId="5C9E9562" w14:textId="518E5167" w:rsidR="008B0C04" w:rsidRDefault="008B0C04" w:rsidP="008B0C04">
      <w:pPr>
        <w:pStyle w:val="TFGTtulo3"/>
        <w:jc w:val="both"/>
        <w:rPr>
          <w:iCs/>
        </w:rPr>
      </w:pPr>
      <w:bookmarkStart w:id="59" w:name="_Toc190598622"/>
      <w:r w:rsidRPr="008B0C04">
        <w:rPr>
          <w:iCs/>
        </w:rPr>
        <w:t>Filtros Digitales.</w:t>
      </w:r>
      <w:bookmarkEnd w:id="59"/>
    </w:p>
    <w:p w14:paraId="10100529" w14:textId="006E530B" w:rsidR="008B0C04" w:rsidRDefault="008B0C04" w:rsidP="008B0C04">
      <w:pPr>
        <w:pStyle w:val="TFGcontenidos"/>
        <w:jc w:val="both"/>
      </w:pPr>
      <w:r w:rsidRPr="008B0C04">
        <w:t>Los filtros digitales operan sobre señales discretas en el tiempo, manipulando datos numéricos mediante algoritmos implementados en microprocesadores, DSPs (Procesadores Digitales de Señales) o software.</w:t>
      </w:r>
    </w:p>
    <w:p w14:paraId="24B84885" w14:textId="6C653496" w:rsidR="008B0C04" w:rsidRDefault="008B0C04" w:rsidP="008B0C04">
      <w:pPr>
        <w:pStyle w:val="TFGcontenidos"/>
        <w:jc w:val="both"/>
      </w:pPr>
      <w:r>
        <w:t>Permiten ajustes precisos y adaptativos mediante cambios en el código o en los parámetros del filtro. Habiendo dos tipos de filtros digitales principalmente:</w:t>
      </w:r>
    </w:p>
    <w:p w14:paraId="67C1A0E5" w14:textId="14579009" w:rsidR="008B0C04" w:rsidRDefault="008B0C04" w:rsidP="008B0C04">
      <w:pPr>
        <w:pStyle w:val="TFGTtulo4"/>
        <w:jc w:val="both"/>
      </w:pPr>
      <w:bookmarkStart w:id="60" w:name="_Toc190598623"/>
      <w:r>
        <w:t>Filtros FIR (Finite Impulse Response).</w:t>
      </w:r>
      <w:bookmarkEnd w:id="60"/>
    </w:p>
    <w:p w14:paraId="2F161822" w14:textId="159D533D" w:rsidR="008B0C04" w:rsidRDefault="008B0C04" w:rsidP="008B0C04">
      <w:pPr>
        <w:pStyle w:val="TFGcontenidos"/>
      </w:pPr>
      <w:r>
        <w:t>Tienen respuesta finita en el tiempo, por lo que su salida depende únicamente de un número limitado de valores pasados de la entrada.</w:t>
      </w:r>
    </w:p>
    <w:p w14:paraId="2430AB85" w14:textId="7AE45EA1" w:rsidR="008B0C04" w:rsidRDefault="008B0C04" w:rsidP="008B0C04">
      <w:pPr>
        <w:pStyle w:val="TFGcontenidos"/>
      </w:pPr>
      <w:r>
        <w:t>Son estables, ya que no tienen polos. Permiten un control preciso de la respuesta en frecuencia gracias a los cálculos matemáticos. Y no introducen distorsión de fase si se diseñan como lineales.</w:t>
      </w:r>
    </w:p>
    <w:p w14:paraId="3B70EEBE" w14:textId="2EBF0355" w:rsidR="008B0C04" w:rsidRDefault="008B0C04" w:rsidP="008B0C04">
      <w:pPr>
        <w:pStyle w:val="TFGcontenidos"/>
        <w:jc w:val="both"/>
      </w:pPr>
      <w:r>
        <w:t>Se suelen utilizar en procesamiento de imágenes, telecomunicaciones, y eliminación de ruido.</w:t>
      </w:r>
    </w:p>
    <w:p w14:paraId="208C8327" w14:textId="6F945B4F" w:rsidR="008B0C04" w:rsidRDefault="008B0C04" w:rsidP="008B0C04">
      <w:pPr>
        <w:pStyle w:val="TFGTtulo4"/>
        <w:jc w:val="both"/>
      </w:pPr>
      <w:bookmarkStart w:id="61" w:name="_Toc190598624"/>
      <w:r>
        <w:lastRenderedPageBreak/>
        <w:t>Filtros IIR (Infinite Impulse Response).</w:t>
      </w:r>
      <w:bookmarkEnd w:id="61"/>
    </w:p>
    <w:p w14:paraId="0E7BA87C" w14:textId="1EFE4E0F" w:rsidR="008B0C04" w:rsidRDefault="008B0C04" w:rsidP="008B0C04">
      <w:pPr>
        <w:pStyle w:val="TFGcontenidos"/>
      </w:pPr>
      <w:r>
        <w:t>Tienen una respuesta infinita en el tiempo debido a la retroalimentación.</w:t>
      </w:r>
    </w:p>
    <w:p w14:paraId="40860B3B" w14:textId="54318EFE" w:rsidR="008B0C04" w:rsidRDefault="008B0C04" w:rsidP="008B0C04">
      <w:pPr>
        <w:pStyle w:val="TFGcontenidos"/>
      </w:pPr>
      <w:r>
        <w:t xml:space="preserve">Tienen una mayor eficiencia computacional, ya que pueden lograr la respuesta en frecuencia con un orden </w:t>
      </w:r>
      <w:r w:rsidR="00694C2E">
        <w:t>más</w:t>
      </w:r>
      <w:r>
        <w:t xml:space="preserve"> bajo que los FIR, por lo que los hace idóneos para aplicaciones donde los recursos computacionales son limitados.</w:t>
      </w:r>
    </w:p>
    <w:p w14:paraId="38E073D0" w14:textId="7283D17D" w:rsidR="008B0C04" w:rsidRDefault="008B0C04" w:rsidP="008B0C04">
      <w:pPr>
        <w:pStyle w:val="TFGcontenidos"/>
      </w:pPr>
      <w:r>
        <w:t>Estos filtros introducen distorsión en fase, por lo que dependiendo de la aplicación podría suponer un problema.</w:t>
      </w:r>
    </w:p>
    <w:p w14:paraId="7E11F4AA" w14:textId="52051296" w:rsidR="008B0C04" w:rsidRDefault="008B0C04" w:rsidP="008B0C04">
      <w:pPr>
        <w:pStyle w:val="TFGcontenidos"/>
      </w:pPr>
      <w:r>
        <w:t>Son usados en sistemas de audio, ecualización y compresión de datos.</w:t>
      </w:r>
    </w:p>
    <w:p w14:paraId="14EB87AE" w14:textId="34D511EC" w:rsidR="00160B6F" w:rsidRDefault="00160B6F" w:rsidP="00160B6F">
      <w:pPr>
        <w:pStyle w:val="TFGTtulo2"/>
        <w:jc w:val="both"/>
      </w:pPr>
      <w:bookmarkStart w:id="62" w:name="_Toc190598625"/>
      <w:r>
        <w:t>Motores Eléctricos.</w:t>
      </w:r>
      <w:bookmarkEnd w:id="62"/>
    </w:p>
    <w:p w14:paraId="342F9190" w14:textId="3FAF58A2" w:rsidR="00160B6F" w:rsidRDefault="00160B6F" w:rsidP="00160B6F">
      <w:pPr>
        <w:pStyle w:val="TFGcontenidos"/>
        <w:jc w:val="both"/>
      </w:pPr>
      <w:r>
        <w:t>Un motor es un dispositivo que convierte la energía eléctrica en mecánica y viceversa. Para su correcto funcionamiento requieres drivers o controladores para regular su velocidad, sentido y torque.</w:t>
      </w:r>
    </w:p>
    <w:p w14:paraId="7272E655" w14:textId="0CE12EA5" w:rsidR="00160B6F" w:rsidRDefault="00160B6F" w:rsidP="00160B6F">
      <w:pPr>
        <w:pStyle w:val="TFGcontenidos"/>
        <w:jc w:val="both"/>
      </w:pPr>
      <w:r>
        <w:t>Los motores eléctricos pueden clasificarse en dos grandes apartados:</w:t>
      </w:r>
    </w:p>
    <w:p w14:paraId="5EE36A95" w14:textId="6F61D5DA" w:rsidR="00160B6F" w:rsidRDefault="00160B6F" w:rsidP="00160B6F">
      <w:pPr>
        <w:pStyle w:val="TFGTtulo3"/>
        <w:jc w:val="both"/>
        <w:rPr>
          <w:iCs/>
        </w:rPr>
      </w:pPr>
      <w:bookmarkStart w:id="63" w:name="_Toc190598626"/>
      <w:r>
        <w:rPr>
          <w:iCs/>
        </w:rPr>
        <w:t>Motores de Corriente Continua (DC).</w:t>
      </w:r>
      <w:bookmarkEnd w:id="63"/>
    </w:p>
    <w:p w14:paraId="632B2AEF" w14:textId="3A527510" w:rsidR="00160B6F" w:rsidRDefault="00160B6F" w:rsidP="00160B6F">
      <w:pPr>
        <w:pStyle w:val="TFGcontenidos"/>
        <w:jc w:val="both"/>
      </w:pPr>
      <w:r>
        <w:t>Se alimentan con corriente continua como su nombre indica, y a su vez estos se clasifican en tres grandes grupos:</w:t>
      </w:r>
    </w:p>
    <w:p w14:paraId="685BAA8A" w14:textId="5670F896" w:rsidR="00160B6F" w:rsidRDefault="00160B6F" w:rsidP="00160B6F">
      <w:pPr>
        <w:pStyle w:val="TFGTtulo4"/>
        <w:jc w:val="both"/>
      </w:pPr>
      <w:bookmarkStart w:id="64" w:name="_Toc190598627"/>
      <w:r>
        <w:t>Motores con escobillas (Brushed DC Motor).</w:t>
      </w:r>
      <w:bookmarkEnd w:id="64"/>
    </w:p>
    <w:p w14:paraId="08EF763B" w14:textId="59F4D63D" w:rsidR="00160B6F" w:rsidRDefault="00160B6F" w:rsidP="00160B6F">
      <w:pPr>
        <w:pStyle w:val="TFGcontenidos"/>
        <w:jc w:val="both"/>
      </w:pPr>
      <w:r>
        <w:t>C</w:t>
      </w:r>
      <w:r w:rsidRPr="00160B6F">
        <w:t>onvierten la energía eléctrica en energía mecánica a través de la interacción de un campo magnético generado por el estator y un rotor con devanados eléctricos. Utilizan un conmutador mecánico y escobillas de carbón para invertir la polaridad del rotor de manera continua, asegurando así un movimiento rotativo constante.</w:t>
      </w:r>
    </w:p>
    <w:p w14:paraId="1AF1C551" w14:textId="2328A78D" w:rsidR="00160B6F" w:rsidRDefault="00160B6F" w:rsidP="00160B6F">
      <w:pPr>
        <w:pStyle w:val="TFGcontenidos"/>
        <w:jc w:val="both"/>
      </w:pPr>
      <w:r w:rsidRPr="00160B6F">
        <w:t>Cuando se aplica voltaje a las escobillas, la corriente fluye a través de los devanados del rotor, generando un campo magnético que interactúa con el campo del estator. Esta interacción produce un par motor que hace girar el rotor. A medida que el rotor gira, el conmutador mecánico cambia la dirección de la corriente en los devanados, asegurando que el campo magnético siga impulsando el movimiento en la misma dirección.</w:t>
      </w:r>
    </w:p>
    <w:p w14:paraId="30A79667" w14:textId="17B24ACC" w:rsidR="00160B6F" w:rsidRDefault="00160B6F" w:rsidP="00160B6F">
      <w:pPr>
        <w:pStyle w:val="TFGcontenidos"/>
        <w:jc w:val="both"/>
      </w:pPr>
      <w:r>
        <w:lastRenderedPageBreak/>
        <w:t>Se puede regular la velocidad y el par regulando la tensión de alimentación o usando señales de modulación por pulso (PWM), son motores económicos y fácil de implementar. Pero tienen un desgaste continuo entre el conmutador y las escobillas lo que requiere un mayor mantenimiento.</w:t>
      </w:r>
    </w:p>
    <w:p w14:paraId="4C7CBB0D" w14:textId="755D3B3D" w:rsidR="00160B6F" w:rsidRDefault="00160B6F" w:rsidP="00160B6F">
      <w:pPr>
        <w:pStyle w:val="TFGTtulo4"/>
        <w:jc w:val="both"/>
      </w:pPr>
      <w:bookmarkStart w:id="65" w:name="_Toc190598628"/>
      <w:r>
        <w:t>Motores DC sin escobillas (Brusheless DC Motor).</w:t>
      </w:r>
      <w:bookmarkEnd w:id="65"/>
    </w:p>
    <w:p w14:paraId="7375E0B2" w14:textId="337C16F9" w:rsidR="00160B6F" w:rsidRDefault="00160B6F" w:rsidP="00160B6F">
      <w:pPr>
        <w:pStyle w:val="TFGcontenidos"/>
        <w:jc w:val="both"/>
      </w:pPr>
      <w:r w:rsidRPr="00160B6F">
        <w:t>Los motores sin escobillas utilizan un controlador electrónico para conmutar las bobinas del estator en lugar de emplear un conmutador mecánico.</w:t>
      </w:r>
    </w:p>
    <w:p w14:paraId="7F77306F" w14:textId="62D1C2B7" w:rsidR="00160B6F" w:rsidRDefault="00160B6F" w:rsidP="00160B6F">
      <w:pPr>
        <w:pStyle w:val="TFGcontenidos"/>
        <w:jc w:val="both"/>
      </w:pPr>
      <w:r w:rsidRPr="00160B6F">
        <w:t>Estos motores poseen un rotor con imanes permanentes y un estator con bobinas. Un sistema de sensores (como sensores Hall) detecta la posición del rotor y un controlador conmuta las bobinas del estator en la secuencia correcta, generando un campo magnético giratorio que hace rotar el rotor.</w:t>
      </w:r>
    </w:p>
    <w:p w14:paraId="2FED47DB" w14:textId="38F99EC8" w:rsidR="00160B6F" w:rsidRDefault="00160B6F" w:rsidP="00160B6F">
      <w:pPr>
        <w:pStyle w:val="TFGcontenidos"/>
        <w:jc w:val="both"/>
      </w:pPr>
      <w:r>
        <w:t>Son mas eficientes que los Brushed ya que no tienen escobillas ni fricción, no hay desgaste mecánico por lo que requieren menos mantenimiento, y se pueden controlar con mayor precisión, pero requieren un Driver más complejo y no pueden operar sin este.</w:t>
      </w:r>
    </w:p>
    <w:p w14:paraId="3C277F69" w14:textId="39F70A4B" w:rsidR="00160B6F" w:rsidRDefault="00160B6F" w:rsidP="00160B6F">
      <w:pPr>
        <w:pStyle w:val="TFGTtulo4"/>
        <w:jc w:val="both"/>
      </w:pPr>
      <w:bookmarkStart w:id="66" w:name="_Toc190598629"/>
      <w:r>
        <w:t>Motores paso a paso (Stepper Motor).</w:t>
      </w:r>
      <w:bookmarkEnd w:id="66"/>
    </w:p>
    <w:p w14:paraId="7E284689" w14:textId="753351DF" w:rsidR="00160B6F" w:rsidRDefault="00160B6F" w:rsidP="00160B6F">
      <w:pPr>
        <w:pStyle w:val="TFGcontenidos"/>
        <w:jc w:val="both"/>
      </w:pPr>
      <w:r>
        <w:t>Los motores paso a paso son un tipo especial de motor DC diseñado para moverse en pasos. Se controlan mediante pulsos eléctricos enviados a las bobinas del estator, lo que permite una gran precisión en el posicionamiento.</w:t>
      </w:r>
    </w:p>
    <w:p w14:paraId="71C5D2D7" w14:textId="25337373" w:rsidR="00160B6F" w:rsidRDefault="00160B6F" w:rsidP="00160B6F">
      <w:pPr>
        <w:pStyle w:val="TFGcontenidos"/>
        <w:jc w:val="both"/>
      </w:pPr>
      <w:r>
        <w:t>Un motor paso a paso tiene múltiples bobinas distribuidas en fases. Al inducir corriente en un orden específico, el rotor se mueve en pequeños pasos angulares. Existen diferentes tipos:</w:t>
      </w:r>
    </w:p>
    <w:p w14:paraId="73CCCE5D" w14:textId="77777777" w:rsidR="00160B6F" w:rsidRDefault="00160B6F" w:rsidP="00160B6F">
      <w:pPr>
        <w:pStyle w:val="TFGTtulo5"/>
        <w:jc w:val="both"/>
      </w:pPr>
      <w:bookmarkStart w:id="67" w:name="_Toc190598630"/>
      <w:r>
        <w:t>Motores de reluctancia variable:</w:t>
      </w:r>
      <w:bookmarkEnd w:id="67"/>
    </w:p>
    <w:p w14:paraId="3ACD481A" w14:textId="3670CC83" w:rsidR="00160B6F" w:rsidRPr="00160B6F" w:rsidRDefault="00160B6F" w:rsidP="00160B6F">
      <w:pPr>
        <w:pStyle w:val="TFGcontenidos"/>
        <w:jc w:val="both"/>
      </w:pPr>
      <w:r w:rsidRPr="00160B6F">
        <w:t xml:space="preserve">Este tipo de motor no usa imanes en el rotor. En su lugar, el rotor está compuesto por dientes de hierro que se alinean con los polos magnéticos del estator a medida que las bobinas se </w:t>
      </w:r>
      <w:r>
        <w:t>inducen</w:t>
      </w:r>
      <w:r w:rsidRPr="00160B6F">
        <w:t xml:space="preserve"> en una secuencia determinada.</w:t>
      </w:r>
    </w:p>
    <w:p w14:paraId="5DC911B8" w14:textId="77777777" w:rsidR="00160B6F" w:rsidRDefault="00160B6F" w:rsidP="00160B6F">
      <w:pPr>
        <w:pStyle w:val="TFGTtulo5"/>
        <w:jc w:val="both"/>
      </w:pPr>
      <w:bookmarkStart w:id="68" w:name="_Toc190598631"/>
      <w:r>
        <w:t>Motores de imán permanente:</w:t>
      </w:r>
      <w:bookmarkEnd w:id="68"/>
    </w:p>
    <w:p w14:paraId="0F25525D" w14:textId="773CB920" w:rsidR="00160B6F" w:rsidRDefault="00160B6F" w:rsidP="00160B6F">
      <w:pPr>
        <w:pStyle w:val="TFGcontenidos"/>
        <w:jc w:val="both"/>
      </w:pPr>
      <w:r w:rsidRPr="00160B6F">
        <w:t>Estos motores utilizan un rotor con imanes permanentes y un estator con bobinas que se activan en una secuencia específica para mover el rotor en pasos</w:t>
      </w:r>
    </w:p>
    <w:p w14:paraId="4F667E39" w14:textId="77777777" w:rsidR="00160B6F" w:rsidRDefault="00160B6F" w:rsidP="00160B6F">
      <w:pPr>
        <w:pStyle w:val="TFGTtulo5"/>
        <w:jc w:val="both"/>
      </w:pPr>
      <w:bookmarkStart w:id="69" w:name="_Toc190598632"/>
      <w:r>
        <w:lastRenderedPageBreak/>
        <w:t>Motores híbridos:</w:t>
      </w:r>
      <w:bookmarkEnd w:id="69"/>
    </w:p>
    <w:p w14:paraId="48F2B269" w14:textId="5B8402F8" w:rsidR="00160B6F" w:rsidRDefault="00160B6F" w:rsidP="00160B6F">
      <w:pPr>
        <w:pStyle w:val="TFGcontenidos"/>
        <w:jc w:val="both"/>
      </w:pPr>
      <w:r w:rsidRPr="00160B6F">
        <w:t>Combinan características de los motores de reluctancia variable y de imán permanente, ofreciendo mayor precisión y torque. Cuentan con un rotor dentado con imanes permanentes y un estator diseñado para mejorar la alineación magnética.</w:t>
      </w:r>
    </w:p>
    <w:p w14:paraId="31A425D2" w14:textId="7F600190" w:rsidR="00160B6F" w:rsidRDefault="00160B6F" w:rsidP="00160B6F">
      <w:pPr>
        <w:pStyle w:val="TFGTtulo3"/>
        <w:jc w:val="both"/>
        <w:rPr>
          <w:iCs/>
        </w:rPr>
      </w:pPr>
      <w:bookmarkStart w:id="70" w:name="_Toc190598633"/>
      <w:r>
        <w:rPr>
          <w:iCs/>
        </w:rPr>
        <w:t>Motores de corriente Alterna.</w:t>
      </w:r>
      <w:bookmarkEnd w:id="70"/>
    </w:p>
    <w:p w14:paraId="3BF8A81C" w14:textId="37E98B94" w:rsidR="00160B6F" w:rsidRDefault="00160B6F" w:rsidP="00160B6F">
      <w:pPr>
        <w:pStyle w:val="TFGcontenidos"/>
        <w:jc w:val="both"/>
      </w:pPr>
      <w:r>
        <w:t>Los motores de AC se alimentan con corriente alterna y son ampliamente usados en aplicaciones industriales.</w:t>
      </w:r>
    </w:p>
    <w:p w14:paraId="33BE1F59" w14:textId="3F8C06FF" w:rsidR="00160B6F" w:rsidRDefault="00160B6F" w:rsidP="00160B6F">
      <w:pPr>
        <w:pStyle w:val="TFGTtulo4"/>
        <w:jc w:val="both"/>
      </w:pPr>
      <w:bookmarkStart w:id="71" w:name="_Toc190598634"/>
      <w:r>
        <w:t>Motores de inducción</w:t>
      </w:r>
      <w:bookmarkEnd w:id="71"/>
    </w:p>
    <w:p w14:paraId="716AD87C" w14:textId="73918F7B" w:rsidR="00160B6F" w:rsidRDefault="00160B6F" w:rsidP="00160B6F">
      <w:pPr>
        <w:pStyle w:val="TFGcontenidos"/>
        <w:jc w:val="both"/>
      </w:pPr>
      <w:r>
        <w:t>Estos motores funcionan mediante la inducción electromagnética en el rotor. El estator genera un campo magnético rotatorio que induce una corriente en el rotor, generando un campo opuesto que produce el movimiento.</w:t>
      </w:r>
    </w:p>
    <w:p w14:paraId="0EE1CF73" w14:textId="6F759434" w:rsidR="00160B6F" w:rsidRDefault="00160B6F" w:rsidP="00160B6F">
      <w:pPr>
        <w:pStyle w:val="TFGcontenidos"/>
        <w:numPr>
          <w:ilvl w:val="0"/>
          <w:numId w:val="10"/>
        </w:numPr>
        <w:jc w:val="both"/>
      </w:pPr>
      <w:r>
        <w:t>Jaula de ardilla: Simples y robustos.</w:t>
      </w:r>
    </w:p>
    <w:p w14:paraId="4E44BFF9" w14:textId="15CEACFE" w:rsidR="00160B6F" w:rsidRDefault="00160B6F" w:rsidP="00160B6F">
      <w:pPr>
        <w:pStyle w:val="TFGcontenidos"/>
        <w:numPr>
          <w:ilvl w:val="0"/>
          <w:numId w:val="10"/>
        </w:numPr>
        <w:jc w:val="both"/>
      </w:pPr>
      <w:r>
        <w:t>Rotor bobinado: Permiten mayor control del par.</w:t>
      </w:r>
    </w:p>
    <w:p w14:paraId="78CD0F77" w14:textId="620B04B4" w:rsidR="00160B6F" w:rsidRDefault="00160B6F" w:rsidP="00160B6F">
      <w:pPr>
        <w:pStyle w:val="TFGTtulo4"/>
        <w:jc w:val="both"/>
      </w:pPr>
      <w:bookmarkStart w:id="72" w:name="_Toc190598635"/>
      <w:r>
        <w:t>Motores sincrónicos</w:t>
      </w:r>
      <w:bookmarkEnd w:id="72"/>
    </w:p>
    <w:p w14:paraId="6DD73506" w14:textId="77777777" w:rsidR="00160B6F" w:rsidRDefault="00160B6F" w:rsidP="00160B6F">
      <w:pPr>
        <w:pStyle w:val="TFGcontenidos"/>
        <w:jc w:val="both"/>
      </w:pPr>
      <w:r>
        <w:t>El rotor gira a la misma velocidad que el campo magnético del estator, lo que permite una operación estable en aplicaciones de velocidad constante.</w:t>
      </w:r>
    </w:p>
    <w:p w14:paraId="7FEB07F3" w14:textId="35163569" w:rsidR="00160B6F" w:rsidRDefault="00160B6F" w:rsidP="00160B6F">
      <w:pPr>
        <w:pStyle w:val="TFGTtulo2"/>
        <w:jc w:val="both"/>
      </w:pPr>
      <w:bookmarkStart w:id="73" w:name="_Toc190598636"/>
      <w:r>
        <w:t>Driver o Controlador Motores DC.</w:t>
      </w:r>
      <w:bookmarkEnd w:id="73"/>
    </w:p>
    <w:p w14:paraId="4A8A7989" w14:textId="3E6C9DDB" w:rsidR="00160B6F" w:rsidRPr="00160B6F" w:rsidRDefault="00160B6F" w:rsidP="00160B6F">
      <w:pPr>
        <w:pStyle w:val="TFGcontenidos"/>
        <w:jc w:val="both"/>
      </w:pPr>
      <w:r w:rsidRPr="00160B6F">
        <w:t>Los drivers de motores son circuitos electrónicos diseñados para controlar el voltaje, corriente y frecuencia de los motores, permitiendo su operación eficiente y protegiéndolos contra sobrecargas y otros problemas eléctricos.</w:t>
      </w:r>
    </w:p>
    <w:p w14:paraId="756E63BB" w14:textId="273BCB9D" w:rsidR="00D8459D" w:rsidRDefault="00F84114" w:rsidP="00F84114">
      <w:pPr>
        <w:pStyle w:val="TFGTtulo1"/>
        <w:jc w:val="both"/>
      </w:pPr>
      <w:bookmarkStart w:id="74" w:name="_Toc190598637"/>
      <w:bookmarkStart w:id="75" w:name="_Toc190598647"/>
      <w:r>
        <w:lastRenderedPageBreak/>
        <w:t>R</w:t>
      </w:r>
      <w:r w:rsidR="00D8459D">
        <w:t>esultados</w:t>
      </w:r>
      <w:bookmarkEnd w:id="74"/>
      <w:bookmarkEnd w:id="75"/>
    </w:p>
    <w:p w14:paraId="26F4F02D" w14:textId="77777777" w:rsidR="00D8459D" w:rsidRDefault="00D8459D" w:rsidP="00F84114">
      <w:pPr>
        <w:pStyle w:val="TFGcontenidos"/>
        <w:jc w:val="both"/>
      </w:pPr>
      <w:r w:rsidRPr="00F4784B">
        <w:t>El párrafo anterior tiene aplicado el estil</w:t>
      </w:r>
      <w:r>
        <w:t>o TFG_Título1</w:t>
      </w:r>
    </w:p>
    <w:p w14:paraId="1DAEAFEA" w14:textId="2F446C3B" w:rsidR="00D8459D" w:rsidRDefault="00D8459D" w:rsidP="00F84114">
      <w:pPr>
        <w:pStyle w:val="TFGnotasdeuso"/>
        <w:jc w:val="both"/>
      </w:pPr>
      <w:r>
        <w:t xml:space="preserve">Se muestran los diferentes resultados logrados en la realización de este TFG. Puede haber resultados ser de múltiples tipos, obtenidos en las diferentes fases del TFG: resultados documentales (Ej: Proyecto de implantación, Informe técnico de rendimiento, Comparativa </w:t>
      </w:r>
      <w:r w:rsidR="00694C2E">
        <w:t>entre, etc.</w:t>
      </w:r>
      <w:r>
        <w:t xml:space="preserve">); de producto (prototipo, base de datos, </w:t>
      </w:r>
      <w:r w:rsidR="00694C2E">
        <w:t>etc.</w:t>
      </w:r>
      <w:r>
        <w:t>); de mejora de procesos (modelado de proceso para…), etc.</w:t>
      </w:r>
    </w:p>
    <w:p w14:paraId="519F5503" w14:textId="77777777" w:rsidR="00D8459D" w:rsidRDefault="00D8459D" w:rsidP="00F84114">
      <w:pPr>
        <w:pStyle w:val="TFGcontenidos"/>
        <w:jc w:val="both"/>
      </w:pPr>
    </w:p>
    <w:p w14:paraId="688D25FC" w14:textId="77777777" w:rsidR="008D696C" w:rsidRPr="00A6450E" w:rsidRDefault="008D696C" w:rsidP="00F84114">
      <w:pPr>
        <w:pStyle w:val="TFGnotasdeuso"/>
        <w:jc w:val="both"/>
      </w:pPr>
      <w:r w:rsidRPr="00A6450E">
        <w:t xml:space="preserve">La tabla siguiente tiene estilo </w:t>
      </w:r>
      <w:r>
        <w:t xml:space="preserve">de párrafo TFG_contenidos y estilo de tabla </w:t>
      </w:r>
      <w:r w:rsidRPr="00A6450E">
        <w:t>TFG_TablaProducto</w:t>
      </w:r>
      <w:r>
        <w:t>:</w:t>
      </w:r>
    </w:p>
    <w:tbl>
      <w:tblPr>
        <w:tblStyle w:val="TFGTablaProducto"/>
        <w:tblW w:w="0" w:type="auto"/>
        <w:tblLook w:val="04A0" w:firstRow="1" w:lastRow="0" w:firstColumn="1" w:lastColumn="0" w:noHBand="0" w:noVBand="1"/>
      </w:tblPr>
      <w:tblGrid>
        <w:gridCol w:w="2194"/>
        <w:gridCol w:w="2194"/>
        <w:gridCol w:w="2195"/>
        <w:gridCol w:w="2195"/>
      </w:tblGrid>
      <w:tr w:rsidR="00D8459D" w:rsidRPr="00C94771" w14:paraId="01368E43" w14:textId="77777777" w:rsidTr="00455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09F722D8" w14:textId="77777777" w:rsidR="00D8459D" w:rsidRPr="00C94771" w:rsidRDefault="00D8459D" w:rsidP="00F84114">
            <w:pPr>
              <w:pStyle w:val="TFGcontenidos"/>
              <w:jc w:val="both"/>
            </w:pPr>
          </w:p>
        </w:tc>
        <w:tc>
          <w:tcPr>
            <w:tcW w:w="2194" w:type="dxa"/>
          </w:tcPr>
          <w:p w14:paraId="69007A54" w14:textId="77777777" w:rsidR="00D8459D" w:rsidRPr="00C94771" w:rsidRDefault="00D8459D" w:rsidP="00F84114">
            <w:pPr>
              <w:pStyle w:val="TFGcontenidos"/>
              <w:jc w:val="both"/>
              <w:cnfStyle w:val="100000000000" w:firstRow="1" w:lastRow="0" w:firstColumn="0" w:lastColumn="0" w:oddVBand="0" w:evenVBand="0" w:oddHBand="0" w:evenHBand="0" w:firstRowFirstColumn="0" w:firstRowLastColumn="0" w:lastRowFirstColumn="0" w:lastRowLastColumn="0"/>
            </w:pPr>
          </w:p>
        </w:tc>
        <w:tc>
          <w:tcPr>
            <w:tcW w:w="2195" w:type="dxa"/>
          </w:tcPr>
          <w:p w14:paraId="5261DBC1" w14:textId="77777777" w:rsidR="00D8459D" w:rsidRPr="00C94771" w:rsidRDefault="00D8459D" w:rsidP="00F84114">
            <w:pPr>
              <w:pStyle w:val="TFGcontenidos"/>
              <w:jc w:val="both"/>
              <w:cnfStyle w:val="100000000000" w:firstRow="1" w:lastRow="0" w:firstColumn="0" w:lastColumn="0" w:oddVBand="0" w:evenVBand="0" w:oddHBand="0" w:evenHBand="0" w:firstRowFirstColumn="0" w:firstRowLastColumn="0" w:lastRowFirstColumn="0" w:lastRowLastColumn="0"/>
            </w:pPr>
          </w:p>
        </w:tc>
        <w:tc>
          <w:tcPr>
            <w:tcW w:w="2195" w:type="dxa"/>
          </w:tcPr>
          <w:p w14:paraId="0F3862E4" w14:textId="77777777" w:rsidR="00D8459D" w:rsidRPr="00C94771" w:rsidRDefault="00D8459D" w:rsidP="00F84114">
            <w:pPr>
              <w:pStyle w:val="TFGcontenidos"/>
              <w:jc w:val="both"/>
              <w:cnfStyle w:val="100000000000" w:firstRow="1" w:lastRow="0" w:firstColumn="0" w:lastColumn="0" w:oddVBand="0" w:evenVBand="0" w:oddHBand="0" w:evenHBand="0" w:firstRowFirstColumn="0" w:firstRowLastColumn="0" w:lastRowFirstColumn="0" w:lastRowLastColumn="0"/>
            </w:pPr>
          </w:p>
        </w:tc>
      </w:tr>
      <w:tr w:rsidR="00D8459D" w:rsidRPr="00C94771" w14:paraId="0C6DFED5" w14:textId="77777777" w:rsidTr="00455DC4">
        <w:tc>
          <w:tcPr>
            <w:cnfStyle w:val="001000000000" w:firstRow="0" w:lastRow="0" w:firstColumn="1" w:lastColumn="0" w:oddVBand="0" w:evenVBand="0" w:oddHBand="0" w:evenHBand="0" w:firstRowFirstColumn="0" w:firstRowLastColumn="0" w:lastRowFirstColumn="0" w:lastRowLastColumn="0"/>
            <w:tcW w:w="2194" w:type="dxa"/>
          </w:tcPr>
          <w:p w14:paraId="24FC541E" w14:textId="77777777" w:rsidR="00D8459D" w:rsidRPr="00C94771" w:rsidRDefault="00D8459D" w:rsidP="00F84114">
            <w:pPr>
              <w:pStyle w:val="TFGcontenidos"/>
              <w:jc w:val="both"/>
            </w:pPr>
          </w:p>
        </w:tc>
        <w:tc>
          <w:tcPr>
            <w:tcW w:w="2194" w:type="dxa"/>
          </w:tcPr>
          <w:p w14:paraId="7F33CA14" w14:textId="77777777" w:rsidR="00D8459D" w:rsidRPr="00C94771" w:rsidRDefault="00D8459D" w:rsidP="00F84114">
            <w:pPr>
              <w:pStyle w:val="TFGcontenidos"/>
              <w:jc w:val="both"/>
              <w:cnfStyle w:val="000000000000" w:firstRow="0" w:lastRow="0" w:firstColumn="0" w:lastColumn="0" w:oddVBand="0" w:evenVBand="0" w:oddHBand="0" w:evenHBand="0" w:firstRowFirstColumn="0" w:firstRowLastColumn="0" w:lastRowFirstColumn="0" w:lastRowLastColumn="0"/>
            </w:pPr>
          </w:p>
        </w:tc>
        <w:tc>
          <w:tcPr>
            <w:tcW w:w="2195" w:type="dxa"/>
          </w:tcPr>
          <w:p w14:paraId="00DC5C0A" w14:textId="77777777" w:rsidR="00D8459D" w:rsidRPr="00C94771" w:rsidRDefault="00D8459D" w:rsidP="00F84114">
            <w:pPr>
              <w:pStyle w:val="TFGcontenidos"/>
              <w:jc w:val="both"/>
              <w:cnfStyle w:val="000000000000" w:firstRow="0" w:lastRow="0" w:firstColumn="0" w:lastColumn="0" w:oddVBand="0" w:evenVBand="0" w:oddHBand="0" w:evenHBand="0" w:firstRowFirstColumn="0" w:firstRowLastColumn="0" w:lastRowFirstColumn="0" w:lastRowLastColumn="0"/>
            </w:pPr>
          </w:p>
        </w:tc>
        <w:tc>
          <w:tcPr>
            <w:tcW w:w="2195" w:type="dxa"/>
          </w:tcPr>
          <w:p w14:paraId="20C3A3C2" w14:textId="77777777" w:rsidR="00D8459D" w:rsidRPr="00C94771" w:rsidRDefault="00D8459D" w:rsidP="00F84114">
            <w:pPr>
              <w:pStyle w:val="TFGcontenidos"/>
              <w:jc w:val="both"/>
              <w:cnfStyle w:val="000000000000" w:firstRow="0" w:lastRow="0" w:firstColumn="0" w:lastColumn="0" w:oddVBand="0" w:evenVBand="0" w:oddHBand="0" w:evenHBand="0" w:firstRowFirstColumn="0" w:firstRowLastColumn="0" w:lastRowFirstColumn="0" w:lastRowLastColumn="0"/>
            </w:pPr>
          </w:p>
        </w:tc>
      </w:tr>
      <w:tr w:rsidR="00D8459D" w:rsidRPr="00C94771" w14:paraId="495B33A4" w14:textId="77777777" w:rsidTr="00455DC4">
        <w:tc>
          <w:tcPr>
            <w:cnfStyle w:val="001000000000" w:firstRow="0" w:lastRow="0" w:firstColumn="1" w:lastColumn="0" w:oddVBand="0" w:evenVBand="0" w:oddHBand="0" w:evenHBand="0" w:firstRowFirstColumn="0" w:firstRowLastColumn="0" w:lastRowFirstColumn="0" w:lastRowLastColumn="0"/>
            <w:tcW w:w="2194" w:type="dxa"/>
          </w:tcPr>
          <w:p w14:paraId="72D5D694" w14:textId="77777777" w:rsidR="00D8459D" w:rsidRPr="00C94771" w:rsidRDefault="00D8459D" w:rsidP="00F84114">
            <w:pPr>
              <w:pStyle w:val="TFGcontenidos"/>
              <w:jc w:val="both"/>
            </w:pPr>
          </w:p>
        </w:tc>
        <w:tc>
          <w:tcPr>
            <w:tcW w:w="2194" w:type="dxa"/>
          </w:tcPr>
          <w:p w14:paraId="1095DFDF" w14:textId="77777777" w:rsidR="00D8459D" w:rsidRPr="00C94771" w:rsidRDefault="00D8459D" w:rsidP="00F84114">
            <w:pPr>
              <w:pStyle w:val="TFGcontenidos"/>
              <w:jc w:val="both"/>
              <w:cnfStyle w:val="000000000000" w:firstRow="0" w:lastRow="0" w:firstColumn="0" w:lastColumn="0" w:oddVBand="0" w:evenVBand="0" w:oddHBand="0" w:evenHBand="0" w:firstRowFirstColumn="0" w:firstRowLastColumn="0" w:lastRowFirstColumn="0" w:lastRowLastColumn="0"/>
            </w:pPr>
          </w:p>
        </w:tc>
        <w:tc>
          <w:tcPr>
            <w:tcW w:w="2195" w:type="dxa"/>
          </w:tcPr>
          <w:p w14:paraId="60BA1FB0" w14:textId="77777777" w:rsidR="00D8459D" w:rsidRPr="00C94771" w:rsidRDefault="00D8459D" w:rsidP="00F84114">
            <w:pPr>
              <w:pStyle w:val="TFGcontenidos"/>
              <w:jc w:val="both"/>
              <w:cnfStyle w:val="000000000000" w:firstRow="0" w:lastRow="0" w:firstColumn="0" w:lastColumn="0" w:oddVBand="0" w:evenVBand="0" w:oddHBand="0" w:evenHBand="0" w:firstRowFirstColumn="0" w:firstRowLastColumn="0" w:lastRowFirstColumn="0" w:lastRowLastColumn="0"/>
            </w:pPr>
          </w:p>
        </w:tc>
        <w:tc>
          <w:tcPr>
            <w:tcW w:w="2195" w:type="dxa"/>
          </w:tcPr>
          <w:p w14:paraId="5F5E8D2F" w14:textId="77777777" w:rsidR="00D8459D" w:rsidRPr="00C94771" w:rsidRDefault="00D8459D" w:rsidP="00F84114">
            <w:pPr>
              <w:pStyle w:val="TFGcontenidos"/>
              <w:jc w:val="both"/>
              <w:cnfStyle w:val="000000000000" w:firstRow="0" w:lastRow="0" w:firstColumn="0" w:lastColumn="0" w:oddVBand="0" w:evenVBand="0" w:oddHBand="0" w:evenHBand="0" w:firstRowFirstColumn="0" w:firstRowLastColumn="0" w:lastRowFirstColumn="0" w:lastRowLastColumn="0"/>
            </w:pPr>
          </w:p>
        </w:tc>
      </w:tr>
      <w:tr w:rsidR="00D8459D" w:rsidRPr="00C94771" w14:paraId="73926081" w14:textId="77777777" w:rsidTr="00455DC4">
        <w:tc>
          <w:tcPr>
            <w:cnfStyle w:val="001000000000" w:firstRow="0" w:lastRow="0" w:firstColumn="1" w:lastColumn="0" w:oddVBand="0" w:evenVBand="0" w:oddHBand="0" w:evenHBand="0" w:firstRowFirstColumn="0" w:firstRowLastColumn="0" w:lastRowFirstColumn="0" w:lastRowLastColumn="0"/>
            <w:tcW w:w="2194" w:type="dxa"/>
          </w:tcPr>
          <w:p w14:paraId="4AD9062D" w14:textId="77777777" w:rsidR="00D8459D" w:rsidRPr="00C94771" w:rsidRDefault="00D8459D" w:rsidP="00F84114">
            <w:pPr>
              <w:pStyle w:val="TFGcontenidos"/>
              <w:jc w:val="both"/>
            </w:pPr>
          </w:p>
        </w:tc>
        <w:tc>
          <w:tcPr>
            <w:tcW w:w="2194" w:type="dxa"/>
          </w:tcPr>
          <w:p w14:paraId="02CEBFE6" w14:textId="77777777" w:rsidR="00D8459D" w:rsidRPr="00C94771" w:rsidRDefault="00D8459D" w:rsidP="00F84114">
            <w:pPr>
              <w:pStyle w:val="TFGcontenidos"/>
              <w:jc w:val="both"/>
              <w:cnfStyle w:val="000000000000" w:firstRow="0" w:lastRow="0" w:firstColumn="0" w:lastColumn="0" w:oddVBand="0" w:evenVBand="0" w:oddHBand="0" w:evenHBand="0" w:firstRowFirstColumn="0" w:firstRowLastColumn="0" w:lastRowFirstColumn="0" w:lastRowLastColumn="0"/>
            </w:pPr>
          </w:p>
        </w:tc>
        <w:tc>
          <w:tcPr>
            <w:tcW w:w="2195" w:type="dxa"/>
          </w:tcPr>
          <w:p w14:paraId="50A47BF9" w14:textId="77777777" w:rsidR="00D8459D" w:rsidRPr="00C94771" w:rsidRDefault="00D8459D" w:rsidP="00F84114">
            <w:pPr>
              <w:pStyle w:val="TFGcontenidos"/>
              <w:jc w:val="both"/>
              <w:cnfStyle w:val="000000000000" w:firstRow="0" w:lastRow="0" w:firstColumn="0" w:lastColumn="0" w:oddVBand="0" w:evenVBand="0" w:oddHBand="0" w:evenHBand="0" w:firstRowFirstColumn="0" w:firstRowLastColumn="0" w:lastRowFirstColumn="0" w:lastRowLastColumn="0"/>
            </w:pPr>
          </w:p>
        </w:tc>
        <w:tc>
          <w:tcPr>
            <w:tcW w:w="2195" w:type="dxa"/>
          </w:tcPr>
          <w:p w14:paraId="5134D9BF" w14:textId="77777777" w:rsidR="00D8459D" w:rsidRPr="00C94771" w:rsidRDefault="00D8459D" w:rsidP="00F84114">
            <w:pPr>
              <w:pStyle w:val="TFGcontenidos"/>
              <w:jc w:val="both"/>
              <w:cnfStyle w:val="000000000000" w:firstRow="0" w:lastRow="0" w:firstColumn="0" w:lastColumn="0" w:oddVBand="0" w:evenVBand="0" w:oddHBand="0" w:evenHBand="0" w:firstRowFirstColumn="0" w:firstRowLastColumn="0" w:lastRowFirstColumn="0" w:lastRowLastColumn="0"/>
            </w:pPr>
          </w:p>
        </w:tc>
      </w:tr>
      <w:tr w:rsidR="00D8459D" w:rsidRPr="00C94771" w14:paraId="3ABD5E47" w14:textId="77777777" w:rsidTr="00455DC4">
        <w:tc>
          <w:tcPr>
            <w:cnfStyle w:val="001000000000" w:firstRow="0" w:lastRow="0" w:firstColumn="1" w:lastColumn="0" w:oddVBand="0" w:evenVBand="0" w:oddHBand="0" w:evenHBand="0" w:firstRowFirstColumn="0" w:firstRowLastColumn="0" w:lastRowFirstColumn="0" w:lastRowLastColumn="0"/>
            <w:tcW w:w="2194" w:type="dxa"/>
          </w:tcPr>
          <w:p w14:paraId="518D3930" w14:textId="77777777" w:rsidR="00D8459D" w:rsidRPr="00C94771" w:rsidRDefault="00D8459D" w:rsidP="00F84114">
            <w:pPr>
              <w:pStyle w:val="TFGcontenidos"/>
              <w:jc w:val="both"/>
            </w:pPr>
          </w:p>
        </w:tc>
        <w:tc>
          <w:tcPr>
            <w:tcW w:w="2194" w:type="dxa"/>
          </w:tcPr>
          <w:p w14:paraId="31D7B7E3" w14:textId="77777777" w:rsidR="00D8459D" w:rsidRPr="00C94771" w:rsidRDefault="00D8459D" w:rsidP="00F84114">
            <w:pPr>
              <w:pStyle w:val="TFGcontenidos"/>
              <w:jc w:val="both"/>
              <w:cnfStyle w:val="000000000000" w:firstRow="0" w:lastRow="0" w:firstColumn="0" w:lastColumn="0" w:oddVBand="0" w:evenVBand="0" w:oddHBand="0" w:evenHBand="0" w:firstRowFirstColumn="0" w:firstRowLastColumn="0" w:lastRowFirstColumn="0" w:lastRowLastColumn="0"/>
            </w:pPr>
          </w:p>
        </w:tc>
        <w:tc>
          <w:tcPr>
            <w:tcW w:w="2195" w:type="dxa"/>
          </w:tcPr>
          <w:p w14:paraId="3BB643F3" w14:textId="77777777" w:rsidR="00D8459D" w:rsidRPr="00C94771" w:rsidRDefault="00D8459D" w:rsidP="00F84114">
            <w:pPr>
              <w:pStyle w:val="TFGcontenidos"/>
              <w:jc w:val="both"/>
              <w:cnfStyle w:val="000000000000" w:firstRow="0" w:lastRow="0" w:firstColumn="0" w:lastColumn="0" w:oddVBand="0" w:evenVBand="0" w:oddHBand="0" w:evenHBand="0" w:firstRowFirstColumn="0" w:firstRowLastColumn="0" w:lastRowFirstColumn="0" w:lastRowLastColumn="0"/>
            </w:pPr>
          </w:p>
        </w:tc>
        <w:tc>
          <w:tcPr>
            <w:tcW w:w="2195" w:type="dxa"/>
          </w:tcPr>
          <w:p w14:paraId="5A599BDD" w14:textId="77777777" w:rsidR="00D8459D" w:rsidRPr="00C94771" w:rsidRDefault="00D8459D" w:rsidP="00F84114">
            <w:pPr>
              <w:pStyle w:val="TFGcontenidos"/>
              <w:jc w:val="both"/>
              <w:cnfStyle w:val="000000000000" w:firstRow="0" w:lastRow="0" w:firstColumn="0" w:lastColumn="0" w:oddVBand="0" w:evenVBand="0" w:oddHBand="0" w:evenHBand="0" w:firstRowFirstColumn="0" w:firstRowLastColumn="0" w:lastRowFirstColumn="0" w:lastRowLastColumn="0"/>
            </w:pPr>
          </w:p>
        </w:tc>
      </w:tr>
    </w:tbl>
    <w:p w14:paraId="0DD6A057" w14:textId="77777777" w:rsidR="00D8459D" w:rsidRDefault="00D8459D" w:rsidP="00F84114">
      <w:pPr>
        <w:pStyle w:val="TFGcontenidos"/>
        <w:jc w:val="both"/>
      </w:pPr>
    </w:p>
    <w:p w14:paraId="7DD1D536" w14:textId="77777777" w:rsidR="00D8459D" w:rsidRDefault="00D8459D" w:rsidP="00F84114">
      <w:pPr>
        <w:pStyle w:val="TFGcontenidos"/>
        <w:jc w:val="both"/>
      </w:pPr>
      <w:r>
        <w:rPr>
          <w:noProof/>
          <w:lang w:eastAsia="es-ES"/>
        </w:rPr>
        <w:drawing>
          <wp:anchor distT="0" distB="0" distL="114300" distR="114300" simplePos="0" relativeHeight="251694080" behindDoc="0" locked="0" layoutInCell="1" allowOverlap="1" wp14:anchorId="469F0420" wp14:editId="2202078D">
            <wp:simplePos x="0" y="0"/>
            <wp:positionH relativeFrom="column">
              <wp:posOffset>366395</wp:posOffset>
            </wp:positionH>
            <wp:positionV relativeFrom="paragraph">
              <wp:posOffset>255905</wp:posOffset>
            </wp:positionV>
            <wp:extent cx="2210435" cy="2210435"/>
            <wp:effectExtent l="0" t="0" r="0" b="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0435" cy="2210435"/>
                    </a:xfrm>
                    <a:prstGeom prst="rect">
                      <a:avLst/>
                    </a:prstGeom>
                    <a:noFill/>
                  </pic:spPr>
                </pic:pic>
              </a:graphicData>
            </a:graphic>
            <wp14:sizeRelH relativeFrom="margin">
              <wp14:pctWidth>0</wp14:pctWidth>
            </wp14:sizeRelH>
            <wp14:sizeRelV relativeFrom="margin">
              <wp14:pctHeight>0</wp14:pctHeight>
            </wp14:sizeRelV>
          </wp:anchor>
        </w:drawing>
      </w:r>
    </w:p>
    <w:p w14:paraId="75ED6DE1" w14:textId="77777777" w:rsidR="00D8459D" w:rsidRDefault="00D8459D" w:rsidP="00F84114">
      <w:pPr>
        <w:pStyle w:val="TFGcontenidos"/>
        <w:jc w:val="both"/>
      </w:pPr>
    </w:p>
    <w:p w14:paraId="309D34EB" w14:textId="77777777" w:rsidR="00D8459D" w:rsidRPr="00E615AB" w:rsidRDefault="00D8459D" w:rsidP="00F84114">
      <w:pPr>
        <w:pStyle w:val="TFGcontenidos"/>
        <w:jc w:val="both"/>
      </w:pPr>
    </w:p>
    <w:p w14:paraId="1A03EFAB" w14:textId="77777777" w:rsidR="00D8459D" w:rsidRDefault="00D8459D" w:rsidP="00F84114">
      <w:pPr>
        <w:pStyle w:val="TFGTtulo1"/>
        <w:jc w:val="both"/>
      </w:pPr>
      <w:bookmarkStart w:id="76" w:name="_Toc190598638"/>
      <w:bookmarkStart w:id="77" w:name="_Toc190598648"/>
      <w:r>
        <w:lastRenderedPageBreak/>
        <w:t>Conclusiones</w:t>
      </w:r>
      <w:bookmarkEnd w:id="76"/>
      <w:bookmarkEnd w:id="77"/>
    </w:p>
    <w:p w14:paraId="240E33DC" w14:textId="77777777" w:rsidR="00D8459D" w:rsidRDefault="00D8459D" w:rsidP="00F84114">
      <w:pPr>
        <w:pStyle w:val="TFGcontenidos"/>
        <w:jc w:val="both"/>
      </w:pPr>
      <w:r w:rsidRPr="00F4784B">
        <w:t>El párrafo anterior tiene aplicado el estil</w:t>
      </w:r>
      <w:r>
        <w:t>o TFG_Título1</w:t>
      </w:r>
    </w:p>
    <w:p w14:paraId="4FE8565D" w14:textId="77777777" w:rsidR="00D8459D" w:rsidRDefault="00D8459D" w:rsidP="00F84114">
      <w:pPr>
        <w:pStyle w:val="TFGnotasdeuso"/>
        <w:jc w:val="both"/>
      </w:pPr>
      <w:r>
        <w:t>Con las conclusiones, el estudiante realiza una síntesis y expresa en qué modo los objetivos se han logrado o no, basándose en la información y hechos objetivos que ha utilizado en su elaboración.</w:t>
      </w:r>
    </w:p>
    <w:p w14:paraId="1F4606A7" w14:textId="77777777" w:rsidR="00D8459D" w:rsidRDefault="00D8459D" w:rsidP="00F84114">
      <w:pPr>
        <w:pStyle w:val="TFGcontenidos"/>
        <w:jc w:val="both"/>
      </w:pPr>
      <w:r>
        <w:t>Trabajos futuros. En este apartado el estudiante planteará un escenario de futuro para su trabajo fin de grado. Puede incluir posibles soluciones a las limitaciones encontradas, desarrollo en profundidad de alguno de los conceptos tratados, análisis más completo que el planteado, puesta en práctica del material desarrollado, etc.</w:t>
      </w:r>
    </w:p>
    <w:p w14:paraId="5C79F87A" w14:textId="77777777" w:rsidR="00D8459D" w:rsidRDefault="00D8459D" w:rsidP="00F84114">
      <w:pPr>
        <w:pStyle w:val="TFGcontenidos"/>
        <w:jc w:val="both"/>
      </w:pPr>
      <w:r w:rsidRPr="007A4D09">
        <w:t>Este párrafo tiene aplicado el estilo TFG_contenidos. Este párrafo tiene aplicado el estilo TFG_contenidos. Este párrafo tiene aplicado el estilo TFG_contenidos. Este párrafo tiene aplicado el estilo TFG_contenidos. Este párrafo tiene aplicado el estilo TFG_contenidos. Este párrafo tiene aplicado el estilo TFG_contenidos. Este párrafo tiene aplicado el estilo TFG_contenidos. Este párrafo tiene aplicado el estilo TFG_contenidos. Este párrafo tiene aplicado el estilo TFG_contenidos. Este párrafo tiene aplicado el estilo TFG_contenidos. Este párrafo tiene aplicado el estilo TFG_contenidos.</w:t>
      </w:r>
    </w:p>
    <w:p w14:paraId="4E3E48EB" w14:textId="77777777" w:rsidR="00C94771" w:rsidRDefault="00C94771" w:rsidP="00F84114">
      <w:pPr>
        <w:pStyle w:val="TFGTtulo1"/>
        <w:jc w:val="both"/>
      </w:pPr>
      <w:bookmarkStart w:id="78" w:name="_Toc190598639"/>
      <w:bookmarkStart w:id="79" w:name="_Toc190598649"/>
      <w:r>
        <w:lastRenderedPageBreak/>
        <w:t>Objetivos de Desarrollo Sostenible</w:t>
      </w:r>
      <w:bookmarkEnd w:id="78"/>
      <w:bookmarkEnd w:id="79"/>
    </w:p>
    <w:p w14:paraId="46804F17" w14:textId="77777777" w:rsidR="0080719A" w:rsidRDefault="0080719A" w:rsidP="00F84114">
      <w:pPr>
        <w:pStyle w:val="TFGcontenidos"/>
        <w:jc w:val="both"/>
      </w:pPr>
      <w:r>
        <w:t>Los objetivos de</w:t>
      </w:r>
      <w:r w:rsidR="00335789">
        <w:t xml:space="preserve"> este Trabajo Fin de Grado</w:t>
      </w:r>
      <w:r>
        <w:t xml:space="preserve"> están alineados con los siguientes Objetivos </w:t>
      </w:r>
      <w:r w:rsidR="001679AC">
        <w:t xml:space="preserve">de </w:t>
      </w:r>
      <w:r>
        <w:t>Desarrollo Sostenible (ODS)</w:t>
      </w:r>
      <w:r w:rsidR="001679AC">
        <w:t xml:space="preserve"> y metas</w:t>
      </w:r>
      <w:r w:rsidR="00335789">
        <w:t>,</w:t>
      </w:r>
      <w:r>
        <w:t xml:space="preserve"> de la Agenda 2030:</w:t>
      </w:r>
    </w:p>
    <w:p w14:paraId="4366F887" w14:textId="77777777" w:rsidR="0080719A" w:rsidRDefault="005005E1" w:rsidP="00F84114">
      <w:pPr>
        <w:pStyle w:val="TFGODS"/>
        <w:jc w:val="both"/>
      </w:pPr>
      <w:r w:rsidRPr="001679AC">
        <w:rPr>
          <w:noProof/>
          <w:lang w:eastAsia="es-ES"/>
        </w:rPr>
        <w:drawing>
          <wp:anchor distT="0" distB="0" distL="180340" distR="180340" simplePos="0" relativeHeight="251700224" behindDoc="0" locked="0" layoutInCell="1" allowOverlap="1" wp14:anchorId="65FBA312" wp14:editId="347F1D2D">
            <wp:simplePos x="0" y="0"/>
            <wp:positionH relativeFrom="column">
              <wp:posOffset>4286119</wp:posOffset>
            </wp:positionH>
            <wp:positionV relativeFrom="paragraph">
              <wp:posOffset>56457</wp:posOffset>
            </wp:positionV>
            <wp:extent cx="900000" cy="900000"/>
            <wp:effectExtent l="0" t="0" r="0" b="0"/>
            <wp:wrapSquare wrapText="bothSides"/>
            <wp:docPr id="39" name="Imagen 39" descr="Objetivo 4 - EDUCACIÓN DE C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tivo 4 - EDUCACIÓN DE CALIDA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719A" w:rsidRPr="001679AC">
        <w:t>Objetivo</w:t>
      </w:r>
      <w:r w:rsidR="0080719A" w:rsidRPr="00D47B9F">
        <w:t xml:space="preserve"> 4</w:t>
      </w:r>
      <w:r w:rsidR="0080719A">
        <w:t xml:space="preserve"> - </w:t>
      </w:r>
      <w:r w:rsidR="0080719A" w:rsidRPr="00F90C69">
        <w:t>Garantizar</w:t>
      </w:r>
      <w:r w:rsidR="0080719A">
        <w:t xml:space="preserve"> una educación inclusiva y equitativa de </w:t>
      </w:r>
      <w:r w:rsidR="0080719A" w:rsidRPr="005005E1">
        <w:t>calidad</w:t>
      </w:r>
      <w:r w:rsidR="0080719A">
        <w:t xml:space="preserve"> y promover oportunidades de aprendizaje permanente para todos</w:t>
      </w:r>
    </w:p>
    <w:p w14:paraId="60591E58" w14:textId="77777777" w:rsidR="002D03A7" w:rsidRDefault="002D03A7" w:rsidP="00F84114">
      <w:pPr>
        <w:pStyle w:val="TFGODS"/>
        <w:jc w:val="both"/>
      </w:pPr>
      <w:r w:rsidRPr="00D47B9F">
        <w:t>Meta 4.4</w:t>
      </w:r>
      <w:r>
        <w:t xml:space="preserve"> De aquí a 2030, aumentar considerablemente el número de jóvenes y adultos que tienen las competencias necesarias, en particular técnicas y profesionales, para acceder al empleo, el trabajo decente y el emprendimiento</w:t>
      </w:r>
    </w:p>
    <w:p w14:paraId="55EE04DD" w14:textId="77777777" w:rsidR="002D03A7" w:rsidRDefault="002D03A7" w:rsidP="00F84114">
      <w:pPr>
        <w:pStyle w:val="TFGcontenidos"/>
        <w:jc w:val="both"/>
      </w:pPr>
    </w:p>
    <w:p w14:paraId="273D6588" w14:textId="77777777" w:rsidR="0080719A" w:rsidRDefault="005005E1" w:rsidP="00F84114">
      <w:pPr>
        <w:pStyle w:val="TFGODS"/>
        <w:jc w:val="both"/>
      </w:pPr>
      <w:r>
        <w:rPr>
          <w:noProof/>
          <w:lang w:eastAsia="es-ES"/>
        </w:rPr>
        <w:drawing>
          <wp:anchor distT="0" distB="0" distL="180340" distR="180340" simplePos="0" relativeHeight="251701248" behindDoc="0" locked="0" layoutInCell="1" allowOverlap="1" wp14:anchorId="3789D9DB" wp14:editId="0B8F22C4">
            <wp:simplePos x="0" y="0"/>
            <wp:positionH relativeFrom="column">
              <wp:posOffset>4286250</wp:posOffset>
            </wp:positionH>
            <wp:positionV relativeFrom="paragraph">
              <wp:posOffset>53150</wp:posOffset>
            </wp:positionV>
            <wp:extent cx="899795" cy="899795"/>
            <wp:effectExtent l="0" t="0" r="0" b="0"/>
            <wp:wrapSquare wrapText="bothSides"/>
            <wp:docPr id="41" name="Imagen 41" descr="Objetivo 8 - AGUA TRABAJO DECENTE Y CRECIMIENTO ECONÓMICO. Foto O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jetivo 8 - AGUA TRABAJO DECENTE Y CRECIMIENTO ECONÓMICO. Foto ONU"/>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719A" w:rsidRPr="00D47B9F">
        <w:t>Objetivo 8</w:t>
      </w:r>
      <w:r w:rsidR="0080719A">
        <w:t xml:space="preserve"> - Promover el crecimiento económico sostenido, inclusivo y sostenible, el empleo pleno y productivo y el trabajo decente para todos</w:t>
      </w:r>
      <w:r w:rsidR="002D03A7" w:rsidRPr="002D03A7">
        <w:t xml:space="preserve"> </w:t>
      </w:r>
    </w:p>
    <w:p w14:paraId="796CE4AD" w14:textId="77777777" w:rsidR="0080719A" w:rsidRDefault="0080719A" w:rsidP="00F84114">
      <w:pPr>
        <w:pStyle w:val="TFGODS"/>
        <w:jc w:val="both"/>
      </w:pPr>
      <w:r w:rsidRPr="00D47B9F">
        <w:t>Meta 8.2</w:t>
      </w:r>
      <w:r>
        <w:t xml:space="preserve"> Lograr niveles más elevados de productividad económica mediante la diversificación, la modernización tecnológica y la innovación, entre otras cosas centrándose en los sectores con gran valor añadido y un uso intensivo de la mano de obra</w:t>
      </w:r>
    </w:p>
    <w:p w14:paraId="618DAB9E" w14:textId="77777777" w:rsidR="0080719A" w:rsidRDefault="0080719A" w:rsidP="00F84114">
      <w:pPr>
        <w:pStyle w:val="TFGcontenidos"/>
        <w:jc w:val="both"/>
      </w:pPr>
    </w:p>
    <w:p w14:paraId="12FDC676" w14:textId="77777777" w:rsidR="0080719A" w:rsidRDefault="0080719A" w:rsidP="00F84114">
      <w:pPr>
        <w:pStyle w:val="TFGcontenidos"/>
        <w:jc w:val="both"/>
      </w:pPr>
    </w:p>
    <w:p w14:paraId="2CB34C39" w14:textId="4A247E77" w:rsidR="00C94771" w:rsidRPr="00C94771" w:rsidRDefault="0080719A" w:rsidP="00F84114">
      <w:pPr>
        <w:pStyle w:val="TFGnotasdeuso"/>
        <w:jc w:val="both"/>
      </w:pPr>
      <w:r>
        <w:t xml:space="preserve">Se aconseja </w:t>
      </w:r>
      <w:hyperlink r:id="rId32" w:history="1">
        <w:r w:rsidRPr="0080719A">
          <w:rPr>
            <w:rStyle w:val="Hipervnculo"/>
          </w:rPr>
          <w:t>consultar la Web de Naciones Unidas</w:t>
        </w:r>
      </w:hyperlink>
      <w:r>
        <w:t>, donde se detallan las diferentes metas de cada ODS.</w:t>
      </w:r>
      <w:r w:rsidR="002E179B">
        <w:t xml:space="preserve"> También se pueden </w:t>
      </w:r>
      <w:hyperlink r:id="rId33" w:history="1">
        <w:r w:rsidR="002E179B" w:rsidRPr="00545AEB">
          <w:rPr>
            <w:rStyle w:val="Hipervnculo"/>
          </w:rPr>
          <w:t>descargar los logos correspondientes</w:t>
        </w:r>
      </w:hyperlink>
      <w:r w:rsidR="002E179B">
        <w:t>.</w:t>
      </w:r>
    </w:p>
    <w:p w14:paraId="757FF8C0" w14:textId="77777777" w:rsidR="00C210CB" w:rsidRDefault="00E615AB" w:rsidP="00F84114">
      <w:pPr>
        <w:pStyle w:val="TFGTtulo1"/>
        <w:jc w:val="both"/>
      </w:pPr>
      <w:bookmarkStart w:id="80" w:name="_Toc190598640"/>
      <w:bookmarkStart w:id="81" w:name="_Toc190598650"/>
      <w:r>
        <w:lastRenderedPageBreak/>
        <w:t>Bibliografía</w:t>
      </w:r>
      <w:bookmarkEnd w:id="80"/>
      <w:bookmarkEnd w:id="81"/>
    </w:p>
    <w:p w14:paraId="4976D9FB" w14:textId="77777777" w:rsidR="00A94AB4" w:rsidRDefault="00A94AB4" w:rsidP="00F84114">
      <w:pPr>
        <w:pStyle w:val="TFGcontenidos"/>
        <w:jc w:val="both"/>
      </w:pPr>
      <w:r w:rsidRPr="00F4784B">
        <w:t>El párrafo anterior tiene aplicado el estil</w:t>
      </w:r>
      <w:r>
        <w:t xml:space="preserve">o </w:t>
      </w:r>
      <w:r w:rsidR="008F5D73">
        <w:t>TFG_Título1</w:t>
      </w:r>
    </w:p>
    <w:p w14:paraId="6F955250" w14:textId="77777777" w:rsidR="00A94AB4" w:rsidRDefault="00A94AB4" w:rsidP="00F84114">
      <w:pPr>
        <w:pStyle w:val="TFGnotasdeuso"/>
        <w:jc w:val="both"/>
      </w:pPr>
      <w:r>
        <w:t>Las citas bibliográficas han de ser incluidas al final del trabajo, haciendo distinción entre referencias bibliográficas y bibliografía (otras fuentes consultadas y no citadas en el cuerpo del trabajo).</w:t>
      </w:r>
    </w:p>
    <w:p w14:paraId="4E83C8FD" w14:textId="77777777" w:rsidR="007A4D09" w:rsidRDefault="007A4D09" w:rsidP="00F84114">
      <w:pPr>
        <w:pStyle w:val="TFGcontenidos"/>
        <w:jc w:val="both"/>
      </w:pPr>
    </w:p>
    <w:p w14:paraId="30C26A8D" w14:textId="77777777" w:rsidR="00A94AB4" w:rsidRDefault="00A94AB4" w:rsidP="00F84114">
      <w:pPr>
        <w:pStyle w:val="TFGcontenidos"/>
        <w:jc w:val="both"/>
      </w:pPr>
      <w:r w:rsidRPr="00AD0F7A">
        <w:t xml:space="preserve">Se </w:t>
      </w:r>
      <w:r>
        <w:t xml:space="preserve">recomienda utilizar </w:t>
      </w:r>
      <w:r w:rsidRPr="00AD0F7A">
        <w:t>como norma de citación el formato APA</w:t>
      </w:r>
      <w:r w:rsidR="00FE24A4">
        <w:t xml:space="preserve">. También se aconseja el uso de un gestor bibliográfico, por ejemplo, </w:t>
      </w:r>
      <w:r w:rsidR="00FE24A4" w:rsidRPr="001E57AE">
        <w:t>ZOTERO</w:t>
      </w:r>
      <w:r w:rsidR="00FE24A4">
        <w:t>.</w:t>
      </w:r>
    </w:p>
    <w:p w14:paraId="2D7E787E" w14:textId="77777777" w:rsidR="00FE24A4" w:rsidRPr="00C94771" w:rsidRDefault="00FE24A4" w:rsidP="00F84114">
      <w:pPr>
        <w:pStyle w:val="TFGcontenidos"/>
        <w:jc w:val="both"/>
      </w:pPr>
    </w:p>
    <w:p w14:paraId="67E1485F" w14:textId="77777777" w:rsidR="00612A70" w:rsidRPr="00C94771" w:rsidRDefault="00612A70" w:rsidP="00F84114">
      <w:pPr>
        <w:pStyle w:val="TFGcontenidos"/>
        <w:jc w:val="both"/>
      </w:pPr>
    </w:p>
    <w:p w14:paraId="48A2531B" w14:textId="77777777" w:rsidR="00E615AB" w:rsidRPr="00C94771" w:rsidRDefault="00E615AB" w:rsidP="00F84114">
      <w:pPr>
        <w:pStyle w:val="TFGcontenidos"/>
        <w:jc w:val="both"/>
      </w:pPr>
    </w:p>
    <w:p w14:paraId="165B108C" w14:textId="77777777" w:rsidR="00AA0F9E" w:rsidRDefault="00AA0F9E" w:rsidP="00F84114">
      <w:pPr>
        <w:pStyle w:val="TFGTtulo1"/>
        <w:jc w:val="both"/>
      </w:pPr>
      <w:bookmarkStart w:id="82" w:name="_Ref69915067"/>
      <w:bookmarkStart w:id="83" w:name="_Toc190598641"/>
      <w:bookmarkStart w:id="84" w:name="_Toc190598651"/>
      <w:r>
        <w:lastRenderedPageBreak/>
        <w:t>Accesibilidad</w:t>
      </w:r>
      <w:r w:rsidR="004942D4">
        <w:t xml:space="preserve"> para discapacitados</w:t>
      </w:r>
      <w:bookmarkEnd w:id="82"/>
      <w:bookmarkEnd w:id="83"/>
      <w:bookmarkEnd w:id="84"/>
    </w:p>
    <w:p w14:paraId="3E968741" w14:textId="77777777" w:rsidR="00B27325" w:rsidRDefault="00B27325" w:rsidP="00F84114">
      <w:pPr>
        <w:pStyle w:val="TFGnotasdeuso"/>
        <w:jc w:val="both"/>
      </w:pPr>
      <w:r>
        <w:t>*** IMPORTANTE *** Todo este punto debe eliminarse ***</w:t>
      </w:r>
    </w:p>
    <w:p w14:paraId="2FCF8B87" w14:textId="77777777" w:rsidR="00744FB9" w:rsidRDefault="00AA0F9E" w:rsidP="00F84114">
      <w:pPr>
        <w:pStyle w:val="TFGbase"/>
        <w:jc w:val="both"/>
      </w:pPr>
      <w:r>
        <w:t xml:space="preserve">Para favorecer </w:t>
      </w:r>
      <w:r w:rsidR="00DD2A49">
        <w:t xml:space="preserve">el uso y lectura de este documento, </w:t>
      </w:r>
      <w:r w:rsidR="00C256D5">
        <w:t>a los discapacitados</w:t>
      </w:r>
      <w:r w:rsidR="00036135">
        <w:t xml:space="preserve"> visuales</w:t>
      </w:r>
      <w:r w:rsidR="00551FC3">
        <w:t xml:space="preserve"> y aplicaciones de lectura automática</w:t>
      </w:r>
      <w:r w:rsidR="00FD1C9B">
        <w:t>,</w:t>
      </w:r>
      <w:r w:rsidR="00C256D5">
        <w:t xml:space="preserve"> </w:t>
      </w:r>
      <w:r>
        <w:t xml:space="preserve">se recomienda la </w:t>
      </w:r>
      <w:r w:rsidR="00626980">
        <w:t>aplicación</w:t>
      </w:r>
      <w:r>
        <w:t xml:space="preserve"> de las siguientes características:</w:t>
      </w:r>
    </w:p>
    <w:p w14:paraId="48287563" w14:textId="77777777" w:rsidR="00AA0F9E" w:rsidRPr="008D53B3" w:rsidRDefault="00AA0F9E" w:rsidP="00F84114">
      <w:pPr>
        <w:pStyle w:val="TFGVietas"/>
        <w:jc w:val="both"/>
      </w:pPr>
      <w:r w:rsidRPr="008D53B3">
        <w:t xml:space="preserve">Fuente: Verdana o Arial de tamaño 12 </w:t>
      </w:r>
      <w:r w:rsidR="00626980" w:rsidRPr="008D53B3">
        <w:t xml:space="preserve">puntos </w:t>
      </w:r>
      <w:r w:rsidRPr="008D53B3">
        <w:t>o superior</w:t>
      </w:r>
      <w:r w:rsidR="00036135" w:rsidRPr="008D53B3">
        <w:t>.</w:t>
      </w:r>
    </w:p>
    <w:p w14:paraId="532C2B68" w14:textId="77777777" w:rsidR="00AA0F9E" w:rsidRPr="008D53B3" w:rsidRDefault="00AA0F9E" w:rsidP="00F84114">
      <w:pPr>
        <w:pStyle w:val="TFGVietas"/>
        <w:jc w:val="both"/>
      </w:pPr>
      <w:r w:rsidRPr="008D53B3">
        <w:t>Párrafos con justificación izquierda</w:t>
      </w:r>
      <w:r w:rsidR="00036135" w:rsidRPr="008D53B3">
        <w:t xml:space="preserve"> y sin dividir palabras con guiones al final de las líneas.</w:t>
      </w:r>
    </w:p>
    <w:p w14:paraId="608A29D1" w14:textId="77777777" w:rsidR="00626980" w:rsidRPr="008D53B3" w:rsidRDefault="00626980" w:rsidP="00F84114">
      <w:pPr>
        <w:pStyle w:val="TFGVietas"/>
        <w:jc w:val="both"/>
      </w:pPr>
      <w:r w:rsidRPr="008D53B3">
        <w:t>Uso de documentos estructurados, con párrafos configurados con el nivel de esquema correspondiente (títulos</w:t>
      </w:r>
      <w:r w:rsidR="00D0452A" w:rsidRPr="008D53B3">
        <w:t xml:space="preserve"> nivel 1..9</w:t>
      </w:r>
      <w:r w:rsidRPr="008D53B3">
        <w:t>)</w:t>
      </w:r>
      <w:r w:rsidR="00DD2A49" w:rsidRPr="008D53B3">
        <w:t>. Así se permite el uso del panel de navegación, tanto en Word como en el PDF</w:t>
      </w:r>
      <w:r w:rsidR="00036135" w:rsidRPr="008D53B3">
        <w:t>.</w:t>
      </w:r>
    </w:p>
    <w:p w14:paraId="2F732C7D" w14:textId="77777777" w:rsidR="00036135" w:rsidRPr="008D53B3" w:rsidRDefault="00AA0F9E" w:rsidP="00F84114">
      <w:pPr>
        <w:pStyle w:val="TFGVietas"/>
        <w:jc w:val="both"/>
      </w:pPr>
      <w:r w:rsidRPr="008D53B3">
        <w:t>Imágenes</w:t>
      </w:r>
      <w:r w:rsidR="00036135" w:rsidRPr="008D53B3">
        <w:t xml:space="preserve"> y tablas</w:t>
      </w:r>
      <w:r w:rsidRPr="008D53B3">
        <w:t xml:space="preserve"> con “texto alternativo”</w:t>
      </w:r>
      <w:r w:rsidR="000754DC" w:rsidRPr="008D53B3">
        <w:t xml:space="preserve">. </w:t>
      </w:r>
      <w:r w:rsidR="00036135" w:rsidRPr="008D53B3">
        <w:t>Para que pueda ser leído por las aplicaciones de lectura automática.</w:t>
      </w:r>
    </w:p>
    <w:p w14:paraId="707E9106" w14:textId="77777777" w:rsidR="00626980" w:rsidRPr="008D53B3" w:rsidRDefault="007D31F7" w:rsidP="00F84114">
      <w:pPr>
        <w:pStyle w:val="TFGVietas"/>
        <w:jc w:val="both"/>
      </w:pPr>
      <w:r w:rsidRPr="008D53B3">
        <mc:AlternateContent>
          <mc:Choice Requires="wpg">
            <w:drawing>
              <wp:anchor distT="0" distB="0" distL="114300" distR="114300" simplePos="0" relativeHeight="251680768" behindDoc="0" locked="1" layoutInCell="1" allowOverlap="1" wp14:anchorId="09913137" wp14:editId="70EB4CDD">
                <wp:simplePos x="0" y="0"/>
                <wp:positionH relativeFrom="column">
                  <wp:posOffset>902970</wp:posOffset>
                </wp:positionH>
                <wp:positionV relativeFrom="paragraph">
                  <wp:posOffset>708660</wp:posOffset>
                </wp:positionV>
                <wp:extent cx="4732655" cy="4182745"/>
                <wp:effectExtent l="0" t="0" r="0" b="8255"/>
                <wp:wrapTopAndBottom/>
                <wp:docPr id="33" name="Grupo 33"/>
                <wp:cNvGraphicFramePr/>
                <a:graphic xmlns:a="http://schemas.openxmlformats.org/drawingml/2006/main">
                  <a:graphicData uri="http://schemas.microsoft.com/office/word/2010/wordprocessingGroup">
                    <wpg:wgp>
                      <wpg:cNvGrpSpPr/>
                      <wpg:grpSpPr>
                        <a:xfrm>
                          <a:off x="0" y="0"/>
                          <a:ext cx="4732655" cy="4182745"/>
                          <a:chOff x="-47501" y="0"/>
                          <a:chExt cx="4733801" cy="4181475"/>
                        </a:xfrm>
                      </wpg:grpSpPr>
                      <pic:pic xmlns:pic="http://schemas.openxmlformats.org/drawingml/2006/picture">
                        <pic:nvPicPr>
                          <pic:cNvPr id="2" name="Imagen 2"/>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1143000" y="0"/>
                            <a:ext cx="3543300" cy="4181475"/>
                          </a:xfrm>
                          <a:prstGeom prst="rect">
                            <a:avLst/>
                          </a:prstGeom>
                        </pic:spPr>
                      </pic:pic>
                      <wpg:grpSp>
                        <wpg:cNvPr id="24" name="Grupo 24"/>
                        <wpg:cNvGrpSpPr/>
                        <wpg:grpSpPr>
                          <a:xfrm>
                            <a:off x="883227" y="3439391"/>
                            <a:ext cx="574098" cy="209550"/>
                            <a:chOff x="-374073" y="0"/>
                            <a:chExt cx="574098" cy="209550"/>
                          </a:xfrm>
                        </wpg:grpSpPr>
                        <wps:wsp>
                          <wps:cNvPr id="22" name="Elipse 22"/>
                          <wps:cNvSpPr/>
                          <wps:spPr>
                            <a:xfrm>
                              <a:off x="0" y="0"/>
                              <a:ext cx="200025" cy="209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onector recto de flecha 23"/>
                          <wps:cNvCnPr>
                            <a:stCxn id="22" idx="2"/>
                          </wps:cNvCnPr>
                          <wps:spPr>
                            <a:xfrm flipH="1">
                              <a:off x="-374073" y="104775"/>
                              <a:ext cx="374035" cy="1047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5" name="Grupo 25"/>
                        <wpg:cNvGrpSpPr/>
                        <wpg:grpSpPr>
                          <a:xfrm>
                            <a:off x="883227" y="2119746"/>
                            <a:ext cx="574040" cy="209550"/>
                            <a:chOff x="-374073" y="0"/>
                            <a:chExt cx="574098" cy="209550"/>
                          </a:xfrm>
                        </wpg:grpSpPr>
                        <wps:wsp>
                          <wps:cNvPr id="29" name="Elipse 29"/>
                          <wps:cNvSpPr/>
                          <wps:spPr>
                            <a:xfrm>
                              <a:off x="0" y="0"/>
                              <a:ext cx="200025" cy="209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onector recto de flecha 30"/>
                          <wps:cNvCnPr/>
                          <wps:spPr>
                            <a:xfrm flipH="1">
                              <a:off x="-374073" y="104775"/>
                              <a:ext cx="374035" cy="1047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1" name="Cuadro de texto 31"/>
                        <wps:cNvSpPr txBox="1"/>
                        <wps:spPr>
                          <a:xfrm>
                            <a:off x="207818" y="2202873"/>
                            <a:ext cx="768350" cy="292100"/>
                          </a:xfrm>
                          <a:prstGeom prst="rect">
                            <a:avLst/>
                          </a:prstGeom>
                          <a:noFill/>
                          <a:ln w="6350">
                            <a:noFill/>
                          </a:ln>
                        </wps:spPr>
                        <wps:txbx>
                          <w:txbxContent>
                            <w:p w14:paraId="7C319F93" w14:textId="77777777" w:rsidR="005F3C2D" w:rsidRPr="007D31F7" w:rsidRDefault="005F3C2D" w:rsidP="007D31F7">
                              <w:pPr>
                                <w:spacing w:before="0" w:after="0"/>
                                <w:ind w:firstLine="0"/>
                                <w:jc w:val="left"/>
                                <w:rPr>
                                  <w:color w:val="FF0000"/>
                                </w:rPr>
                              </w:pPr>
                              <w:r w:rsidRPr="007D31F7">
                                <w:rPr>
                                  <w:color w:val="FF0000"/>
                                </w:rPr>
                                <w:t>Activa</w:t>
                              </w:r>
                              <w:r>
                                <w:rPr>
                                  <w:color w:val="FF0000"/>
                                </w:rPr>
                                <w:t>do</w:t>
                              </w:r>
                            </w:p>
                            <w:p w14:paraId="16C3C2D1" w14:textId="77777777" w:rsidR="005F3C2D" w:rsidRDefault="005F3C2D"/>
                            <w:p w14:paraId="2E75C540" w14:textId="6F157B81" w:rsidR="005F3C2D" w:rsidRPr="007D31F7" w:rsidRDefault="005F3C2D" w:rsidP="007D31F7">
                              <w:pPr>
                                <w:spacing w:before="0" w:after="0"/>
                                <w:ind w:firstLine="0"/>
                                <w:jc w:val="left"/>
                                <w:rPr>
                                  <w:color w:val="FF0000"/>
                                </w:rPr>
                              </w:pPr>
                              <w:r w:rsidRPr="007D31F7">
                                <w:rPr>
                                  <w:color w:val="FF0000"/>
                                </w:rPr>
                                <w:t>Activa</w:t>
                              </w:r>
                              <w:r>
                                <w:rPr>
                                  <w:color w:val="FF0000"/>
                                </w:rPr>
                                <w:t>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Cuadro de texto 32"/>
                        <wps:cNvSpPr txBox="1"/>
                        <wps:spPr>
                          <a:xfrm>
                            <a:off x="-47501" y="3512128"/>
                            <a:ext cx="1079731" cy="292158"/>
                          </a:xfrm>
                          <a:prstGeom prst="rect">
                            <a:avLst/>
                          </a:prstGeom>
                          <a:noFill/>
                          <a:ln w="6350">
                            <a:noFill/>
                          </a:ln>
                        </wps:spPr>
                        <wps:txbx>
                          <w:txbxContent>
                            <w:p w14:paraId="416FA2A8" w14:textId="77777777" w:rsidR="005F3C2D" w:rsidRPr="007D31F7" w:rsidRDefault="005F3C2D" w:rsidP="007D31F7">
                              <w:pPr>
                                <w:spacing w:before="0" w:after="0"/>
                                <w:ind w:firstLine="0"/>
                                <w:jc w:val="left"/>
                                <w:rPr>
                                  <w:color w:val="FF0000"/>
                                </w:rPr>
                              </w:pPr>
                              <w:r>
                                <w:rPr>
                                  <w:color w:val="FF0000"/>
                                </w:rPr>
                                <w:t>Desa</w:t>
                              </w:r>
                              <w:r w:rsidRPr="007D31F7">
                                <w:rPr>
                                  <w:color w:val="FF0000"/>
                                </w:rPr>
                                <w:t>ctiva</w:t>
                              </w:r>
                              <w:r>
                                <w:rPr>
                                  <w:color w:val="FF0000"/>
                                </w:rPr>
                                <w:t>do</w:t>
                              </w:r>
                            </w:p>
                            <w:p w14:paraId="72BFD448" w14:textId="77777777" w:rsidR="005F3C2D" w:rsidRDefault="005F3C2D"/>
                            <w:p w14:paraId="2F30BAAB" w14:textId="443FB269" w:rsidR="005F3C2D" w:rsidRPr="007D31F7" w:rsidRDefault="005F3C2D" w:rsidP="007D31F7">
                              <w:pPr>
                                <w:spacing w:before="0" w:after="0"/>
                                <w:ind w:firstLine="0"/>
                                <w:jc w:val="left"/>
                                <w:rPr>
                                  <w:color w:val="FF0000"/>
                                </w:rPr>
                              </w:pPr>
                              <w:r>
                                <w:rPr>
                                  <w:color w:val="FF0000"/>
                                </w:rPr>
                                <w:t>Desa</w:t>
                              </w:r>
                              <w:r w:rsidRPr="007D31F7">
                                <w:rPr>
                                  <w:color w:val="FF0000"/>
                                </w:rPr>
                                <w:t>ctiva</w:t>
                              </w:r>
                              <w:r>
                                <w:rPr>
                                  <w:color w:val="FF0000"/>
                                </w:rPr>
                                <w:t>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913137" id="Grupo 33" o:spid="_x0000_s1036" style="position:absolute;left:0;text-align:left;margin-left:71.1pt;margin-top:55.8pt;width:372.65pt;height:329.35pt;z-index:251680768;mso-width-relative:margin;mso-height-relative:margin" coordorigin="-475" coordsize="47338,41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37" type="#_x0000_t75" style="position:absolute;left:11430;width:35433;height:4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">
                  <v:imagedata r:id="rId35" o:title=""/>
                </v:shape>
                <v:group id="Grupo 24" o:spid="_x0000_s1038" style="position:absolute;left:8832;top:34393;width:5741;height:2096" coordorigin="-3740" coordsize="5740,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Elipse 22" o:spid="_x0000_s1039" style="position:absolute;width:2000;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" filled="f" strokecolor="red" strokeweight="2pt"/>
                  <v:shapetype id="_x0000_t32" coordsize="21600,21600" o:spt="32" o:oned="t" path="m,l21600,21600e" filled="f">
                    <v:path arrowok="t" fillok="f" o:connecttype="none"/>
                    <o:lock v:ext="edit" shapetype="t"/>
                  </v:shapetype>
                  <v:shape id="Conector recto de flecha 23" o:spid="_x0000_s1040" type="#_x0000_t32" style="position:absolute;left:-3740;top:1047;width:3740;height:1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" strokecolor="red" strokeweight="1.5pt">
                    <v:stroke endarrow="block"/>
                  </v:shape>
                </v:group>
                <v:group id="Grupo 25" o:spid="_x0000_s1041" style="position:absolute;left:8832;top:21197;width:5740;height:2095" coordorigin="-3740" coordsize="5740,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Elipse 29" o:spid="_x0000_s1042" style="position:absolute;width:2000;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" filled="f" strokecolor="red" strokeweight="2pt"/>
                  <v:shape id="Conector recto de flecha 30" o:spid="_x0000_s1043" type="#_x0000_t32" style="position:absolute;left:-3740;top:1047;width:3740;height:1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" strokecolor="red" strokeweight="1.5pt">
                    <v:stroke endarrow="block"/>
                  </v:shape>
                </v:group>
                <v:shape id="Cuadro de texto 31" o:spid="_x0000_s1044" type="#_x0000_t202" style="position:absolute;left:2078;top:22028;width:768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7C319F93" w14:textId="77777777" w:rsidR="005F3C2D" w:rsidRPr="007D31F7" w:rsidRDefault="005F3C2D" w:rsidP="007D31F7">
                        <w:pPr>
                          <w:spacing w:before="0" w:after="0"/>
                          <w:ind w:firstLine="0"/>
                          <w:jc w:val="left"/>
                          <w:rPr>
                            <w:color w:val="FF0000"/>
                          </w:rPr>
                        </w:pPr>
                        <w:r w:rsidRPr="007D31F7">
                          <w:rPr>
                            <w:color w:val="FF0000"/>
                          </w:rPr>
                          <w:t>Activa</w:t>
                        </w:r>
                        <w:r>
                          <w:rPr>
                            <w:color w:val="FF0000"/>
                          </w:rPr>
                          <w:t>do</w:t>
                        </w:r>
                      </w:p>
                      <w:p w14:paraId="16C3C2D1" w14:textId="77777777" w:rsidR="005F3C2D" w:rsidRDefault="005F3C2D"/>
                      <w:p w14:paraId="2E75C540" w14:textId="6F157B81" w:rsidR="005F3C2D" w:rsidRPr="007D31F7" w:rsidRDefault="005F3C2D" w:rsidP="007D31F7">
                        <w:pPr>
                          <w:spacing w:before="0" w:after="0"/>
                          <w:ind w:firstLine="0"/>
                          <w:jc w:val="left"/>
                          <w:rPr>
                            <w:color w:val="FF0000"/>
                          </w:rPr>
                        </w:pPr>
                        <w:r w:rsidRPr="007D31F7">
                          <w:rPr>
                            <w:color w:val="FF0000"/>
                          </w:rPr>
                          <w:t>Activa</w:t>
                        </w:r>
                        <w:r>
                          <w:rPr>
                            <w:color w:val="FF0000"/>
                          </w:rPr>
                          <w:t>do</w:t>
                        </w:r>
                      </w:p>
                    </w:txbxContent>
                  </v:textbox>
                </v:shape>
                <v:shape id="Cuadro de texto 32" o:spid="_x0000_s1045" type="#_x0000_t202" style="position:absolute;left:-475;top:35121;width:1079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16FA2A8" w14:textId="77777777" w:rsidR="005F3C2D" w:rsidRPr="007D31F7" w:rsidRDefault="005F3C2D" w:rsidP="007D31F7">
                        <w:pPr>
                          <w:spacing w:before="0" w:after="0"/>
                          <w:ind w:firstLine="0"/>
                          <w:jc w:val="left"/>
                          <w:rPr>
                            <w:color w:val="FF0000"/>
                          </w:rPr>
                        </w:pPr>
                        <w:r>
                          <w:rPr>
                            <w:color w:val="FF0000"/>
                          </w:rPr>
                          <w:t>Desa</w:t>
                        </w:r>
                        <w:r w:rsidRPr="007D31F7">
                          <w:rPr>
                            <w:color w:val="FF0000"/>
                          </w:rPr>
                          <w:t>ctiva</w:t>
                        </w:r>
                        <w:r>
                          <w:rPr>
                            <w:color w:val="FF0000"/>
                          </w:rPr>
                          <w:t>do</w:t>
                        </w:r>
                      </w:p>
                      <w:p w14:paraId="72BFD448" w14:textId="77777777" w:rsidR="005F3C2D" w:rsidRDefault="005F3C2D"/>
                      <w:p w14:paraId="2F30BAAB" w14:textId="443FB269" w:rsidR="005F3C2D" w:rsidRPr="007D31F7" w:rsidRDefault="005F3C2D" w:rsidP="007D31F7">
                        <w:pPr>
                          <w:spacing w:before="0" w:after="0"/>
                          <w:ind w:firstLine="0"/>
                          <w:jc w:val="left"/>
                          <w:rPr>
                            <w:color w:val="FF0000"/>
                          </w:rPr>
                        </w:pPr>
                        <w:r>
                          <w:rPr>
                            <w:color w:val="FF0000"/>
                          </w:rPr>
                          <w:t>Desa</w:t>
                        </w:r>
                        <w:r w:rsidRPr="007D31F7">
                          <w:rPr>
                            <w:color w:val="FF0000"/>
                          </w:rPr>
                          <w:t>ctiva</w:t>
                        </w:r>
                        <w:r>
                          <w:rPr>
                            <w:color w:val="FF0000"/>
                          </w:rPr>
                          <w:t>do</w:t>
                        </w:r>
                      </w:p>
                    </w:txbxContent>
                  </v:textbox>
                </v:shape>
                <w10:wrap type="topAndBottom"/>
                <w10:anchorlock/>
              </v:group>
            </w:pict>
          </mc:Fallback>
        </mc:AlternateContent>
      </w:r>
      <w:r w:rsidR="00626980" w:rsidRPr="008D53B3">
        <w:t>Generación del PDF con Marcadores de navegación por títulos y sin convertir a imagen</w:t>
      </w:r>
      <w:r w:rsidR="00BD5B39" w:rsidRPr="008D53B3">
        <w:t xml:space="preserve"> (mapa de bits)</w:t>
      </w:r>
      <w:r w:rsidR="00626980" w:rsidRPr="008D53B3">
        <w:t xml:space="preserve"> fuentes externas.</w:t>
      </w:r>
    </w:p>
    <w:p w14:paraId="428E764F" w14:textId="77777777" w:rsidR="00744FB9" w:rsidRDefault="00744FB9" w:rsidP="00F84114">
      <w:pPr>
        <w:pStyle w:val="TFGcontenidos"/>
        <w:jc w:val="both"/>
      </w:pPr>
    </w:p>
    <w:p w14:paraId="6E5D9A86" w14:textId="77777777" w:rsidR="00626980" w:rsidRDefault="00626980" w:rsidP="00F84114">
      <w:pPr>
        <w:pStyle w:val="TFGcontenidos"/>
        <w:jc w:val="both"/>
      </w:pPr>
    </w:p>
    <w:p w14:paraId="17FE011E" w14:textId="77777777" w:rsidR="00626980" w:rsidRDefault="00626980" w:rsidP="00F84114">
      <w:pPr>
        <w:pStyle w:val="TFGcontenidos"/>
        <w:jc w:val="both"/>
      </w:pPr>
    </w:p>
    <w:p w14:paraId="067D87E3" w14:textId="77777777" w:rsidR="00A1247B" w:rsidRDefault="00A1247B" w:rsidP="00F84114">
      <w:pPr>
        <w:pStyle w:val="TFGcontenidos"/>
        <w:jc w:val="both"/>
      </w:pPr>
      <w:r>
        <w:t>Más información en:</w:t>
      </w:r>
    </w:p>
    <w:p w14:paraId="18D2B47B" w14:textId="2CE784B2" w:rsidR="004942D4" w:rsidRDefault="004942D4" w:rsidP="00F84114">
      <w:pPr>
        <w:pStyle w:val="TFGcontenidos"/>
        <w:jc w:val="both"/>
      </w:pPr>
      <w:hyperlink r:id="rId36" w:history="1">
        <w:r>
          <w:rPr>
            <w:rStyle w:val="Hipervnculo"/>
          </w:rPr>
          <w:t>Haga que los documentos de Word sean accesibles para personas con discapacidades. - Soporte de Office (microsoft.com)</w:t>
        </w:r>
      </w:hyperlink>
    </w:p>
    <w:p w14:paraId="6662A22E" w14:textId="7E169580" w:rsidR="00A1247B" w:rsidRDefault="00A1247B" w:rsidP="00F84114">
      <w:pPr>
        <w:pStyle w:val="TFGcontenidos"/>
        <w:jc w:val="both"/>
      </w:pPr>
      <w:hyperlink r:id="rId37" w:history="1">
        <w:r>
          <w:rPr>
            <w:rStyle w:val="Hipervnculo"/>
          </w:rPr>
          <w:t>Reglas del Comprobador de accesibilidad - Soporte de Office (microsoft.com)</w:t>
        </w:r>
      </w:hyperlink>
    </w:p>
    <w:p w14:paraId="70F4B432" w14:textId="68AE262E" w:rsidR="00551FC3" w:rsidRDefault="00551FC3" w:rsidP="00F84114">
      <w:pPr>
        <w:pStyle w:val="TFGnotasdeuso"/>
        <w:jc w:val="both"/>
      </w:pPr>
      <w:r w:rsidRPr="00127AF0">
        <w:t>Para facilitar la gestión de algunos de los puntos anteriores se ha creado el estilo de párrafo “TFG_base”</w:t>
      </w:r>
      <w:r>
        <w:t>. E</w:t>
      </w:r>
      <w:r w:rsidRPr="00127AF0">
        <w:t xml:space="preserve">l resto de </w:t>
      </w:r>
      <w:r w:rsidR="00694C2E" w:rsidRPr="00127AF0">
        <w:t>los estilos</w:t>
      </w:r>
      <w:r w:rsidRPr="00127AF0">
        <w:t xml:space="preserve"> </w:t>
      </w:r>
      <w:r>
        <w:t xml:space="preserve">TFG_XXX </w:t>
      </w:r>
      <w:r w:rsidRPr="00127AF0">
        <w:t xml:space="preserve">están vinculados a este (relación jerárquica padre-hijo). Así, por ejemplo, para cambiar la fuente la cambiaremos en TFG_base y se aplicará el cambio a todos los estilos. Es decir, todos los cambios que hacemos en el </w:t>
      </w:r>
      <w:r>
        <w:t xml:space="preserve">estilo </w:t>
      </w:r>
      <w:r w:rsidRPr="00127AF0">
        <w:t xml:space="preserve">padre, los heredan los </w:t>
      </w:r>
      <w:r>
        <w:t xml:space="preserve">estilos </w:t>
      </w:r>
      <w:r w:rsidRPr="00127AF0">
        <w:t xml:space="preserve">hijos, a no ser que </w:t>
      </w:r>
      <w:r>
        <w:t xml:space="preserve">en </w:t>
      </w:r>
      <w:r w:rsidRPr="00127AF0">
        <w:t xml:space="preserve">el </w:t>
      </w:r>
      <w:r>
        <w:t xml:space="preserve">estilo </w:t>
      </w:r>
      <w:r w:rsidRPr="00127AF0">
        <w:t xml:space="preserve">hijo </w:t>
      </w:r>
      <w:r>
        <w:t>se</w:t>
      </w:r>
      <w:r w:rsidRPr="00127AF0">
        <w:t xml:space="preserve"> haya modificado explícitamente</w:t>
      </w:r>
      <w:r>
        <w:t xml:space="preserve"> esa característica</w:t>
      </w:r>
      <w:r w:rsidRPr="00127AF0">
        <w:t>.</w:t>
      </w:r>
    </w:p>
    <w:p w14:paraId="76B1DB2C" w14:textId="77777777" w:rsidR="00E615AB" w:rsidRDefault="00E615AB" w:rsidP="00F84114">
      <w:pPr>
        <w:pStyle w:val="TFGnotasdeuso"/>
        <w:jc w:val="both"/>
      </w:pPr>
    </w:p>
    <w:p w14:paraId="20320E50" w14:textId="77777777" w:rsidR="00E615AB" w:rsidRDefault="00E615AB" w:rsidP="00F84114">
      <w:pPr>
        <w:pStyle w:val="TFGnotasdeuso"/>
        <w:jc w:val="both"/>
      </w:pPr>
      <w:r>
        <w:t>--------</w:t>
      </w:r>
      <w:r w:rsidRPr="001A09FB">
        <w:t>INDICACIONES PARA LA ENTREGA</w:t>
      </w:r>
      <w:r>
        <w:t xml:space="preserve"> FINAL--------</w:t>
      </w:r>
    </w:p>
    <w:p w14:paraId="3B5BD91F" w14:textId="77777777" w:rsidR="00206181" w:rsidRPr="001A09FB" w:rsidRDefault="00206181" w:rsidP="00F84114">
      <w:pPr>
        <w:pStyle w:val="TFGnotasdeuso"/>
        <w:jc w:val="both"/>
      </w:pPr>
      <w:r>
        <w:t>Borrar los apartados 9 y 10</w:t>
      </w:r>
    </w:p>
    <w:p w14:paraId="4DA54DBB" w14:textId="77777777" w:rsidR="00E615AB" w:rsidRPr="001A09FB" w:rsidRDefault="00E615AB" w:rsidP="00F84114">
      <w:pPr>
        <w:pStyle w:val="TFGnotasdeuso"/>
        <w:jc w:val="both"/>
      </w:pPr>
      <w:r w:rsidRPr="001A09FB">
        <w:t>Generar este documento en PDF con marcadores:</w:t>
      </w:r>
    </w:p>
    <w:p w14:paraId="59A3E61C" w14:textId="77777777" w:rsidR="00E615AB" w:rsidRPr="001A09FB" w:rsidRDefault="00E615AB" w:rsidP="00F84114">
      <w:pPr>
        <w:pStyle w:val="TFGnotasdeuso"/>
        <w:jc w:val="both"/>
      </w:pPr>
      <w:r w:rsidRPr="001A09FB">
        <w:t>* Archivo&gt; Guardar y enviar</w:t>
      </w:r>
    </w:p>
    <w:p w14:paraId="7FBF9E94" w14:textId="77777777" w:rsidR="00E615AB" w:rsidRPr="001A09FB" w:rsidRDefault="00E83621" w:rsidP="00F84114">
      <w:pPr>
        <w:pStyle w:val="TFGnotasdeuso"/>
        <w:jc w:val="both"/>
      </w:pPr>
      <w:r>
        <w:t>*</w:t>
      </w:r>
      <w:r>
        <w:tab/>
      </w:r>
      <w:r w:rsidR="00E615AB" w:rsidRPr="001A09FB">
        <w:t>Crear documento PDF/XPS&gt; Crear documento PDF</w:t>
      </w:r>
      <w:r w:rsidR="00FA189B">
        <w:t>/A</w:t>
      </w:r>
      <w:r w:rsidR="006E110F">
        <w:t>&gt; Opciones:</w:t>
      </w:r>
    </w:p>
    <w:p w14:paraId="75338EDF" w14:textId="77777777" w:rsidR="00E615AB" w:rsidRDefault="00206181" w:rsidP="00F84114">
      <w:r>
        <w:rPr>
          <w:noProof/>
          <w:lang w:eastAsia="es-ES"/>
        </w:rPr>
        <w:lastRenderedPageBreak/>
        <mc:AlternateContent>
          <mc:Choice Requires="wpg">
            <w:drawing>
              <wp:anchor distT="0" distB="0" distL="114300" distR="114300" simplePos="0" relativeHeight="251699200" behindDoc="0" locked="1" layoutInCell="1" allowOverlap="1" wp14:anchorId="5286AAD6" wp14:editId="6A5E08A9">
                <wp:simplePos x="0" y="0"/>
                <wp:positionH relativeFrom="column">
                  <wp:posOffset>462915</wp:posOffset>
                </wp:positionH>
                <wp:positionV relativeFrom="paragraph">
                  <wp:posOffset>106680</wp:posOffset>
                </wp:positionV>
                <wp:extent cx="4732655" cy="4182745"/>
                <wp:effectExtent l="0" t="0" r="0" b="8255"/>
                <wp:wrapTopAndBottom/>
                <wp:docPr id="11" name="Grupo 11"/>
                <wp:cNvGraphicFramePr/>
                <a:graphic xmlns:a="http://schemas.openxmlformats.org/drawingml/2006/main">
                  <a:graphicData uri="http://schemas.microsoft.com/office/word/2010/wordprocessingGroup">
                    <wpg:wgp>
                      <wpg:cNvGrpSpPr/>
                      <wpg:grpSpPr>
                        <a:xfrm>
                          <a:off x="0" y="0"/>
                          <a:ext cx="4732655" cy="4182745"/>
                          <a:chOff x="-47501" y="0"/>
                          <a:chExt cx="4733801" cy="4181475"/>
                        </a:xfrm>
                      </wpg:grpSpPr>
                      <pic:pic xmlns:pic="http://schemas.openxmlformats.org/drawingml/2006/picture">
                        <pic:nvPicPr>
                          <pic:cNvPr id="12" name="Imagen 12"/>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1143000" y="0"/>
                            <a:ext cx="3543300" cy="4181475"/>
                          </a:xfrm>
                          <a:prstGeom prst="rect">
                            <a:avLst/>
                          </a:prstGeom>
                        </pic:spPr>
                      </pic:pic>
                      <wpg:grpSp>
                        <wpg:cNvPr id="13" name="Grupo 13"/>
                        <wpg:cNvGrpSpPr/>
                        <wpg:grpSpPr>
                          <a:xfrm>
                            <a:off x="883227" y="3439391"/>
                            <a:ext cx="574098" cy="209550"/>
                            <a:chOff x="-374073" y="0"/>
                            <a:chExt cx="574098" cy="209550"/>
                          </a:xfrm>
                        </wpg:grpSpPr>
                        <wps:wsp>
                          <wps:cNvPr id="15" name="Elipse 15"/>
                          <wps:cNvSpPr/>
                          <wps:spPr>
                            <a:xfrm>
                              <a:off x="0" y="0"/>
                              <a:ext cx="200025" cy="209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ector recto de flecha 16"/>
                          <wps:cNvCnPr/>
                          <wps:spPr>
                            <a:xfrm flipH="1">
                              <a:off x="-374073" y="104775"/>
                              <a:ext cx="374035" cy="1047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7" name="Grupo 17"/>
                        <wpg:cNvGrpSpPr/>
                        <wpg:grpSpPr>
                          <a:xfrm>
                            <a:off x="883227" y="2119746"/>
                            <a:ext cx="574040" cy="209550"/>
                            <a:chOff x="-374073" y="0"/>
                            <a:chExt cx="574098" cy="209550"/>
                          </a:xfrm>
                        </wpg:grpSpPr>
                        <wps:wsp>
                          <wps:cNvPr id="18" name="Elipse 18"/>
                          <wps:cNvSpPr/>
                          <wps:spPr>
                            <a:xfrm>
                              <a:off x="0" y="0"/>
                              <a:ext cx="200025" cy="209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onector recto de flecha 35"/>
                          <wps:cNvCnPr/>
                          <wps:spPr>
                            <a:xfrm flipH="1">
                              <a:off x="-374073" y="104775"/>
                              <a:ext cx="374035" cy="1047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6" name="Cuadro de texto 36"/>
                        <wps:cNvSpPr txBox="1"/>
                        <wps:spPr>
                          <a:xfrm>
                            <a:off x="207818" y="2202873"/>
                            <a:ext cx="768350" cy="292100"/>
                          </a:xfrm>
                          <a:prstGeom prst="rect">
                            <a:avLst/>
                          </a:prstGeom>
                          <a:noFill/>
                          <a:ln w="6350">
                            <a:noFill/>
                          </a:ln>
                        </wps:spPr>
                        <wps:txbx>
                          <w:txbxContent>
                            <w:p w14:paraId="16B79A44" w14:textId="77777777" w:rsidR="005F3C2D" w:rsidRPr="007D31F7" w:rsidRDefault="005F3C2D" w:rsidP="00206181">
                              <w:pPr>
                                <w:spacing w:before="0" w:after="0"/>
                                <w:ind w:firstLine="0"/>
                                <w:jc w:val="left"/>
                                <w:rPr>
                                  <w:color w:val="FF0000"/>
                                </w:rPr>
                              </w:pPr>
                              <w:r w:rsidRPr="007D31F7">
                                <w:rPr>
                                  <w:color w:val="FF0000"/>
                                </w:rPr>
                                <w:t>Activa</w:t>
                              </w:r>
                              <w:r>
                                <w:rPr>
                                  <w:color w:val="FF0000"/>
                                </w:rPr>
                                <w:t>do</w:t>
                              </w:r>
                            </w:p>
                            <w:p w14:paraId="1CA5D6EE" w14:textId="77777777" w:rsidR="005F3C2D" w:rsidRDefault="005F3C2D"/>
                            <w:p w14:paraId="76156351" w14:textId="21333317" w:rsidR="005F3C2D" w:rsidRPr="007D31F7" w:rsidRDefault="005F3C2D" w:rsidP="00206181">
                              <w:pPr>
                                <w:spacing w:before="0" w:after="0"/>
                                <w:ind w:firstLine="0"/>
                                <w:jc w:val="left"/>
                                <w:rPr>
                                  <w:color w:val="FF0000"/>
                                </w:rPr>
                              </w:pPr>
                              <w:r w:rsidRPr="007D31F7">
                                <w:rPr>
                                  <w:color w:val="FF0000"/>
                                </w:rPr>
                                <w:t>Activa</w:t>
                              </w:r>
                              <w:r>
                                <w:rPr>
                                  <w:color w:val="FF0000"/>
                                </w:rPr>
                                <w:t>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Cuadro de texto 38"/>
                        <wps:cNvSpPr txBox="1"/>
                        <wps:spPr>
                          <a:xfrm>
                            <a:off x="-47501" y="3512128"/>
                            <a:ext cx="1079731" cy="292158"/>
                          </a:xfrm>
                          <a:prstGeom prst="rect">
                            <a:avLst/>
                          </a:prstGeom>
                          <a:noFill/>
                          <a:ln w="6350">
                            <a:noFill/>
                          </a:ln>
                        </wps:spPr>
                        <wps:txbx>
                          <w:txbxContent>
                            <w:p w14:paraId="50DCFAD0" w14:textId="77777777" w:rsidR="005F3C2D" w:rsidRPr="007D31F7" w:rsidRDefault="005F3C2D" w:rsidP="00206181">
                              <w:pPr>
                                <w:spacing w:before="0" w:after="0"/>
                                <w:ind w:firstLine="0"/>
                                <w:jc w:val="left"/>
                                <w:rPr>
                                  <w:color w:val="FF0000"/>
                                </w:rPr>
                              </w:pPr>
                              <w:r>
                                <w:rPr>
                                  <w:color w:val="FF0000"/>
                                </w:rPr>
                                <w:t>Desa</w:t>
                              </w:r>
                              <w:r w:rsidRPr="007D31F7">
                                <w:rPr>
                                  <w:color w:val="FF0000"/>
                                </w:rPr>
                                <w:t>ctiva</w:t>
                              </w:r>
                              <w:r>
                                <w:rPr>
                                  <w:color w:val="FF0000"/>
                                </w:rPr>
                                <w:t>do</w:t>
                              </w:r>
                            </w:p>
                            <w:p w14:paraId="488EE1E4" w14:textId="77777777" w:rsidR="005F3C2D" w:rsidRDefault="005F3C2D"/>
                            <w:p w14:paraId="0DCA53AF" w14:textId="2C7CC9FC" w:rsidR="005F3C2D" w:rsidRPr="007D31F7" w:rsidRDefault="005F3C2D" w:rsidP="00206181">
                              <w:pPr>
                                <w:spacing w:before="0" w:after="0"/>
                                <w:ind w:firstLine="0"/>
                                <w:jc w:val="left"/>
                                <w:rPr>
                                  <w:color w:val="FF0000"/>
                                </w:rPr>
                              </w:pPr>
                              <w:r>
                                <w:rPr>
                                  <w:color w:val="FF0000"/>
                                </w:rPr>
                                <w:t>Desa</w:t>
                              </w:r>
                              <w:r w:rsidRPr="007D31F7">
                                <w:rPr>
                                  <w:color w:val="FF0000"/>
                                </w:rPr>
                                <w:t>ctiva</w:t>
                              </w:r>
                              <w:r>
                                <w:rPr>
                                  <w:color w:val="FF0000"/>
                                </w:rPr>
                                <w:t>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86AAD6" id="Grupo 11" o:spid="_x0000_s1046" style="position:absolute;left:0;text-align:left;margin-left:36.45pt;margin-top:8.4pt;width:372.65pt;height:329.35pt;z-index:251699200;mso-width-relative:margin;mso-height-relative:margin" coordorigin="-475" coordsize="47338,41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">
                <v:shape id="Imagen 12" o:spid="_x0000_s1047" type="#_x0000_t75" style="position:absolute;left:11430;width:35433;height:4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">
                  <v:imagedata r:id="rId35" o:title=""/>
                </v:shape>
                <v:group id="Grupo 13" o:spid="_x0000_s1048" style="position:absolute;left:8832;top:34393;width:5741;height:2096" coordorigin="-3740" coordsize="5740,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Elipse 15" o:spid="_x0000_s1049" style="position:absolute;width:2000;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" filled="f" strokecolor="red" strokeweight="2pt"/>
                  <v:shape id="Conector recto de flecha 16" o:spid="_x0000_s1050" type="#_x0000_t32" style="position:absolute;left:-3740;top:1047;width:3740;height:1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" strokecolor="red" strokeweight="1.5pt">
                    <v:stroke endarrow="block"/>
                  </v:shape>
                </v:group>
                <v:group id="Grupo 17" o:spid="_x0000_s1051" style="position:absolute;left:8832;top:21197;width:5740;height:2095" coordorigin="-3740" coordsize="5740,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Elipse 18" o:spid="_x0000_s1052" style="position:absolute;width:2000;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" filled="f" strokecolor="red" strokeweight="2pt"/>
                  <v:shape id="Conector recto de flecha 35" o:spid="_x0000_s1053" type="#_x0000_t32" style="position:absolute;left:-3740;top:1047;width:3740;height:1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" strokecolor="red" strokeweight="1.5pt">
                    <v:stroke endarrow="block"/>
                  </v:shape>
                </v:group>
                <v:shape id="Cuadro de texto 36" o:spid="_x0000_s1054" type="#_x0000_t202" style="position:absolute;left:2078;top:22028;width:768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6B79A44" w14:textId="77777777" w:rsidR="005F3C2D" w:rsidRPr="007D31F7" w:rsidRDefault="005F3C2D" w:rsidP="00206181">
                        <w:pPr>
                          <w:spacing w:before="0" w:after="0"/>
                          <w:ind w:firstLine="0"/>
                          <w:jc w:val="left"/>
                          <w:rPr>
                            <w:color w:val="FF0000"/>
                          </w:rPr>
                        </w:pPr>
                        <w:r w:rsidRPr="007D31F7">
                          <w:rPr>
                            <w:color w:val="FF0000"/>
                          </w:rPr>
                          <w:t>Activa</w:t>
                        </w:r>
                        <w:r>
                          <w:rPr>
                            <w:color w:val="FF0000"/>
                          </w:rPr>
                          <w:t>do</w:t>
                        </w:r>
                      </w:p>
                      <w:p w14:paraId="1CA5D6EE" w14:textId="77777777" w:rsidR="005F3C2D" w:rsidRDefault="005F3C2D"/>
                      <w:p w14:paraId="76156351" w14:textId="21333317" w:rsidR="005F3C2D" w:rsidRPr="007D31F7" w:rsidRDefault="005F3C2D" w:rsidP="00206181">
                        <w:pPr>
                          <w:spacing w:before="0" w:after="0"/>
                          <w:ind w:firstLine="0"/>
                          <w:jc w:val="left"/>
                          <w:rPr>
                            <w:color w:val="FF0000"/>
                          </w:rPr>
                        </w:pPr>
                        <w:r w:rsidRPr="007D31F7">
                          <w:rPr>
                            <w:color w:val="FF0000"/>
                          </w:rPr>
                          <w:t>Activa</w:t>
                        </w:r>
                        <w:r>
                          <w:rPr>
                            <w:color w:val="FF0000"/>
                          </w:rPr>
                          <w:t>do</w:t>
                        </w:r>
                      </w:p>
                    </w:txbxContent>
                  </v:textbox>
                </v:shape>
                <v:shape id="Cuadro de texto 38" o:spid="_x0000_s1055" type="#_x0000_t202" style="position:absolute;left:-475;top:35121;width:1079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50DCFAD0" w14:textId="77777777" w:rsidR="005F3C2D" w:rsidRPr="007D31F7" w:rsidRDefault="005F3C2D" w:rsidP="00206181">
                        <w:pPr>
                          <w:spacing w:before="0" w:after="0"/>
                          <w:ind w:firstLine="0"/>
                          <w:jc w:val="left"/>
                          <w:rPr>
                            <w:color w:val="FF0000"/>
                          </w:rPr>
                        </w:pPr>
                        <w:r>
                          <w:rPr>
                            <w:color w:val="FF0000"/>
                          </w:rPr>
                          <w:t>Desa</w:t>
                        </w:r>
                        <w:r w:rsidRPr="007D31F7">
                          <w:rPr>
                            <w:color w:val="FF0000"/>
                          </w:rPr>
                          <w:t>ctiva</w:t>
                        </w:r>
                        <w:r>
                          <w:rPr>
                            <w:color w:val="FF0000"/>
                          </w:rPr>
                          <w:t>do</w:t>
                        </w:r>
                      </w:p>
                      <w:p w14:paraId="488EE1E4" w14:textId="77777777" w:rsidR="005F3C2D" w:rsidRDefault="005F3C2D"/>
                      <w:p w14:paraId="0DCA53AF" w14:textId="2C7CC9FC" w:rsidR="005F3C2D" w:rsidRPr="007D31F7" w:rsidRDefault="005F3C2D" w:rsidP="00206181">
                        <w:pPr>
                          <w:spacing w:before="0" w:after="0"/>
                          <w:ind w:firstLine="0"/>
                          <w:jc w:val="left"/>
                          <w:rPr>
                            <w:color w:val="FF0000"/>
                          </w:rPr>
                        </w:pPr>
                        <w:r>
                          <w:rPr>
                            <w:color w:val="FF0000"/>
                          </w:rPr>
                          <w:t>Desa</w:t>
                        </w:r>
                        <w:r w:rsidRPr="007D31F7">
                          <w:rPr>
                            <w:color w:val="FF0000"/>
                          </w:rPr>
                          <w:t>ctiva</w:t>
                        </w:r>
                        <w:r>
                          <w:rPr>
                            <w:color w:val="FF0000"/>
                          </w:rPr>
                          <w:t>do</w:t>
                        </w:r>
                      </w:p>
                    </w:txbxContent>
                  </v:textbox>
                </v:shape>
                <w10:wrap type="topAndBottom"/>
                <w10:anchorlock/>
              </v:group>
            </w:pict>
          </mc:Fallback>
        </mc:AlternateContent>
      </w:r>
    </w:p>
    <w:p w14:paraId="55FCEBA2" w14:textId="77777777" w:rsidR="00C01BFA" w:rsidRPr="00CA620A" w:rsidRDefault="00DB19EF" w:rsidP="00F84114">
      <w:pPr>
        <w:pStyle w:val="TFGTtulo1"/>
        <w:jc w:val="both"/>
      </w:pPr>
      <w:bookmarkStart w:id="85" w:name="_Toc69306019"/>
      <w:bookmarkStart w:id="86" w:name="_Toc69306148"/>
      <w:bookmarkStart w:id="87" w:name="_Toc190598642"/>
      <w:bookmarkStart w:id="88" w:name="_Toc190598652"/>
      <w:r w:rsidRPr="00CB1F10">
        <w:rPr>
          <w:noProof/>
          <w:lang w:eastAsia="es-ES"/>
        </w:rPr>
        <w:lastRenderedPageBreak/>
        <w:drawing>
          <wp:anchor distT="0" distB="0" distL="114300" distR="114300" simplePos="0" relativeHeight="251684864" behindDoc="0" locked="0" layoutInCell="1" allowOverlap="1" wp14:anchorId="34180D58" wp14:editId="6677276F">
            <wp:simplePos x="0" y="0"/>
            <wp:positionH relativeFrom="column">
              <wp:posOffset>3760470</wp:posOffset>
            </wp:positionH>
            <wp:positionV relativeFrom="paragraph">
              <wp:posOffset>515719</wp:posOffset>
            </wp:positionV>
            <wp:extent cx="2477135" cy="2477135"/>
            <wp:effectExtent l="0" t="0" r="0" b="0"/>
            <wp:wrapSquare wrapText="bothSides"/>
            <wp:docPr id="26" name="Imagen 26" descr="qr-plantillasEUP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r-plantillasEUPL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77135" cy="2477135"/>
                    </a:xfrm>
                    <a:prstGeom prst="rect">
                      <a:avLst/>
                    </a:prstGeom>
                    <a:noFill/>
                    <a:ln>
                      <a:noFill/>
                    </a:ln>
                  </pic:spPr>
                </pic:pic>
              </a:graphicData>
            </a:graphic>
            <wp14:sizeRelH relativeFrom="page">
              <wp14:pctWidth>0</wp14:pctWidth>
            </wp14:sizeRelH>
            <wp14:sizeRelV relativeFrom="page">
              <wp14:pctHeight>0</wp14:pctHeight>
            </wp14:sizeRelV>
          </wp:anchor>
        </w:drawing>
      </w:r>
      <w:r w:rsidR="00C01BFA">
        <w:t>Ejemplos de uso de QR</w:t>
      </w:r>
      <w:bookmarkEnd w:id="85"/>
      <w:bookmarkEnd w:id="86"/>
      <w:bookmarkEnd w:id="87"/>
      <w:bookmarkEnd w:id="88"/>
    </w:p>
    <w:p w14:paraId="62E891F9" w14:textId="77777777" w:rsidR="00C01BFA" w:rsidRDefault="00C01BFA" w:rsidP="00F84114">
      <w:pPr>
        <w:pStyle w:val="TFGnotasdeuso"/>
        <w:jc w:val="both"/>
      </w:pPr>
    </w:p>
    <w:p w14:paraId="0F34DB6C" w14:textId="77777777" w:rsidR="00C01BFA" w:rsidRDefault="00C01BFA" w:rsidP="00F84114">
      <w:pPr>
        <w:pStyle w:val="TFGnotasdeuso"/>
        <w:jc w:val="both"/>
      </w:pPr>
      <w:r>
        <w:t xml:space="preserve">******** IMPORTANTE. ********** </w:t>
      </w:r>
    </w:p>
    <w:p w14:paraId="79D2692A" w14:textId="77777777" w:rsidR="00C01BFA" w:rsidRDefault="00C01BFA" w:rsidP="00F84114">
      <w:pPr>
        <w:pStyle w:val="TFGnotasdeuso"/>
        <w:jc w:val="both"/>
      </w:pPr>
      <w:r>
        <w:t>Todo este punto debe eliminarse.</w:t>
      </w:r>
    </w:p>
    <w:p w14:paraId="18197389" w14:textId="77777777" w:rsidR="00C01BFA" w:rsidRDefault="00C01BFA" w:rsidP="00F84114">
      <w:pPr>
        <w:pStyle w:val="TFGnotasdeuso"/>
        <w:jc w:val="both"/>
      </w:pPr>
      <w:r>
        <w:t>*************************************</w:t>
      </w:r>
    </w:p>
    <w:p w14:paraId="23720B3D" w14:textId="24E83947" w:rsidR="00C01BFA" w:rsidRDefault="00C01BFA" w:rsidP="00F84114">
      <w:pPr>
        <w:pStyle w:val="TFGcontenidos"/>
        <w:jc w:val="both"/>
      </w:pPr>
      <w:r>
        <w:t xml:space="preserve">Se ha incluido para ofrecer información de uso de QR, con contenidos de diferente tipo (texto, URL, coordenadas </w:t>
      </w:r>
      <w:r w:rsidR="00694C2E">
        <w:t>mapas</w:t>
      </w:r>
      <w:r>
        <w:t xml:space="preserve">, </w:t>
      </w:r>
      <w:r w:rsidR="00694C2E">
        <w:t>etc.</w:t>
      </w:r>
      <w:r>
        <w:t>), y herramientas gratuitas para:</w:t>
      </w:r>
    </w:p>
    <w:p w14:paraId="6925ED0A" w14:textId="77777777" w:rsidR="00C01BFA" w:rsidRDefault="00C01BFA" w:rsidP="00F84114">
      <w:pPr>
        <w:pStyle w:val="TFGcontenidos"/>
        <w:jc w:val="both"/>
      </w:pPr>
      <w:r>
        <w:t xml:space="preserve">- la generación personalizada de QR </w:t>
      </w:r>
    </w:p>
    <w:p w14:paraId="6F037637" w14:textId="77777777" w:rsidR="00C01BFA" w:rsidRDefault="00DB19EF" w:rsidP="00F84114">
      <w:pPr>
        <w:pStyle w:val="TFGcontenidos"/>
        <w:jc w:val="both"/>
      </w:pPr>
      <w:r>
        <w:rPr>
          <w:noProof/>
          <w:lang w:eastAsia="es-ES"/>
        </w:rPr>
        <w:drawing>
          <wp:anchor distT="0" distB="0" distL="114300" distR="114300" simplePos="0" relativeHeight="251685888" behindDoc="0" locked="0" layoutInCell="1" allowOverlap="1" wp14:anchorId="297E52E3" wp14:editId="0430A8E4">
            <wp:simplePos x="0" y="0"/>
            <wp:positionH relativeFrom="column">
              <wp:posOffset>3724275</wp:posOffset>
            </wp:positionH>
            <wp:positionV relativeFrom="paragraph">
              <wp:posOffset>40508</wp:posOffset>
            </wp:positionV>
            <wp:extent cx="2519680" cy="2519680"/>
            <wp:effectExtent l="0" t="0" r="0" b="0"/>
            <wp:wrapSquare wrapText="bothSides"/>
            <wp:docPr id="27" name="Imagen 27" descr="qr-EUPLA_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r-EUPLA_Map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19680" cy="2519680"/>
                    </a:xfrm>
                    <a:prstGeom prst="rect">
                      <a:avLst/>
                    </a:prstGeom>
                    <a:noFill/>
                    <a:ln>
                      <a:noFill/>
                    </a:ln>
                  </pic:spPr>
                </pic:pic>
              </a:graphicData>
            </a:graphic>
            <wp14:sizeRelH relativeFrom="page">
              <wp14:pctWidth>0</wp14:pctWidth>
            </wp14:sizeRelH>
            <wp14:sizeRelV relativeFrom="page">
              <wp14:pctHeight>0</wp14:pctHeight>
            </wp14:sizeRelV>
          </wp:anchor>
        </w:drawing>
      </w:r>
      <w:r w:rsidR="00C01BFA">
        <w:t>- la lectura desde dispositivos Android, utilizando una herramienta que tiene historial.</w:t>
      </w:r>
    </w:p>
    <w:p w14:paraId="72DB1729" w14:textId="77777777" w:rsidR="00C01BFA" w:rsidRDefault="00C01BFA" w:rsidP="00F84114">
      <w:pPr>
        <w:pStyle w:val="TFGcontenidos"/>
        <w:jc w:val="both"/>
      </w:pPr>
    </w:p>
    <w:p w14:paraId="5A147169" w14:textId="77777777" w:rsidR="00C01BFA" w:rsidRDefault="00C01BFA" w:rsidP="00F84114">
      <w:pPr>
        <w:pStyle w:val="TFGcita"/>
        <w:jc w:val="both"/>
      </w:pPr>
      <w:r>
        <w:rPr>
          <w:rStyle w:val="nfasis"/>
          <w:rFonts w:ascii="Arial" w:hAnsi="Arial" w:cs="Arial"/>
        </w:rPr>
        <w:t>El que sabe no es el que todo lo sabe,</w:t>
      </w:r>
    </w:p>
    <w:p w14:paraId="5D4FAA2D" w14:textId="77777777" w:rsidR="00C01BFA" w:rsidRDefault="00C01BFA" w:rsidP="00F84114">
      <w:pPr>
        <w:pStyle w:val="TFGcita"/>
        <w:jc w:val="both"/>
        <w:rPr>
          <w:rStyle w:val="nfasis"/>
          <w:rFonts w:ascii="Arial" w:hAnsi="Arial" w:cs="Arial"/>
        </w:rPr>
      </w:pPr>
      <w:r>
        <w:rPr>
          <w:rStyle w:val="nfasis"/>
          <w:rFonts w:ascii="Arial" w:hAnsi="Arial" w:cs="Arial"/>
        </w:rPr>
        <w:t>sino el que sabe dónde está lo que no sabe.</w:t>
      </w:r>
    </w:p>
    <w:p w14:paraId="544062CD" w14:textId="77777777" w:rsidR="00C01BFA" w:rsidRDefault="00000000" w:rsidP="00F84114">
      <w:pPr>
        <w:pStyle w:val="TFGcontenidos"/>
        <w:jc w:val="both"/>
      </w:pPr>
      <w:r>
        <w:pict w14:anchorId="706D5C50">
          <v:rect id="_x0000_i1025" style="width:0;height:1.5pt" o:hralign="center" o:hrstd="t" o:hr="t" fillcolor="#a0a0a0" stroked="f"/>
        </w:pict>
      </w:r>
    </w:p>
    <w:p w14:paraId="451B463D" w14:textId="77777777" w:rsidR="00C01BFA" w:rsidRPr="00CB1F10" w:rsidRDefault="00C01BFA" w:rsidP="00F84114">
      <w:pPr>
        <w:pStyle w:val="TFGcita"/>
        <w:jc w:val="both"/>
      </w:pPr>
      <w:r w:rsidRPr="00CB1F10">
        <w:t>"</w:t>
      </w:r>
      <w:r w:rsidRPr="00CB1F10">
        <w:rPr>
          <w:rStyle w:val="Textoennegrita"/>
        </w:rPr>
        <w:t>Me lo contaron y lo olvidé;</w:t>
      </w:r>
      <w:r w:rsidR="007050B0">
        <w:rPr>
          <w:rStyle w:val="Textoennegrita"/>
        </w:rPr>
        <w:t xml:space="preserve"> </w:t>
      </w:r>
      <w:r w:rsidRPr="00CB1F10">
        <w:rPr>
          <w:rStyle w:val="Textoennegrita"/>
        </w:rPr>
        <w:t>lo vi y lo entendí;</w:t>
      </w:r>
    </w:p>
    <w:p w14:paraId="42625DFD" w14:textId="77777777" w:rsidR="00C01BFA" w:rsidRDefault="00C01BFA" w:rsidP="00F84114">
      <w:pPr>
        <w:pStyle w:val="TFGcita"/>
        <w:jc w:val="both"/>
      </w:pPr>
      <w:r w:rsidRPr="00CB1F10">
        <w:rPr>
          <w:rStyle w:val="Textoennegrita"/>
        </w:rPr>
        <w:t>lo hice y lo aprendí.</w:t>
      </w:r>
      <w:r w:rsidRPr="00CB1F10">
        <w:t>"</w:t>
      </w:r>
      <w:r w:rsidR="007050B0">
        <w:t xml:space="preserve"> </w:t>
      </w:r>
      <w:r>
        <w:t>Confucio 551-478 AC</w:t>
      </w:r>
    </w:p>
    <w:p w14:paraId="52BC85DB" w14:textId="77777777" w:rsidR="00C01BFA" w:rsidRDefault="00DB19EF" w:rsidP="00F84114">
      <w:pPr>
        <w:pStyle w:val="TFGnotasdeuso"/>
        <w:jc w:val="both"/>
      </w:pPr>
      <w:r>
        <w:rPr>
          <w:noProof/>
          <w:lang w:eastAsia="es-ES"/>
        </w:rPr>
        <w:drawing>
          <wp:anchor distT="0" distB="0" distL="114300" distR="114300" simplePos="0" relativeHeight="251686912" behindDoc="0" locked="0" layoutInCell="1" allowOverlap="1" wp14:anchorId="2E7B60B9" wp14:editId="59CBE4F4">
            <wp:simplePos x="0" y="0"/>
            <wp:positionH relativeFrom="margin">
              <wp:posOffset>3759200</wp:posOffset>
            </wp:positionH>
            <wp:positionV relativeFrom="margin">
              <wp:posOffset>5260340</wp:posOffset>
            </wp:positionV>
            <wp:extent cx="2524125" cy="2524125"/>
            <wp:effectExtent l="0" t="0" r="9525" b="9525"/>
            <wp:wrapSquare wrapText="bothSides"/>
            <wp:docPr id="8" name="Imagen 8" descr="qr-lecto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r-lector">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24125" cy="2524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01BFA">
        <w:t xml:space="preserve">Se pueden incluir QR con coordenadas Google-Maps para favorecer el acceso a </w:t>
      </w:r>
      <w:r w:rsidR="008E1710">
        <w:t>mapas</w:t>
      </w:r>
      <w:r w:rsidR="00C01BFA">
        <w:t xml:space="preserve"> mediante dispositivos móviles.</w:t>
      </w:r>
    </w:p>
    <w:p w14:paraId="2567FF52" w14:textId="77777777" w:rsidR="00C01BFA" w:rsidRDefault="00C01BFA" w:rsidP="00F84114">
      <w:pPr>
        <w:pStyle w:val="TFGcontenidos"/>
        <w:jc w:val="both"/>
      </w:pPr>
    </w:p>
    <w:p w14:paraId="21BAC1AF" w14:textId="77777777" w:rsidR="007050B0" w:rsidRDefault="007050B0" w:rsidP="00F84114">
      <w:pPr>
        <w:pStyle w:val="TFGcontenidos"/>
        <w:jc w:val="both"/>
      </w:pPr>
    </w:p>
    <w:p w14:paraId="14A528B3" w14:textId="77777777" w:rsidR="00C01BFA" w:rsidRDefault="00DB19EF" w:rsidP="00F84114">
      <w:pPr>
        <w:pStyle w:val="TFGcontenidos"/>
        <w:jc w:val="both"/>
      </w:pPr>
      <w:r>
        <w:rPr>
          <w:noProof/>
          <w:lang w:eastAsia="es-ES"/>
        </w:rPr>
        <w:drawing>
          <wp:anchor distT="0" distB="0" distL="114300" distR="114300" simplePos="0" relativeHeight="251687936" behindDoc="0" locked="0" layoutInCell="1" allowOverlap="1" wp14:anchorId="33D51F9A" wp14:editId="7E1B5255">
            <wp:simplePos x="0" y="0"/>
            <wp:positionH relativeFrom="column">
              <wp:posOffset>-476250</wp:posOffset>
            </wp:positionH>
            <wp:positionV relativeFrom="paragraph">
              <wp:posOffset>231585</wp:posOffset>
            </wp:positionV>
            <wp:extent cx="2066925" cy="390525"/>
            <wp:effectExtent l="19050" t="209550" r="142875" b="33337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rot="20904773">
                      <a:off x="0" y="0"/>
                      <a:ext cx="2066925" cy="390525"/>
                    </a:xfrm>
                    <a:prstGeom prst="rect">
                      <a:avLst/>
                    </a:prstGeom>
                    <a:effectLst>
                      <a:outerShdw blurRad="50800" dist="88900" dir="2700000" algn="tl" rotWithShape="0">
                        <a:prstClr val="black">
                          <a:alpha val="40000"/>
                        </a:prstClr>
                      </a:outerShdw>
                    </a:effectLst>
                  </pic:spPr>
                </pic:pic>
              </a:graphicData>
            </a:graphic>
          </wp:anchor>
        </w:drawing>
      </w:r>
    </w:p>
    <w:p w14:paraId="1F171181" w14:textId="77777777" w:rsidR="00C01BFA" w:rsidRDefault="00C01BFA" w:rsidP="00F84114">
      <w:pPr>
        <w:pStyle w:val="TFGcontenidos"/>
        <w:jc w:val="both"/>
      </w:pPr>
    </w:p>
    <w:p w14:paraId="5307375C" w14:textId="77777777" w:rsidR="00C01BFA" w:rsidRDefault="00C01BFA" w:rsidP="00F84114">
      <w:pPr>
        <w:pStyle w:val="TFGcontenidos"/>
        <w:jc w:val="both"/>
      </w:pPr>
    </w:p>
    <w:p w14:paraId="56E3B8C9" w14:textId="71959354" w:rsidR="00C01BFA" w:rsidRDefault="00645D79" w:rsidP="00F84114">
      <w:pPr>
        <w:pStyle w:val="TFGcontenidos"/>
        <w:jc w:val="both"/>
      </w:pPr>
      <w:hyperlink r:id="rId43" w:history="1">
        <w:r w:rsidRPr="00645D79">
          <w:rPr>
            <w:rStyle w:val="Hipervnculo"/>
            <w:sz w:val="20"/>
          </w:rPr>
          <w:t>https://www.qrcode-monkey.com/</w:t>
        </w:r>
      </w:hyperlink>
    </w:p>
    <w:p w14:paraId="7934D43A" w14:textId="77777777" w:rsidR="00C01BFA" w:rsidRDefault="00C01BFA" w:rsidP="00F84114">
      <w:pPr>
        <w:pStyle w:val="TFGcontenidos"/>
        <w:jc w:val="both"/>
      </w:pPr>
      <w:r>
        <w:t>APLICACIÓN ONLINE GRATUITA:</w:t>
      </w:r>
    </w:p>
    <w:p w14:paraId="7ABEB3C5" w14:textId="5B5DB436" w:rsidR="00C01BFA" w:rsidRDefault="00C01BFA" w:rsidP="00F84114">
      <w:pPr>
        <w:pStyle w:val="TFGcontenidos"/>
        <w:jc w:val="both"/>
      </w:pPr>
      <w:r>
        <w:t xml:space="preserve">Creación de QR, gratuito, admite logos y diseños </w:t>
      </w:r>
      <w:r w:rsidR="00694C2E">
        <w:t>personalizables</w:t>
      </w:r>
      <w:r>
        <w:t>:</w:t>
      </w:r>
    </w:p>
    <w:p w14:paraId="010392C4" w14:textId="77777777" w:rsidR="00C01BFA" w:rsidRDefault="00C01BFA" w:rsidP="00F84114">
      <w:pPr>
        <w:pStyle w:val="TFGcontenidos"/>
        <w:jc w:val="both"/>
      </w:pPr>
    </w:p>
    <w:p w14:paraId="012228F9" w14:textId="0420421A" w:rsidR="00C01BFA" w:rsidRDefault="00C01BFA" w:rsidP="00F84114">
      <w:pPr>
        <w:pStyle w:val="TFGcontenidos"/>
        <w:jc w:val="both"/>
      </w:pPr>
      <w:hyperlink r:id="rId44" w:history="1">
        <w:r>
          <w:rPr>
            <w:rStyle w:val="Hipervnculo"/>
          </w:rPr>
          <w:t>https://www.qrcode-monkey.com/es</w:t>
        </w:r>
      </w:hyperlink>
    </w:p>
    <w:p w14:paraId="168A7BAD" w14:textId="77777777" w:rsidR="00C01BFA" w:rsidRDefault="00C01BFA" w:rsidP="00F84114">
      <w:pPr>
        <w:pStyle w:val="TFGcontenidos"/>
        <w:jc w:val="both"/>
      </w:pPr>
    </w:p>
    <w:p w14:paraId="59B7690F" w14:textId="77777777" w:rsidR="00C01BFA" w:rsidRDefault="00C01BFA" w:rsidP="00F84114">
      <w:pPr>
        <w:pStyle w:val="TFGcontenidos"/>
        <w:jc w:val="both"/>
      </w:pPr>
      <w:r>
        <w:rPr>
          <w:noProof/>
          <w:lang w:eastAsia="es-ES"/>
        </w:rPr>
        <w:drawing>
          <wp:anchor distT="0" distB="0" distL="114300" distR="114300" simplePos="0" relativeHeight="251688960" behindDoc="0" locked="0" layoutInCell="1" allowOverlap="1" wp14:anchorId="749C0359" wp14:editId="79328415">
            <wp:simplePos x="0" y="0"/>
            <wp:positionH relativeFrom="column">
              <wp:posOffset>324468</wp:posOffset>
            </wp:positionH>
            <wp:positionV relativeFrom="paragraph">
              <wp:posOffset>138556</wp:posOffset>
            </wp:positionV>
            <wp:extent cx="1013460" cy="1524000"/>
            <wp:effectExtent l="95250" t="57150" r="205740" b="17145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rot="21172021">
                      <a:off x="0" y="0"/>
                      <a:ext cx="1013460" cy="1524000"/>
                    </a:xfrm>
                    <a:prstGeom prst="rect">
                      <a:avLst/>
                    </a:prstGeom>
                    <a:effectLst>
                      <a:outerShdw blurRad="50800" dist="889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6C464165" w14:textId="77777777" w:rsidR="00C01BFA" w:rsidRDefault="00C01BFA" w:rsidP="00F84114">
      <w:pPr>
        <w:pStyle w:val="TFGcontenidos"/>
        <w:jc w:val="both"/>
      </w:pPr>
    </w:p>
    <w:p w14:paraId="5E47B939" w14:textId="77777777" w:rsidR="00C01BFA" w:rsidRDefault="00C01BFA" w:rsidP="00F84114">
      <w:pPr>
        <w:pStyle w:val="TFGcontenidos"/>
        <w:jc w:val="both"/>
      </w:pPr>
      <w:r>
        <w:t xml:space="preserve">Lector gratuito de QR (para Android). Dispone de </w:t>
      </w:r>
      <w:r w:rsidRPr="00250178">
        <w:rPr>
          <w:rStyle w:val="Textoennegrita"/>
        </w:rPr>
        <w:t>historial</w:t>
      </w:r>
      <w:r>
        <w:t>, lo que permite acceder en cualquier momento a los contenidos de los QR leídos:</w:t>
      </w:r>
    </w:p>
    <w:p w14:paraId="0099B187" w14:textId="77777777" w:rsidR="00C01BFA" w:rsidRDefault="00C01BFA" w:rsidP="00F84114">
      <w:pPr>
        <w:pStyle w:val="TFGcontenidos"/>
        <w:jc w:val="both"/>
      </w:pPr>
    </w:p>
    <w:p w14:paraId="233C3826" w14:textId="319627C3" w:rsidR="00C01BFA" w:rsidRPr="00D51296" w:rsidRDefault="00C01BFA" w:rsidP="00F84114">
      <w:pPr>
        <w:pStyle w:val="TFGcontenidos"/>
        <w:jc w:val="both"/>
      </w:pPr>
      <w:r w:rsidRPr="00D51296">
        <w:t xml:space="preserve">Barcode Scanner </w:t>
      </w:r>
      <w:hyperlink r:id="rId46" w:history="1">
        <w:r w:rsidRPr="00520981">
          <w:rPr>
            <w:rStyle w:val="Hipervnculo"/>
          </w:rPr>
          <w:t>ZXing Team</w:t>
        </w:r>
      </w:hyperlink>
    </w:p>
    <w:p w14:paraId="5842D4CF" w14:textId="77777777" w:rsidR="00C01BFA" w:rsidRDefault="00C01BFA" w:rsidP="00F84114">
      <w:pPr>
        <w:pStyle w:val="TFGcontenidos"/>
        <w:jc w:val="both"/>
      </w:pPr>
    </w:p>
    <w:p w14:paraId="16EAE7B9" w14:textId="77777777" w:rsidR="00C01BFA" w:rsidRDefault="00C01BFA" w:rsidP="00F84114">
      <w:pPr>
        <w:pStyle w:val="TFGcontenidos"/>
        <w:jc w:val="both"/>
      </w:pPr>
    </w:p>
    <w:p w14:paraId="4CC8702F" w14:textId="77777777" w:rsidR="00C01BFA" w:rsidRDefault="00C01BFA" w:rsidP="00F84114">
      <w:pPr>
        <w:pStyle w:val="TFGcontenidos"/>
        <w:jc w:val="both"/>
      </w:pPr>
    </w:p>
    <w:p w14:paraId="40849BF5" w14:textId="77777777" w:rsidR="00D520D9" w:rsidRDefault="00D520D9" w:rsidP="00F84114">
      <w:pPr>
        <w:sectPr w:rsidR="00D520D9" w:rsidSect="00D8522C">
          <w:headerReference w:type="even" r:id="rId47"/>
          <w:headerReference w:type="default" r:id="rId48"/>
          <w:pgSz w:w="11907" w:h="16840" w:code="9"/>
          <w:pgMar w:top="1701" w:right="1418" w:bottom="1276" w:left="1701" w:header="709" w:footer="357" w:gutter="0"/>
          <w:pgNumType w:start="1"/>
          <w:cols w:space="720"/>
          <w:docGrid w:linePitch="360"/>
        </w:sectPr>
      </w:pPr>
    </w:p>
    <w:p w14:paraId="3A5FDA86" w14:textId="77777777" w:rsidR="00A55653" w:rsidRPr="00D520D9" w:rsidRDefault="00A55653" w:rsidP="00F84114">
      <w:pPr>
        <w:pStyle w:val="TFGRelacion"/>
        <w:jc w:val="both"/>
      </w:pPr>
      <w:r w:rsidRPr="00D520D9">
        <w:lastRenderedPageBreak/>
        <w:t>Relación de documentos</w:t>
      </w:r>
    </w:p>
    <w:p w14:paraId="0A4F1C54" w14:textId="77777777" w:rsidR="00A55653" w:rsidRDefault="00A55653" w:rsidP="00F84114">
      <w:pPr>
        <w:pStyle w:val="TFGcontenidos"/>
        <w:jc w:val="both"/>
      </w:pPr>
    </w:p>
    <w:p w14:paraId="17FE673C" w14:textId="77777777" w:rsidR="00A55653" w:rsidRDefault="00A55653" w:rsidP="00F84114">
      <w:pPr>
        <w:pStyle w:val="TFGcontenidos"/>
        <w:jc w:val="both"/>
      </w:pPr>
      <w:r>
        <w:t>(</w:t>
      </w:r>
      <w:r w:rsidR="00F6486C">
        <w:t>X</w:t>
      </w:r>
      <w:r>
        <w:t xml:space="preserve">) Memoria </w:t>
      </w:r>
      <w:r>
        <w:tab/>
        <w:t xml:space="preserve">NN </w:t>
      </w:r>
      <w:r>
        <w:tab/>
        <w:t>páginas</w:t>
      </w:r>
    </w:p>
    <w:p w14:paraId="15CB1C6D" w14:textId="77777777" w:rsidR="00A55653" w:rsidRDefault="00A55653" w:rsidP="00F84114">
      <w:pPr>
        <w:pStyle w:val="TFGcontenidos"/>
        <w:jc w:val="both"/>
      </w:pPr>
      <w:r>
        <w:t xml:space="preserve">(_) Anexos </w:t>
      </w:r>
      <w:r>
        <w:tab/>
        <w:t xml:space="preserve">NN </w:t>
      </w:r>
      <w:r>
        <w:tab/>
        <w:t>páginas</w:t>
      </w:r>
    </w:p>
    <w:p w14:paraId="2C0E3AD8" w14:textId="77777777" w:rsidR="00A55653" w:rsidRDefault="00A55653" w:rsidP="00F84114">
      <w:pPr>
        <w:pStyle w:val="TFGcontenidos"/>
        <w:jc w:val="both"/>
      </w:pPr>
    </w:p>
    <w:p w14:paraId="38F4419E" w14:textId="77777777" w:rsidR="00A55653" w:rsidRDefault="00A55653" w:rsidP="00F84114">
      <w:pPr>
        <w:pStyle w:val="TFGcontenidos"/>
        <w:jc w:val="both"/>
      </w:pPr>
    </w:p>
    <w:p w14:paraId="0D861960" w14:textId="77777777" w:rsidR="00A55653" w:rsidRDefault="00A55653" w:rsidP="00F84114">
      <w:pPr>
        <w:pStyle w:val="TFGcontenidos"/>
        <w:jc w:val="both"/>
      </w:pPr>
      <w:r>
        <w:t>La Almunia, a dd de mm de 20</w:t>
      </w:r>
      <w:r w:rsidR="008E1710">
        <w:t>2x</w:t>
      </w:r>
    </w:p>
    <w:p w14:paraId="6C883C95" w14:textId="1A49B3B4" w:rsidR="00A55653" w:rsidRDefault="00A55653" w:rsidP="00F84114">
      <w:pPr>
        <w:pStyle w:val="TFGfirmado"/>
        <w:jc w:val="both"/>
        <w:rPr>
          <w:noProof/>
        </w:rPr>
      </w:pPr>
      <w:r>
        <w:t xml:space="preserve">Firmado: </w:t>
      </w:r>
      <w:r w:rsidR="0073654E">
        <w:rPr>
          <w:noProof/>
        </w:rPr>
        <w:fldChar w:fldCharType="begin"/>
      </w:r>
      <w:r w:rsidR="0073654E">
        <w:rPr>
          <w:noProof/>
        </w:rPr>
        <w:instrText xml:space="preserve"> STYLEREF  TFG_Autor  \* MERGEFORMAT </w:instrText>
      </w:r>
      <w:r w:rsidR="0073654E">
        <w:rPr>
          <w:noProof/>
        </w:rPr>
        <w:fldChar w:fldCharType="separate"/>
      </w:r>
      <w:r w:rsidR="00057F6B">
        <w:rPr>
          <w:noProof/>
        </w:rPr>
        <w:t>David Martín-Sacristán Avilés</w:t>
      </w:r>
      <w:r w:rsidR="0073654E">
        <w:rPr>
          <w:noProof/>
        </w:rPr>
        <w:fldChar w:fldCharType="end"/>
      </w:r>
    </w:p>
    <w:p w14:paraId="41890F9F" w14:textId="77777777" w:rsidR="002979EB" w:rsidRDefault="002979EB" w:rsidP="00F84114">
      <w:pPr>
        <w:pStyle w:val="TFGnotasdeuso"/>
        <w:jc w:val="both"/>
      </w:pPr>
    </w:p>
    <w:p w14:paraId="42292B64" w14:textId="77777777" w:rsidR="002979EB" w:rsidRPr="001A09FB" w:rsidRDefault="002979EB" w:rsidP="00F84114">
      <w:pPr>
        <w:pStyle w:val="TFGnotasdeuso"/>
        <w:jc w:val="both"/>
      </w:pPr>
      <w:r>
        <w:t>--------</w:t>
      </w:r>
      <w:r w:rsidRPr="001A09FB">
        <w:t>INDICACIONES PARA LA ENTREGA</w:t>
      </w:r>
      <w:r>
        <w:t xml:space="preserve"> FINAL--------</w:t>
      </w:r>
    </w:p>
    <w:p w14:paraId="407272FF" w14:textId="77777777" w:rsidR="002979EB" w:rsidRPr="001A09FB" w:rsidRDefault="002979EB" w:rsidP="00F84114">
      <w:pPr>
        <w:pStyle w:val="TFGnotasdeuso"/>
        <w:jc w:val="both"/>
      </w:pPr>
      <w:r>
        <w:t>Actualizar el número de páginas de los documentos a entregar, actualizar la fecha y después de imprimir firmar sobre el nombre de autor. Esta hoja deberá incluirse al final del documento.</w:t>
      </w:r>
    </w:p>
    <w:p w14:paraId="01B2680C" w14:textId="77777777" w:rsidR="002979EB" w:rsidRPr="00403BBC" w:rsidRDefault="002979EB" w:rsidP="00F84114">
      <w:pPr>
        <w:pStyle w:val="TFGcontenidos"/>
        <w:jc w:val="both"/>
      </w:pPr>
    </w:p>
    <w:p w14:paraId="344E4BCF" w14:textId="77777777" w:rsidR="00591129" w:rsidRDefault="00591129" w:rsidP="00F84114">
      <w:pPr>
        <w:pStyle w:val="TFGcontenidos"/>
        <w:jc w:val="both"/>
      </w:pPr>
    </w:p>
    <w:sectPr w:rsidR="00591129" w:rsidSect="00835D51">
      <w:headerReference w:type="default" r:id="rId49"/>
      <w:footerReference w:type="default" r:id="rId50"/>
      <w:pgSz w:w="11907" w:h="16840" w:code="9"/>
      <w:pgMar w:top="1702" w:right="1418" w:bottom="1985" w:left="1701" w:header="709" w:footer="35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D25EF" w14:textId="77777777" w:rsidR="005C3CDC" w:rsidRDefault="005C3CDC" w:rsidP="007C5C02">
      <w:r>
        <w:separator/>
      </w:r>
    </w:p>
  </w:endnote>
  <w:endnote w:type="continuationSeparator" w:id="0">
    <w:p w14:paraId="1136365E" w14:textId="77777777" w:rsidR="005C3CDC" w:rsidRDefault="005C3CDC" w:rsidP="007C5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yriad Pro">
    <w:altName w:val="Corbel"/>
    <w:charset w:val="00"/>
    <w:family w:val="auto"/>
    <w:pitch w:val="variable"/>
    <w:sig w:usb0="00000001" w:usb1="5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555B8" w14:textId="77777777" w:rsidR="005F3C2D" w:rsidRPr="00F86CFC" w:rsidRDefault="005F3C2D" w:rsidP="00F86CFC">
    <w:pPr>
      <w:pStyle w:val="Piedepgina"/>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C5C31" w14:textId="77777777" w:rsidR="005F3C2D" w:rsidRPr="00FF4C24" w:rsidRDefault="005F3C2D" w:rsidP="001D36D3">
    <w:pPr>
      <w:pStyle w:val="Piedepgina"/>
      <w:pBdr>
        <w:top w:val="none" w:sz="0" w:space="0" w:color="auto"/>
      </w:pBdr>
      <w:tabs>
        <w:tab w:val="clear" w:pos="4320"/>
        <w:tab w:val="clear" w:pos="9072"/>
        <w:tab w:val="right" w:pos="20696"/>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CEB87" w14:textId="77777777" w:rsidR="005F3C2D" w:rsidRDefault="005F3C2D" w:rsidP="00F50B86">
    <w:pPr>
      <w:pStyle w:val="Piedepgina"/>
      <w:pBdr>
        <w:top w:val="none" w:sz="0" w:space="0" w:color="auto"/>
      </w:pBdr>
      <w:tabs>
        <w:tab w:val="clear" w:pos="4320"/>
        <w:tab w:val="clear" w:pos="9072"/>
        <w:tab w:val="right" w:pos="8647"/>
        <w:tab w:val="right" w:pos="20838"/>
      </w:tabs>
      <w:spacing w:before="0" w:after="0"/>
      <w:ind w:firstLine="0"/>
      <w:rPr>
        <w:b/>
        <w:bCs/>
        <w:noProof/>
      </w:rPr>
    </w:pPr>
    <w:r>
      <w:rPr>
        <w:noProof/>
      </w:rPr>
      <w:t xml:space="preserve">- </w:t>
    </w:r>
    <w:r>
      <w:rPr>
        <w:noProof/>
      </w:rPr>
      <w:fldChar w:fldCharType="begin"/>
    </w:r>
    <w:r>
      <w:rPr>
        <w:noProof/>
      </w:rPr>
      <w:instrText>PAGE   \* MERGEFORMAT</w:instrText>
    </w:r>
    <w:r>
      <w:rPr>
        <w:noProof/>
      </w:rPr>
      <w:fldChar w:fldCharType="separate"/>
    </w:r>
    <w:r>
      <w:rPr>
        <w:noProof/>
      </w:rPr>
      <w:t>ii</w:t>
    </w:r>
    <w:r>
      <w:rPr>
        <w:noProof/>
      </w:rPr>
      <w:fldChar w:fldCharType="end"/>
    </w:r>
    <w:r>
      <w:rPr>
        <w:noProof/>
      </w:rPr>
      <w:t xml:space="preserve"> -</w:t>
    </w:r>
    <w:r>
      <w:rPr>
        <w:noProof/>
      </w:rPr>
      <w:tab/>
    </w:r>
    <w:r>
      <w:t xml:space="preserve">Autor: </w:t>
    </w:r>
    <w:r>
      <w:rPr>
        <w:b/>
        <w:bCs/>
        <w:noProof/>
      </w:rPr>
      <w:fldChar w:fldCharType="begin"/>
    </w:r>
    <w:r>
      <w:rPr>
        <w:b/>
        <w:bCs/>
        <w:noProof/>
      </w:rPr>
      <w:instrText xml:space="preserve"> STYLEREF  TFG_Autor  \* MERGEFORMAT </w:instrText>
    </w:r>
    <w:r>
      <w:rPr>
        <w:b/>
        <w:bCs/>
        <w:noProof/>
      </w:rPr>
      <w:fldChar w:fldCharType="separate"/>
    </w:r>
    <w:r w:rsidR="00382F83">
      <w:rPr>
        <w:b/>
        <w:bCs/>
        <w:noProof/>
      </w:rPr>
      <w:t>Nombre y Apellidos del autor</w:t>
    </w:r>
    <w:r>
      <w:rPr>
        <w:b/>
        <w:bCs/>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ABD5A" w14:textId="5007BF77" w:rsidR="005F3C2D" w:rsidRDefault="005F3C2D" w:rsidP="00F86CFC">
    <w:pPr>
      <w:pStyle w:val="Piedepgina"/>
      <w:pBdr>
        <w:top w:val="none" w:sz="0" w:space="0" w:color="auto"/>
      </w:pBdr>
      <w:tabs>
        <w:tab w:val="clear" w:pos="4320"/>
        <w:tab w:val="clear" w:pos="9072"/>
        <w:tab w:val="right" w:pos="8647"/>
        <w:tab w:val="right" w:pos="20696"/>
      </w:tabs>
      <w:spacing w:before="0" w:after="0"/>
      <w:jc w:val="left"/>
      <w:rPr>
        <w:noProof/>
      </w:rPr>
    </w:pPr>
    <w:r>
      <w:t xml:space="preserve">Autor: </w:t>
    </w:r>
    <w:r w:rsidRPr="00E1394A">
      <w:rPr>
        <w:bCs/>
        <w:noProof/>
      </w:rPr>
      <w:fldChar w:fldCharType="begin"/>
    </w:r>
    <w:r w:rsidRPr="00E1394A">
      <w:rPr>
        <w:bCs/>
        <w:noProof/>
      </w:rPr>
      <w:instrText xml:space="preserve"> STYLEREF  TFG_Autor  \* MERGEFORMAT </w:instrText>
    </w:r>
    <w:r w:rsidRPr="00E1394A">
      <w:rPr>
        <w:bCs/>
        <w:noProof/>
      </w:rPr>
      <w:fldChar w:fldCharType="separate"/>
    </w:r>
    <w:r w:rsidR="002844C0">
      <w:rPr>
        <w:bCs/>
        <w:noProof/>
      </w:rPr>
      <w:t>David Martín-Sacristán Avilés</w:t>
    </w:r>
    <w:r w:rsidRPr="00E1394A">
      <w:rPr>
        <w:bCs/>
        <w:noProof/>
      </w:rPr>
      <w:fldChar w:fldCharType="end"/>
    </w:r>
    <w:r>
      <w:rPr>
        <w:noProof/>
      </w:rPr>
      <w:tab/>
      <w:t xml:space="preserve">- </w:t>
    </w:r>
    <w:r>
      <w:rPr>
        <w:noProof/>
      </w:rPr>
      <w:fldChar w:fldCharType="begin"/>
    </w:r>
    <w:r>
      <w:rPr>
        <w:noProof/>
      </w:rPr>
      <w:instrText>PAGE   \* MERGEFORMAT</w:instrText>
    </w:r>
    <w:r>
      <w:rPr>
        <w:noProof/>
      </w:rPr>
      <w:fldChar w:fldCharType="separate"/>
    </w:r>
    <w:r w:rsidR="00645D79">
      <w:rPr>
        <w:noProof/>
      </w:rPr>
      <w:t>6</w:t>
    </w:r>
    <w:r>
      <w:rPr>
        <w:noProof/>
      </w:rPr>
      <w:fldChar w:fldCharType="end"/>
    </w:r>
    <w:r>
      <w:rPr>
        <w:noProof/>
      </w:rPr>
      <w:t xml:space="preserve"> –</w:t>
    </w:r>
  </w:p>
  <w:p w14:paraId="117F0AC7" w14:textId="12BFC8C8" w:rsidR="005F3C2D" w:rsidRDefault="005F3C2D" w:rsidP="00F86CFC">
    <w:pPr>
      <w:pStyle w:val="Piedepgina"/>
      <w:pBdr>
        <w:top w:val="none" w:sz="0" w:space="0" w:color="auto"/>
      </w:pBdr>
      <w:tabs>
        <w:tab w:val="clear" w:pos="4320"/>
        <w:tab w:val="clear" w:pos="9072"/>
        <w:tab w:val="right" w:pos="8647"/>
        <w:tab w:val="right" w:pos="20696"/>
      </w:tabs>
      <w:spacing w:before="0" w:after="0"/>
      <w:jc w:val="left"/>
      <w:rPr>
        <w:noProof/>
      </w:rPr>
    </w:pPr>
    <w:r>
      <w:rPr>
        <w:noProof/>
      </w:rPr>
      <w:fldChar w:fldCharType="begin"/>
    </w:r>
    <w:r>
      <w:rPr>
        <w:noProof/>
      </w:rPr>
      <w:instrText xml:space="preserve"> STYLEREF  TFG_identificador  \* MERGEFORMAT </w:instrText>
    </w:r>
    <w:r>
      <w:rPr>
        <w:noProof/>
      </w:rPr>
      <w:fldChar w:fldCharType="separate"/>
    </w:r>
    <w:r w:rsidR="002844C0">
      <w:rPr>
        <w:noProof/>
      </w:rPr>
      <w:t>Identificador</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982BE" w14:textId="77777777" w:rsidR="005F3C2D" w:rsidRPr="00FF4C24" w:rsidRDefault="005F3C2D" w:rsidP="00710125">
    <w:pPr>
      <w:pStyle w:val="Piedepgina"/>
      <w:pBdr>
        <w:top w:val="none" w:sz="0" w:space="0" w:color="auto"/>
      </w:pBdr>
      <w:tabs>
        <w:tab w:val="clear" w:pos="4320"/>
        <w:tab w:val="clear" w:pos="9072"/>
        <w:tab w:val="right" w:pos="8647"/>
        <w:tab w:val="right" w:pos="20696"/>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EF96A" w14:textId="77777777" w:rsidR="005C3CDC" w:rsidRDefault="005C3CDC" w:rsidP="007C5C02">
      <w:r>
        <w:separator/>
      </w:r>
    </w:p>
  </w:footnote>
  <w:footnote w:type="continuationSeparator" w:id="0">
    <w:p w14:paraId="5033E974" w14:textId="77777777" w:rsidR="005C3CDC" w:rsidRDefault="005C3CDC" w:rsidP="007C5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CF29E" w14:textId="77777777" w:rsidR="005F3C2D" w:rsidRPr="0064235D" w:rsidRDefault="005F3C2D" w:rsidP="0064235D">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AC64D" w14:textId="77777777" w:rsidR="005F3C2D" w:rsidRDefault="005F3C2D" w:rsidP="006B25B4">
    <w:pPr>
      <w:pStyle w:val="Encabezado"/>
      <w:tabs>
        <w:tab w:val="clear" w:pos="9072"/>
        <w:tab w:val="right" w:pos="8647"/>
      </w:tabs>
      <w:ind w:right="2692"/>
      <w:jc w:val="left"/>
    </w:pPr>
    <w:r w:rsidRPr="002864CB">
      <w:rPr>
        <w:lang w:eastAsia="es-ES"/>
      </w:rPr>
      <w:drawing>
        <wp:anchor distT="0" distB="0" distL="114300" distR="114300" simplePos="0" relativeHeight="251679744" behindDoc="0" locked="1" layoutInCell="1" allowOverlap="1" wp14:anchorId="2268AA2D" wp14:editId="24553759">
          <wp:simplePos x="0" y="0"/>
          <wp:positionH relativeFrom="column">
            <wp:posOffset>3981450</wp:posOffset>
          </wp:positionH>
          <wp:positionV relativeFrom="paragraph">
            <wp:posOffset>-153035</wp:posOffset>
          </wp:positionV>
          <wp:extent cx="2028190" cy="742950"/>
          <wp:effectExtent l="0" t="0" r="0" b="0"/>
          <wp:wrapSquare wrapText="bothSides"/>
          <wp:docPr id="37" name="Imagen 37" descr="logo_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gener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19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fldChar w:fldCharType="begin"/>
    </w:r>
    <w:r>
      <w:rPr>
        <w:b/>
        <w:bCs/>
      </w:rPr>
      <w:instrText xml:space="preserve"> STYLEREF  TFG_Título  \* MERGEFORMAT </w:instrText>
    </w:r>
    <w:r>
      <w:rPr>
        <w:b/>
        <w:bCs/>
      </w:rPr>
      <w:fldChar w:fldCharType="separate"/>
    </w:r>
    <w:r w:rsidR="00382F83">
      <w:rPr>
        <w:b/>
        <w:bCs/>
      </w:rPr>
      <w:t>Título del trabajo y subtítulos del trabajo</w:t>
    </w:r>
    <w:r>
      <w:rPr>
        <w:b/>
        <w:bCs/>
      </w:rPr>
      <w:fldChar w:fldCharType="end"/>
    </w:r>
  </w:p>
  <w:p w14:paraId="19D676FB" w14:textId="77777777" w:rsidR="005F3C2D" w:rsidRDefault="005F3C2D" w:rsidP="006B25B4">
    <w:pPr>
      <w:pStyle w:val="Encabezado"/>
      <w:pBdr>
        <w:bottom w:val="none" w:sz="0" w:space="0" w:color="auto"/>
      </w:pBdr>
      <w:ind w:right="2692"/>
      <w:jc w:val="left"/>
    </w:pPr>
    <w:r>
      <w:t>INDICES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162D4" w14:textId="7E1DECC1" w:rsidR="005F3C2D" w:rsidRPr="000E704D" w:rsidRDefault="005F3C2D" w:rsidP="00D15ADC">
    <w:pPr>
      <w:pStyle w:val="Encabezado"/>
      <w:ind w:left="2694"/>
      <w:jc w:val="right"/>
    </w:pPr>
    <w:r w:rsidRPr="000E704D">
      <w:rPr>
        <w:bCs/>
        <w:lang w:eastAsia="es-ES"/>
      </w:rPr>
      <w:drawing>
        <wp:anchor distT="0" distB="0" distL="114300" distR="114300" simplePos="0" relativeHeight="251688960" behindDoc="0" locked="0" layoutInCell="1" allowOverlap="1" wp14:anchorId="7439113E" wp14:editId="4C577567">
          <wp:simplePos x="0" y="0"/>
          <wp:positionH relativeFrom="column">
            <wp:posOffset>-594360</wp:posOffset>
          </wp:positionH>
          <wp:positionV relativeFrom="paragraph">
            <wp:posOffset>-116678</wp:posOffset>
          </wp:positionV>
          <wp:extent cx="1751330" cy="488950"/>
          <wp:effectExtent l="0" t="0" r="1270" b="63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upla_new-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1330" cy="488950"/>
                  </a:xfrm>
                  <a:prstGeom prst="rect">
                    <a:avLst/>
                  </a:prstGeom>
                </pic:spPr>
              </pic:pic>
            </a:graphicData>
          </a:graphic>
          <wp14:sizeRelH relativeFrom="margin">
            <wp14:pctWidth>0</wp14:pctWidth>
          </wp14:sizeRelH>
          <wp14:sizeRelV relativeFrom="margin">
            <wp14:pctHeight>0</wp14:pctHeight>
          </wp14:sizeRelV>
        </wp:anchor>
      </w:drawing>
    </w:r>
    <w:r w:rsidRPr="000E704D">
      <w:rPr>
        <w:bCs/>
      </w:rPr>
      <w:fldChar w:fldCharType="begin"/>
    </w:r>
    <w:r w:rsidRPr="000E704D">
      <w:rPr>
        <w:bCs/>
      </w:rPr>
      <w:instrText xml:space="preserve"> STYLEREF  TFG_Título  \* MERGEFORMAT </w:instrText>
    </w:r>
    <w:r w:rsidRPr="000E704D">
      <w:rPr>
        <w:bCs/>
      </w:rPr>
      <w:fldChar w:fldCharType="separate"/>
    </w:r>
    <w:r w:rsidR="002844C0" w:rsidRPr="002844C0">
      <w:rPr>
        <w:b/>
      </w:rPr>
      <w:t>Proyección de Figuras de Lissajous a Partir de Análisis Espectral.</w:t>
    </w:r>
    <w:r w:rsidRPr="000E704D">
      <w:rPr>
        <w:bCs/>
      </w:rPr>
      <w:fldChar w:fldCharType="end"/>
    </w:r>
  </w:p>
  <w:p w14:paraId="47D92320" w14:textId="77777777" w:rsidR="005F3C2D" w:rsidRDefault="005F3C2D" w:rsidP="00D15ADC">
    <w:pPr>
      <w:pStyle w:val="Encabezado"/>
      <w:pBdr>
        <w:bottom w:val="none" w:sz="0" w:space="0" w:color="auto"/>
      </w:pBdr>
      <w:ind w:left="2694"/>
      <w:jc w:val="right"/>
    </w:pPr>
    <w:r>
      <w:t>INDICES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C600A" w14:textId="77777777" w:rsidR="005F3C2D" w:rsidRDefault="005F3C2D" w:rsidP="006B25B4">
    <w:pPr>
      <w:pStyle w:val="Encabezado"/>
      <w:tabs>
        <w:tab w:val="clear" w:pos="9072"/>
        <w:tab w:val="right" w:pos="8647"/>
      </w:tabs>
      <w:ind w:right="2692"/>
      <w:jc w:val="left"/>
    </w:pPr>
    <w:r w:rsidRPr="002864CB">
      <w:rPr>
        <w:lang w:eastAsia="es-ES"/>
      </w:rPr>
      <w:drawing>
        <wp:anchor distT="0" distB="0" distL="114300" distR="114300" simplePos="0" relativeHeight="251683840" behindDoc="0" locked="1" layoutInCell="1" allowOverlap="1" wp14:anchorId="523FD040" wp14:editId="75250D4D">
          <wp:simplePos x="0" y="0"/>
          <wp:positionH relativeFrom="column">
            <wp:posOffset>4038600</wp:posOffset>
          </wp:positionH>
          <wp:positionV relativeFrom="paragraph">
            <wp:posOffset>-172085</wp:posOffset>
          </wp:positionV>
          <wp:extent cx="2028190" cy="742950"/>
          <wp:effectExtent l="0" t="0" r="0" b="0"/>
          <wp:wrapSquare wrapText="bothSides"/>
          <wp:docPr id="34" name="Imagen 34" descr="logo_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gener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19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fldChar w:fldCharType="begin"/>
    </w:r>
    <w:r>
      <w:rPr>
        <w:b/>
        <w:bCs/>
      </w:rPr>
      <w:instrText xml:space="preserve"> STYLEREF  TFG_Título  \* MERGEFORMAT </w:instrText>
    </w:r>
    <w:r>
      <w:rPr>
        <w:b/>
        <w:bCs/>
      </w:rPr>
      <w:fldChar w:fldCharType="separate"/>
    </w:r>
    <w:r w:rsidR="00382F83">
      <w:rPr>
        <w:b/>
        <w:bCs/>
      </w:rPr>
      <w:t>Título del trabajo y subtítulos del trabajo</w:t>
    </w:r>
    <w:r>
      <w:rPr>
        <w:b/>
        <w:bCs/>
      </w:rPr>
      <w:fldChar w:fldCharType="end"/>
    </w:r>
    <w:r w:rsidRPr="009F32E0">
      <w:rPr>
        <w:lang w:eastAsia="es-ES"/>
      </w:rPr>
      <w:t xml:space="preserve"> </w:t>
    </w:r>
  </w:p>
  <w:p w14:paraId="5DED3FB0" w14:textId="77777777" w:rsidR="005F3C2D" w:rsidRDefault="00382F83" w:rsidP="006B25B4">
    <w:pPr>
      <w:pStyle w:val="Encabezado"/>
      <w:pBdr>
        <w:bottom w:val="none" w:sz="0" w:space="0" w:color="auto"/>
      </w:pBdr>
      <w:ind w:right="2692"/>
      <w:jc w:val="left"/>
    </w:pPr>
    <w:fldSimple w:instr=" STYLEREF  TFG_Tìtulo1  \* MERGEFORMAT ">
      <w:r>
        <w:t>Resumen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056CE" w14:textId="34459203" w:rsidR="005F3C2D" w:rsidRPr="000E704D" w:rsidRDefault="005F3C2D" w:rsidP="00796EB5">
    <w:pPr>
      <w:pStyle w:val="Encabezado"/>
      <w:ind w:left="2694"/>
      <w:jc w:val="right"/>
    </w:pPr>
    <w:r w:rsidRPr="000E704D">
      <w:rPr>
        <w:bCs/>
        <w:lang w:eastAsia="es-ES"/>
      </w:rPr>
      <w:drawing>
        <wp:anchor distT="0" distB="0" distL="114300" distR="114300" simplePos="0" relativeHeight="251686912" behindDoc="0" locked="0" layoutInCell="1" allowOverlap="1" wp14:anchorId="297C2BF3" wp14:editId="1BAECF30">
          <wp:simplePos x="0" y="0"/>
          <wp:positionH relativeFrom="column">
            <wp:posOffset>-579534</wp:posOffset>
          </wp:positionH>
          <wp:positionV relativeFrom="paragraph">
            <wp:posOffset>-120650</wp:posOffset>
          </wp:positionV>
          <wp:extent cx="1751330" cy="488950"/>
          <wp:effectExtent l="0" t="0" r="127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upla_new-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1330" cy="488950"/>
                  </a:xfrm>
                  <a:prstGeom prst="rect">
                    <a:avLst/>
                  </a:prstGeom>
                </pic:spPr>
              </pic:pic>
            </a:graphicData>
          </a:graphic>
          <wp14:sizeRelH relativeFrom="margin">
            <wp14:pctWidth>0</wp14:pctWidth>
          </wp14:sizeRelH>
          <wp14:sizeRelV relativeFrom="margin">
            <wp14:pctHeight>0</wp14:pctHeight>
          </wp14:sizeRelV>
        </wp:anchor>
      </w:drawing>
    </w:r>
    <w:r w:rsidRPr="000E704D">
      <w:rPr>
        <w:bCs/>
      </w:rPr>
      <w:fldChar w:fldCharType="begin"/>
    </w:r>
    <w:r w:rsidRPr="000E704D">
      <w:rPr>
        <w:bCs/>
      </w:rPr>
      <w:instrText xml:space="preserve"> STYLEREF  TFG_Título  \* MERGEFORMAT </w:instrText>
    </w:r>
    <w:r w:rsidRPr="000E704D">
      <w:rPr>
        <w:bCs/>
      </w:rPr>
      <w:fldChar w:fldCharType="separate"/>
    </w:r>
    <w:r w:rsidR="002844C0" w:rsidRPr="002844C0">
      <w:rPr>
        <w:b/>
      </w:rPr>
      <w:t>Proyección de Figuras de Lissajous a Partir de Análisis Espectral.</w:t>
    </w:r>
    <w:r w:rsidRPr="000E704D">
      <w:rPr>
        <w:bCs/>
      </w:rPr>
      <w:fldChar w:fldCharType="end"/>
    </w:r>
  </w:p>
  <w:p w14:paraId="1D2EE3CC" w14:textId="3DC7F95B" w:rsidR="005F3C2D" w:rsidRDefault="00160B6F" w:rsidP="00827B24">
    <w:pPr>
      <w:pStyle w:val="Encabezado"/>
      <w:pBdr>
        <w:bottom w:val="none" w:sz="0" w:space="0" w:color="auto"/>
      </w:pBdr>
      <w:ind w:left="2694"/>
      <w:jc w:val="right"/>
    </w:pPr>
    <w:fldSimple w:instr=" STYLEREF  TFG_Tìtulo1  \* MERGEFORMAT ">
      <w:r w:rsidR="002844C0">
        <w:t>Desarrollo.</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4B742" w14:textId="3AD90660" w:rsidR="005F3C2D" w:rsidRPr="000E704D" w:rsidRDefault="005F3C2D" w:rsidP="005F3C2D">
    <w:pPr>
      <w:pStyle w:val="Encabezado"/>
      <w:ind w:left="2694"/>
      <w:jc w:val="right"/>
      <w:rPr>
        <w:bCs/>
      </w:rPr>
    </w:pPr>
    <w:r w:rsidRPr="000E704D">
      <w:rPr>
        <w:bCs/>
        <w:lang w:eastAsia="es-ES"/>
      </w:rPr>
      <w:drawing>
        <wp:anchor distT="0" distB="0" distL="114300" distR="114300" simplePos="0" relativeHeight="251691008" behindDoc="0" locked="0" layoutInCell="1" allowOverlap="1" wp14:anchorId="1C4F29F9" wp14:editId="2409FE84">
          <wp:simplePos x="0" y="0"/>
          <wp:positionH relativeFrom="column">
            <wp:posOffset>-579534</wp:posOffset>
          </wp:positionH>
          <wp:positionV relativeFrom="paragraph">
            <wp:posOffset>-120650</wp:posOffset>
          </wp:positionV>
          <wp:extent cx="1751330" cy="488950"/>
          <wp:effectExtent l="0" t="0" r="1270" b="635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upla_new-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1330" cy="488950"/>
                  </a:xfrm>
                  <a:prstGeom prst="rect">
                    <a:avLst/>
                  </a:prstGeom>
                </pic:spPr>
              </pic:pic>
            </a:graphicData>
          </a:graphic>
          <wp14:sizeRelH relativeFrom="margin">
            <wp14:pctWidth>0</wp14:pctWidth>
          </wp14:sizeRelH>
          <wp14:sizeRelV relativeFrom="margin">
            <wp14:pctHeight>0</wp14:pctHeight>
          </wp14:sizeRelV>
        </wp:anchor>
      </w:drawing>
    </w:r>
    <w:r w:rsidRPr="000E704D">
      <w:rPr>
        <w:bCs/>
      </w:rPr>
      <w:fldChar w:fldCharType="begin"/>
    </w:r>
    <w:r w:rsidRPr="000E704D">
      <w:rPr>
        <w:bCs/>
      </w:rPr>
      <w:instrText xml:space="preserve"> STYLEREF  TFG_Título  \* MERGEFORMAT </w:instrText>
    </w:r>
    <w:r w:rsidRPr="000E704D">
      <w:rPr>
        <w:bCs/>
      </w:rPr>
      <w:fldChar w:fldCharType="separate"/>
    </w:r>
    <w:r w:rsidR="00ED3328" w:rsidRPr="00ED3328">
      <w:rPr>
        <w:b/>
      </w:rPr>
      <w:t>Proyección de Figuras de Lissajous a Partir de Análisis Espectral.</w:t>
    </w:r>
    <w:r w:rsidRPr="000E704D">
      <w:rPr>
        <w:bCs/>
      </w:rPr>
      <w:fldChar w:fldCharType="end"/>
    </w:r>
  </w:p>
  <w:p w14:paraId="464741E2" w14:textId="6877ECC0" w:rsidR="005F3C2D" w:rsidRPr="005F3C2D" w:rsidRDefault="005F3C2D" w:rsidP="005F3C2D">
    <w:pPr>
      <w:pStyle w:val="Encabezado"/>
      <w:pBdr>
        <w:bottom w:val="none" w:sz="0" w:space="0" w:color="auto"/>
      </w:pBdr>
      <w:ind w:left="2694"/>
      <w:jc w:val="right"/>
    </w:pPr>
    <w:r w:rsidRPr="005F3C2D">
      <w:rPr>
        <w:bCs/>
      </w:rPr>
      <w:fldChar w:fldCharType="begin"/>
    </w:r>
    <w:r w:rsidRPr="005F3C2D">
      <w:rPr>
        <w:bCs/>
      </w:rPr>
      <w:instrText xml:space="preserve"> STYLEREF  TFG_identificador  \* MERGEFORMAT </w:instrText>
    </w:r>
    <w:r w:rsidRPr="005F3C2D">
      <w:rPr>
        <w:bCs/>
      </w:rPr>
      <w:fldChar w:fldCharType="separate"/>
    </w:r>
    <w:r w:rsidR="00ED3328">
      <w:rPr>
        <w:bCs/>
      </w:rPr>
      <w:t>Identificador</w:t>
    </w:r>
    <w:r w:rsidRPr="005F3C2D">
      <w:rPr>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249E3"/>
    <w:multiLevelType w:val="multilevel"/>
    <w:tmpl w:val="D91CC2AE"/>
    <w:lvl w:ilvl="0">
      <w:start w:val="1"/>
      <w:numFmt w:val="decimal"/>
      <w:pStyle w:val="Ttulo1"/>
      <w:suff w:val="space"/>
      <w:lvlText w:val="Capítulo %1.-"/>
      <w:lvlJc w:val="left"/>
      <w:pPr>
        <w:ind w:left="0" w:firstLine="0"/>
      </w:pPr>
      <w:rPr>
        <w:rFonts w:hint="default"/>
      </w:rPr>
    </w:lvl>
    <w:lvl w:ilvl="1">
      <w:start w:val="1"/>
      <w:numFmt w:val="decimal"/>
      <w:pStyle w:val="Ttulo2"/>
      <w:suff w:val="nothing"/>
      <w:lvlText w:val="%1.%2.-"/>
      <w:lvlJc w:val="left"/>
      <w:pPr>
        <w:ind w:left="0" w:firstLine="0"/>
      </w:pPr>
      <w:rPr>
        <w:rFonts w:hint="default"/>
      </w:rPr>
    </w:lvl>
    <w:lvl w:ilvl="2">
      <w:start w:val="1"/>
      <w:numFmt w:val="decimal"/>
      <w:pStyle w:val="Ttulo3"/>
      <w:suff w:val="nothing"/>
      <w:lvlText w:val="%1.%2.%3.-"/>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15:restartNumberingAfterBreak="0">
    <w:nsid w:val="288D5E33"/>
    <w:multiLevelType w:val="hybridMultilevel"/>
    <w:tmpl w:val="D1CAE10C"/>
    <w:lvl w:ilvl="0" w:tplc="E7BCD3E0">
      <w:numFmt w:val="bullet"/>
      <w:lvlText w:val="-"/>
      <w:lvlJc w:val="left"/>
      <w:pPr>
        <w:ind w:left="927" w:hanging="360"/>
      </w:pPr>
      <w:rPr>
        <w:rFonts w:ascii="Verdana" w:eastAsia="Times New Roman" w:hAnsi="Verdana" w:cs="Times New Roman"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 w15:restartNumberingAfterBreak="0">
    <w:nsid w:val="37B97A01"/>
    <w:multiLevelType w:val="multilevel"/>
    <w:tmpl w:val="C3AC26B0"/>
    <w:styleLink w:val="TFGlistaNiveles"/>
    <w:lvl w:ilvl="0">
      <w:start w:val="1"/>
      <w:numFmt w:val="decimal"/>
      <w:suff w:val="space"/>
      <w:lvlText w:val="%1."/>
      <w:lvlJc w:val="left"/>
      <w:pPr>
        <w:ind w:left="284" w:hanging="284"/>
      </w:pPr>
      <w:rPr>
        <w:rFonts w:hint="default"/>
      </w:rPr>
    </w:lvl>
    <w:lvl w:ilvl="1">
      <w:start w:val="1"/>
      <w:numFmt w:val="decimal"/>
      <w:suff w:val="space"/>
      <w:lvlText w:val="%1.%2."/>
      <w:lvlJc w:val="left"/>
      <w:pPr>
        <w:ind w:left="567" w:hanging="283"/>
      </w:pPr>
      <w:rPr>
        <w:rFonts w:hint="default"/>
      </w:rPr>
    </w:lvl>
    <w:lvl w:ilvl="2">
      <w:start w:val="1"/>
      <w:numFmt w:val="decimal"/>
      <w:suff w:val="space"/>
      <w:lvlText w:val="%1.%2.%3."/>
      <w:lvlJc w:val="left"/>
      <w:pPr>
        <w:ind w:left="851" w:hanging="284"/>
      </w:pPr>
      <w:rPr>
        <w:rFonts w:hint="default"/>
      </w:rPr>
    </w:lvl>
    <w:lvl w:ilvl="3">
      <w:start w:val="1"/>
      <w:numFmt w:val="decimal"/>
      <w:suff w:val="space"/>
      <w:lvlText w:val="%1.%2.%3.%4."/>
      <w:lvlJc w:val="left"/>
      <w:pPr>
        <w:ind w:left="1134" w:hanging="283"/>
      </w:pPr>
      <w:rPr>
        <w:rFonts w:hint="default"/>
      </w:rPr>
    </w:lvl>
    <w:lvl w:ilvl="4">
      <w:start w:val="1"/>
      <w:numFmt w:val="decimal"/>
      <w:suff w:val="space"/>
      <w:lvlText w:val="%1.%2.%3.%4.%5."/>
      <w:lvlJc w:val="left"/>
      <w:pPr>
        <w:ind w:left="1418" w:hanging="28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B0B5781"/>
    <w:multiLevelType w:val="multilevel"/>
    <w:tmpl w:val="5422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5228B"/>
    <w:multiLevelType w:val="hybridMultilevel"/>
    <w:tmpl w:val="14D47C28"/>
    <w:lvl w:ilvl="0" w:tplc="81369A9E">
      <w:start w:val="1"/>
      <w:numFmt w:val="bullet"/>
      <w:pStyle w:val="vietas"/>
      <w:lvlText w:val=""/>
      <w:lvlJc w:val="left"/>
      <w:pPr>
        <w:ind w:left="1287"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671F52D9"/>
    <w:multiLevelType w:val="multilevel"/>
    <w:tmpl w:val="4DB2FF42"/>
    <w:lvl w:ilvl="0">
      <w:start w:val="1"/>
      <w:numFmt w:val="decimal"/>
      <w:pStyle w:val="TFGTtulo1"/>
      <w:suff w:val="space"/>
      <w:lvlText w:val="%1."/>
      <w:lvlJc w:val="left"/>
      <w:pPr>
        <w:ind w:left="567" w:hanging="567"/>
      </w:pPr>
      <w:rPr>
        <w:rFonts w:hint="default"/>
      </w:rPr>
    </w:lvl>
    <w:lvl w:ilvl="1">
      <w:start w:val="1"/>
      <w:numFmt w:val="decimal"/>
      <w:pStyle w:val="TFGTtulo2"/>
      <w:suff w:val="space"/>
      <w:lvlText w:val="%1.%2."/>
      <w:lvlJc w:val="left"/>
      <w:pPr>
        <w:ind w:left="964" w:hanging="851"/>
      </w:pPr>
      <w:rPr>
        <w:rFonts w:hint="default"/>
      </w:rPr>
    </w:lvl>
    <w:lvl w:ilvl="2">
      <w:start w:val="1"/>
      <w:numFmt w:val="decimal"/>
      <w:pStyle w:val="TFGTtulo3"/>
      <w:suff w:val="space"/>
      <w:lvlText w:val="%1.%2.%3."/>
      <w:lvlJc w:val="left"/>
      <w:pPr>
        <w:ind w:left="1418" w:hanging="1134"/>
      </w:pPr>
      <w:rPr>
        <w:rFonts w:hint="default"/>
      </w:rPr>
    </w:lvl>
    <w:lvl w:ilvl="3">
      <w:start w:val="1"/>
      <w:numFmt w:val="decimal"/>
      <w:pStyle w:val="TFGTtulo4"/>
      <w:suff w:val="space"/>
      <w:lvlText w:val="%1.%2.%3.%4."/>
      <w:lvlJc w:val="left"/>
      <w:pPr>
        <w:ind w:left="1843" w:hanging="1446"/>
      </w:pPr>
      <w:rPr>
        <w:rFonts w:hint="default"/>
      </w:rPr>
    </w:lvl>
    <w:lvl w:ilvl="4">
      <w:start w:val="1"/>
      <w:numFmt w:val="decimal"/>
      <w:pStyle w:val="TFGTtulo5"/>
      <w:suff w:val="space"/>
      <w:lvlText w:val="%1.%2.%3.%4.%5."/>
      <w:lvlJc w:val="left"/>
      <w:pPr>
        <w:ind w:left="2098" w:hanging="1531"/>
      </w:pPr>
      <w:rPr>
        <w:rFonts w:hint="default"/>
      </w:rPr>
    </w:lvl>
    <w:lvl w:ilvl="5">
      <w:start w:val="1"/>
      <w:numFmt w:val="decimal"/>
      <w:pStyle w:val="TFGTtulo6"/>
      <w:suff w:val="space"/>
      <w:lvlText w:val="%1.%2.%3.%4.%5.%6."/>
      <w:lvlJc w:val="left"/>
      <w:pPr>
        <w:ind w:left="2381" w:hanging="153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6" w15:restartNumberingAfterBreak="0">
    <w:nsid w:val="69570CAF"/>
    <w:multiLevelType w:val="hybridMultilevel"/>
    <w:tmpl w:val="0366AE0A"/>
    <w:lvl w:ilvl="0" w:tplc="57B06FB0">
      <w:start w:val="1"/>
      <w:numFmt w:val="bullet"/>
      <w:pStyle w:val="TFGVietas"/>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88F4DCA"/>
    <w:multiLevelType w:val="multilevel"/>
    <w:tmpl w:val="C5C82824"/>
    <w:lvl w:ilvl="0">
      <w:start w:val="1"/>
      <w:numFmt w:val="bullet"/>
      <w:pStyle w:val="TFGODS"/>
      <w:suff w:val="space"/>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16cid:durableId="606238447">
    <w:abstractNumId w:val="0"/>
  </w:num>
  <w:num w:numId="2" w16cid:durableId="1475174425">
    <w:abstractNumId w:val="4"/>
  </w:num>
  <w:num w:numId="3" w16cid:durableId="290290427">
    <w:abstractNumId w:val="7"/>
  </w:num>
  <w:num w:numId="4" w16cid:durableId="984703623">
    <w:abstractNumId w:val="2"/>
  </w:num>
  <w:num w:numId="5" w16cid:durableId="984699230">
    <w:abstractNumId w:val="5"/>
  </w:num>
  <w:num w:numId="6" w16cid:durableId="993874882">
    <w:abstractNumId w:val="5"/>
    <w:lvlOverride w:ilvl="0">
      <w:lvl w:ilvl="0">
        <w:start w:val="1"/>
        <w:numFmt w:val="decimal"/>
        <w:pStyle w:val="TFGTtulo1"/>
        <w:suff w:val="space"/>
        <w:lvlText w:val="%1."/>
        <w:lvlJc w:val="left"/>
        <w:pPr>
          <w:ind w:left="284" w:hanging="284"/>
        </w:pPr>
        <w:rPr>
          <w:rFonts w:hint="default"/>
        </w:rPr>
      </w:lvl>
    </w:lvlOverride>
    <w:lvlOverride w:ilvl="1">
      <w:lvl w:ilvl="1">
        <w:start w:val="1"/>
        <w:numFmt w:val="decimal"/>
        <w:pStyle w:val="TFGTtulo2"/>
        <w:suff w:val="space"/>
        <w:lvlText w:val="%1.%2."/>
        <w:lvlJc w:val="left"/>
        <w:pPr>
          <w:ind w:left="567" w:hanging="283"/>
        </w:pPr>
        <w:rPr>
          <w:rFonts w:hint="default"/>
        </w:rPr>
      </w:lvl>
    </w:lvlOverride>
    <w:lvlOverride w:ilvl="2">
      <w:lvl w:ilvl="2">
        <w:start w:val="1"/>
        <w:numFmt w:val="decimal"/>
        <w:pStyle w:val="TFGTtulo3"/>
        <w:suff w:val="space"/>
        <w:lvlText w:val="%1.%2.%3."/>
        <w:lvlJc w:val="left"/>
        <w:pPr>
          <w:ind w:left="851" w:hanging="284"/>
        </w:pPr>
        <w:rPr>
          <w:rFonts w:hint="default"/>
        </w:rPr>
      </w:lvl>
    </w:lvlOverride>
    <w:lvlOverride w:ilvl="3">
      <w:lvl w:ilvl="3">
        <w:start w:val="1"/>
        <w:numFmt w:val="decimal"/>
        <w:pStyle w:val="TFGTtulo4"/>
        <w:suff w:val="space"/>
        <w:lvlText w:val="%1.%2.%3.%4."/>
        <w:lvlJc w:val="left"/>
        <w:pPr>
          <w:ind w:left="1134" w:hanging="283"/>
        </w:pPr>
        <w:rPr>
          <w:rFonts w:hint="default"/>
        </w:rPr>
      </w:lvl>
    </w:lvlOverride>
    <w:lvlOverride w:ilvl="4">
      <w:lvl w:ilvl="4">
        <w:start w:val="1"/>
        <w:numFmt w:val="decimal"/>
        <w:pStyle w:val="TFGTtulo5"/>
        <w:suff w:val="space"/>
        <w:lvlText w:val="%1.%2.%3.%4.%5."/>
        <w:lvlJc w:val="left"/>
        <w:pPr>
          <w:ind w:left="1418" w:hanging="284"/>
        </w:pPr>
        <w:rPr>
          <w:rFonts w:hint="default"/>
        </w:rPr>
      </w:lvl>
    </w:lvlOverride>
    <w:lvlOverride w:ilvl="5">
      <w:lvl w:ilvl="5">
        <w:start w:val="1"/>
        <w:numFmt w:val="decimal"/>
        <w:pStyle w:val="TFGTtulo6"/>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366830034">
    <w:abstractNumId w:val="6"/>
  </w:num>
  <w:num w:numId="8" w16cid:durableId="190337314">
    <w:abstractNumId w:val="5"/>
    <w:lvlOverride w:ilvl="0">
      <w:startOverride w:val="1"/>
      <w:lvl w:ilvl="0">
        <w:start w:val="1"/>
        <w:numFmt w:val="decimal"/>
        <w:pStyle w:val="TFGTtulo1"/>
        <w:suff w:val="space"/>
        <w:lvlText w:val="%1."/>
        <w:lvlJc w:val="left"/>
        <w:pPr>
          <w:ind w:left="284" w:hanging="284"/>
        </w:pPr>
        <w:rPr>
          <w:rFonts w:hint="default"/>
        </w:rPr>
      </w:lvl>
    </w:lvlOverride>
    <w:lvlOverride w:ilvl="1">
      <w:startOverride w:val="1"/>
      <w:lvl w:ilvl="1">
        <w:start w:val="1"/>
        <w:numFmt w:val="decimal"/>
        <w:pStyle w:val="TFGTtulo2"/>
        <w:suff w:val="space"/>
        <w:lvlText w:val="%1.%2."/>
        <w:lvlJc w:val="left"/>
        <w:pPr>
          <w:ind w:left="567" w:hanging="283"/>
        </w:pPr>
        <w:rPr>
          <w:rFonts w:hint="default"/>
        </w:rPr>
      </w:lvl>
    </w:lvlOverride>
    <w:lvlOverride w:ilvl="2">
      <w:startOverride w:val="1"/>
      <w:lvl w:ilvl="2">
        <w:start w:val="1"/>
        <w:numFmt w:val="decimal"/>
        <w:pStyle w:val="TFGTtulo3"/>
        <w:suff w:val="space"/>
        <w:lvlText w:val="%1.%2.%3."/>
        <w:lvlJc w:val="left"/>
        <w:pPr>
          <w:ind w:left="851" w:hanging="284"/>
        </w:pPr>
        <w:rPr>
          <w:rFonts w:hint="default"/>
        </w:rPr>
      </w:lvl>
    </w:lvlOverride>
    <w:lvlOverride w:ilvl="3">
      <w:startOverride w:val="1"/>
      <w:lvl w:ilvl="3">
        <w:start w:val="1"/>
        <w:numFmt w:val="decimal"/>
        <w:pStyle w:val="TFGTtulo4"/>
        <w:suff w:val="space"/>
        <w:lvlText w:val="%1.%2.%3.%4."/>
        <w:lvlJc w:val="left"/>
        <w:pPr>
          <w:ind w:left="1134" w:hanging="283"/>
        </w:pPr>
        <w:rPr>
          <w:rFonts w:hint="default"/>
        </w:rPr>
      </w:lvl>
    </w:lvlOverride>
    <w:lvlOverride w:ilvl="4">
      <w:startOverride w:val="1"/>
      <w:lvl w:ilvl="4">
        <w:start w:val="1"/>
        <w:numFmt w:val="decimal"/>
        <w:pStyle w:val="TFGTtulo5"/>
        <w:suff w:val="space"/>
        <w:lvlText w:val="%1.%2.%3.%4.%5."/>
        <w:lvlJc w:val="left"/>
        <w:pPr>
          <w:ind w:left="1418" w:hanging="284"/>
        </w:pPr>
        <w:rPr>
          <w:rFonts w:hint="default"/>
        </w:rPr>
      </w:lvl>
    </w:lvlOverride>
    <w:lvlOverride w:ilvl="5">
      <w:startOverride w:val="1"/>
      <w:lvl w:ilvl="5">
        <w:start w:val="1"/>
        <w:numFmt w:val="decimal"/>
        <w:pStyle w:val="TFGTtulo6"/>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9" w16cid:durableId="1973628438">
    <w:abstractNumId w:val="5"/>
    <w:lvlOverride w:ilvl="0">
      <w:lvl w:ilvl="0">
        <w:start w:val="1"/>
        <w:numFmt w:val="decimal"/>
        <w:pStyle w:val="TFGTtulo1"/>
        <w:suff w:val="space"/>
        <w:lvlText w:val="%1."/>
        <w:lvlJc w:val="left"/>
        <w:pPr>
          <w:ind w:left="284" w:hanging="284"/>
        </w:pPr>
        <w:rPr>
          <w:rFonts w:hint="default"/>
        </w:rPr>
      </w:lvl>
    </w:lvlOverride>
    <w:lvlOverride w:ilvl="1">
      <w:lvl w:ilvl="1">
        <w:start w:val="1"/>
        <w:numFmt w:val="decimal"/>
        <w:pStyle w:val="TFGTtulo2"/>
        <w:suff w:val="space"/>
        <w:lvlText w:val="%1.%2."/>
        <w:lvlJc w:val="left"/>
        <w:pPr>
          <w:ind w:left="567" w:hanging="283"/>
        </w:pPr>
        <w:rPr>
          <w:rFonts w:hint="default"/>
        </w:rPr>
      </w:lvl>
    </w:lvlOverride>
    <w:lvlOverride w:ilvl="2">
      <w:lvl w:ilvl="2">
        <w:start w:val="1"/>
        <w:numFmt w:val="decimal"/>
        <w:pStyle w:val="TFGTtulo3"/>
        <w:suff w:val="space"/>
        <w:lvlText w:val="%1.%2.%3."/>
        <w:lvlJc w:val="left"/>
        <w:pPr>
          <w:ind w:left="851" w:hanging="284"/>
        </w:pPr>
        <w:rPr>
          <w:rFonts w:hint="default"/>
        </w:rPr>
      </w:lvl>
    </w:lvlOverride>
    <w:lvlOverride w:ilvl="3">
      <w:lvl w:ilvl="3">
        <w:start w:val="1"/>
        <w:numFmt w:val="decimal"/>
        <w:pStyle w:val="TFGTtulo4"/>
        <w:suff w:val="space"/>
        <w:lvlText w:val="%1.%2.%3.%4."/>
        <w:lvlJc w:val="left"/>
        <w:pPr>
          <w:ind w:left="1134" w:hanging="283"/>
        </w:pPr>
        <w:rPr>
          <w:rFonts w:hint="default"/>
        </w:rPr>
      </w:lvl>
    </w:lvlOverride>
    <w:lvlOverride w:ilvl="4">
      <w:lvl w:ilvl="4">
        <w:start w:val="1"/>
        <w:numFmt w:val="decimal"/>
        <w:pStyle w:val="TFGTtulo5"/>
        <w:suff w:val="space"/>
        <w:lvlText w:val="%1.%2.%3.%4.%5."/>
        <w:lvlJc w:val="left"/>
        <w:pPr>
          <w:ind w:left="1418" w:hanging="284"/>
        </w:pPr>
        <w:rPr>
          <w:rFonts w:hint="default"/>
        </w:rPr>
      </w:lvl>
    </w:lvlOverride>
    <w:lvlOverride w:ilvl="5">
      <w:lvl w:ilvl="5">
        <w:start w:val="1"/>
        <w:numFmt w:val="decimal"/>
        <w:pStyle w:val="TFGTtulo6"/>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13064943">
    <w:abstractNumId w:val="1"/>
  </w:num>
  <w:num w:numId="11" w16cid:durableId="25490074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isplayHorizontalDrawingGridEvery w:val="2"/>
  <w:characterSpacingControl w:val="doNotCompress"/>
  <w:ignoreMixedContent/>
  <w:alwaysShowPlaceholderText/>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83"/>
    <w:rsid w:val="000031C3"/>
    <w:rsid w:val="00014419"/>
    <w:rsid w:val="000218F0"/>
    <w:rsid w:val="00025E05"/>
    <w:rsid w:val="00031A80"/>
    <w:rsid w:val="00036135"/>
    <w:rsid w:val="00040D2A"/>
    <w:rsid w:val="00043BA4"/>
    <w:rsid w:val="0004790D"/>
    <w:rsid w:val="00054052"/>
    <w:rsid w:val="0005513E"/>
    <w:rsid w:val="00056CD3"/>
    <w:rsid w:val="00057F6B"/>
    <w:rsid w:val="00060BA1"/>
    <w:rsid w:val="000644D5"/>
    <w:rsid w:val="00064805"/>
    <w:rsid w:val="00073C1B"/>
    <w:rsid w:val="00074800"/>
    <w:rsid w:val="000754DC"/>
    <w:rsid w:val="00076B3A"/>
    <w:rsid w:val="00082430"/>
    <w:rsid w:val="000830AA"/>
    <w:rsid w:val="00091BE9"/>
    <w:rsid w:val="00092D44"/>
    <w:rsid w:val="00095EB5"/>
    <w:rsid w:val="000A1097"/>
    <w:rsid w:val="000A11A1"/>
    <w:rsid w:val="000A67DB"/>
    <w:rsid w:val="000A7995"/>
    <w:rsid w:val="000B1322"/>
    <w:rsid w:val="000B61B3"/>
    <w:rsid w:val="000C0637"/>
    <w:rsid w:val="000C23E8"/>
    <w:rsid w:val="000C32EB"/>
    <w:rsid w:val="000C499F"/>
    <w:rsid w:val="000C4C3D"/>
    <w:rsid w:val="000D3953"/>
    <w:rsid w:val="000E4E4E"/>
    <w:rsid w:val="000E704D"/>
    <w:rsid w:val="000F147E"/>
    <w:rsid w:val="00105BF6"/>
    <w:rsid w:val="0010798C"/>
    <w:rsid w:val="00110DCA"/>
    <w:rsid w:val="00116F00"/>
    <w:rsid w:val="00126292"/>
    <w:rsid w:val="00127A2E"/>
    <w:rsid w:val="00127AF0"/>
    <w:rsid w:val="00130945"/>
    <w:rsid w:val="00131DE0"/>
    <w:rsid w:val="001325E0"/>
    <w:rsid w:val="00132687"/>
    <w:rsid w:val="00135754"/>
    <w:rsid w:val="001363E2"/>
    <w:rsid w:val="00137572"/>
    <w:rsid w:val="00153692"/>
    <w:rsid w:val="00153795"/>
    <w:rsid w:val="00154010"/>
    <w:rsid w:val="00157966"/>
    <w:rsid w:val="00160B6F"/>
    <w:rsid w:val="00162BDC"/>
    <w:rsid w:val="00163E5F"/>
    <w:rsid w:val="00164473"/>
    <w:rsid w:val="001679AC"/>
    <w:rsid w:val="001708B8"/>
    <w:rsid w:val="001744E1"/>
    <w:rsid w:val="0017472B"/>
    <w:rsid w:val="00176327"/>
    <w:rsid w:val="00181309"/>
    <w:rsid w:val="00181BA0"/>
    <w:rsid w:val="00193543"/>
    <w:rsid w:val="00197B08"/>
    <w:rsid w:val="001A09FB"/>
    <w:rsid w:val="001A5E69"/>
    <w:rsid w:val="001B0D1F"/>
    <w:rsid w:val="001B1456"/>
    <w:rsid w:val="001B2836"/>
    <w:rsid w:val="001B328E"/>
    <w:rsid w:val="001B66E6"/>
    <w:rsid w:val="001C12E2"/>
    <w:rsid w:val="001C1878"/>
    <w:rsid w:val="001C7242"/>
    <w:rsid w:val="001C7C47"/>
    <w:rsid w:val="001D36D3"/>
    <w:rsid w:val="001D7FEA"/>
    <w:rsid w:val="001E3803"/>
    <w:rsid w:val="001E57AE"/>
    <w:rsid w:val="001F3018"/>
    <w:rsid w:val="001F3672"/>
    <w:rsid w:val="001F6245"/>
    <w:rsid w:val="00206181"/>
    <w:rsid w:val="002065EF"/>
    <w:rsid w:val="00215EA5"/>
    <w:rsid w:val="00217472"/>
    <w:rsid w:val="00222521"/>
    <w:rsid w:val="0022444B"/>
    <w:rsid w:val="00224D8B"/>
    <w:rsid w:val="00227C8E"/>
    <w:rsid w:val="00231DAF"/>
    <w:rsid w:val="002339B5"/>
    <w:rsid w:val="0023415A"/>
    <w:rsid w:val="002361BA"/>
    <w:rsid w:val="00243EA1"/>
    <w:rsid w:val="0024587A"/>
    <w:rsid w:val="00250178"/>
    <w:rsid w:val="002519EB"/>
    <w:rsid w:val="00266BFF"/>
    <w:rsid w:val="0027204F"/>
    <w:rsid w:val="002816B8"/>
    <w:rsid w:val="002839E0"/>
    <w:rsid w:val="002844C0"/>
    <w:rsid w:val="00284B75"/>
    <w:rsid w:val="002864CB"/>
    <w:rsid w:val="00287931"/>
    <w:rsid w:val="0029276D"/>
    <w:rsid w:val="002979EB"/>
    <w:rsid w:val="002A0848"/>
    <w:rsid w:val="002A11FB"/>
    <w:rsid w:val="002A5B11"/>
    <w:rsid w:val="002A7835"/>
    <w:rsid w:val="002B5D71"/>
    <w:rsid w:val="002B67FF"/>
    <w:rsid w:val="002B7898"/>
    <w:rsid w:val="002C5524"/>
    <w:rsid w:val="002D03A7"/>
    <w:rsid w:val="002D36B9"/>
    <w:rsid w:val="002D36C2"/>
    <w:rsid w:val="002D5F0B"/>
    <w:rsid w:val="002E179B"/>
    <w:rsid w:val="002E3E4B"/>
    <w:rsid w:val="002E6A90"/>
    <w:rsid w:val="002F5203"/>
    <w:rsid w:val="002F5315"/>
    <w:rsid w:val="002F6DB7"/>
    <w:rsid w:val="002F76B6"/>
    <w:rsid w:val="002F7722"/>
    <w:rsid w:val="003061C6"/>
    <w:rsid w:val="0031163A"/>
    <w:rsid w:val="003221D9"/>
    <w:rsid w:val="00323BF9"/>
    <w:rsid w:val="00324242"/>
    <w:rsid w:val="003243E7"/>
    <w:rsid w:val="003264F5"/>
    <w:rsid w:val="0033018B"/>
    <w:rsid w:val="00331302"/>
    <w:rsid w:val="00332152"/>
    <w:rsid w:val="00335789"/>
    <w:rsid w:val="00342D4F"/>
    <w:rsid w:val="00344D16"/>
    <w:rsid w:val="00360AC4"/>
    <w:rsid w:val="00371BA8"/>
    <w:rsid w:val="003744C7"/>
    <w:rsid w:val="003817E2"/>
    <w:rsid w:val="00382F83"/>
    <w:rsid w:val="003864D2"/>
    <w:rsid w:val="003866FC"/>
    <w:rsid w:val="00390D1C"/>
    <w:rsid w:val="003A32C7"/>
    <w:rsid w:val="003A395E"/>
    <w:rsid w:val="003A5D91"/>
    <w:rsid w:val="003B1838"/>
    <w:rsid w:val="003B4A40"/>
    <w:rsid w:val="003D2B7E"/>
    <w:rsid w:val="003D4F81"/>
    <w:rsid w:val="003D50AE"/>
    <w:rsid w:val="003D6DBC"/>
    <w:rsid w:val="003E05AE"/>
    <w:rsid w:val="003E1C67"/>
    <w:rsid w:val="003F2CBB"/>
    <w:rsid w:val="003F3805"/>
    <w:rsid w:val="00400A99"/>
    <w:rsid w:val="004011CE"/>
    <w:rsid w:val="00401A5A"/>
    <w:rsid w:val="0040350F"/>
    <w:rsid w:val="00403BBC"/>
    <w:rsid w:val="0040406A"/>
    <w:rsid w:val="00404235"/>
    <w:rsid w:val="00407466"/>
    <w:rsid w:val="004122D8"/>
    <w:rsid w:val="00412A5B"/>
    <w:rsid w:val="0041444B"/>
    <w:rsid w:val="00414B32"/>
    <w:rsid w:val="00414D2D"/>
    <w:rsid w:val="004320C1"/>
    <w:rsid w:val="00441121"/>
    <w:rsid w:val="00441DFD"/>
    <w:rsid w:val="0044388A"/>
    <w:rsid w:val="004526AF"/>
    <w:rsid w:val="00455DC4"/>
    <w:rsid w:val="00457F62"/>
    <w:rsid w:val="00461D92"/>
    <w:rsid w:val="00471AF2"/>
    <w:rsid w:val="004729F8"/>
    <w:rsid w:val="00473392"/>
    <w:rsid w:val="004774F5"/>
    <w:rsid w:val="00480072"/>
    <w:rsid w:val="00480E7F"/>
    <w:rsid w:val="0049297A"/>
    <w:rsid w:val="004939CB"/>
    <w:rsid w:val="004942D4"/>
    <w:rsid w:val="004A4F9C"/>
    <w:rsid w:val="004A6E52"/>
    <w:rsid w:val="004C08BF"/>
    <w:rsid w:val="004C245A"/>
    <w:rsid w:val="004C5839"/>
    <w:rsid w:val="004D5F50"/>
    <w:rsid w:val="004D66E9"/>
    <w:rsid w:val="004D72B2"/>
    <w:rsid w:val="004E62FF"/>
    <w:rsid w:val="004E7C0D"/>
    <w:rsid w:val="005005A6"/>
    <w:rsid w:val="005005E1"/>
    <w:rsid w:val="0050143F"/>
    <w:rsid w:val="00503D0E"/>
    <w:rsid w:val="00511164"/>
    <w:rsid w:val="0051160B"/>
    <w:rsid w:val="0051163C"/>
    <w:rsid w:val="005144C8"/>
    <w:rsid w:val="005233D3"/>
    <w:rsid w:val="0052688C"/>
    <w:rsid w:val="00533432"/>
    <w:rsid w:val="00535537"/>
    <w:rsid w:val="005403B2"/>
    <w:rsid w:val="0054271A"/>
    <w:rsid w:val="00543BDF"/>
    <w:rsid w:val="00545AEB"/>
    <w:rsid w:val="005479BB"/>
    <w:rsid w:val="00550D7F"/>
    <w:rsid w:val="00551FC3"/>
    <w:rsid w:val="00553481"/>
    <w:rsid w:val="005551EF"/>
    <w:rsid w:val="005569BB"/>
    <w:rsid w:val="00557A8F"/>
    <w:rsid w:val="00560570"/>
    <w:rsid w:val="0056377B"/>
    <w:rsid w:val="005665E7"/>
    <w:rsid w:val="00566FC1"/>
    <w:rsid w:val="00572BE9"/>
    <w:rsid w:val="005756CA"/>
    <w:rsid w:val="00577BC4"/>
    <w:rsid w:val="00582E97"/>
    <w:rsid w:val="00586676"/>
    <w:rsid w:val="00587C01"/>
    <w:rsid w:val="00591129"/>
    <w:rsid w:val="005916BF"/>
    <w:rsid w:val="00592840"/>
    <w:rsid w:val="005A0242"/>
    <w:rsid w:val="005A284A"/>
    <w:rsid w:val="005A3E1C"/>
    <w:rsid w:val="005A3EA3"/>
    <w:rsid w:val="005A473F"/>
    <w:rsid w:val="005C0D46"/>
    <w:rsid w:val="005C3715"/>
    <w:rsid w:val="005C3CDC"/>
    <w:rsid w:val="005D07A4"/>
    <w:rsid w:val="005D14F3"/>
    <w:rsid w:val="005D590B"/>
    <w:rsid w:val="005E689C"/>
    <w:rsid w:val="005E710C"/>
    <w:rsid w:val="005F3C2D"/>
    <w:rsid w:val="005F7366"/>
    <w:rsid w:val="005F7478"/>
    <w:rsid w:val="006003AC"/>
    <w:rsid w:val="0060252C"/>
    <w:rsid w:val="00612422"/>
    <w:rsid w:val="00612A70"/>
    <w:rsid w:val="00626980"/>
    <w:rsid w:val="00627159"/>
    <w:rsid w:val="00632828"/>
    <w:rsid w:val="00632941"/>
    <w:rsid w:val="006339D3"/>
    <w:rsid w:val="00635637"/>
    <w:rsid w:val="0064235D"/>
    <w:rsid w:val="00644BF4"/>
    <w:rsid w:val="00645D79"/>
    <w:rsid w:val="006478CB"/>
    <w:rsid w:val="00653C22"/>
    <w:rsid w:val="0066173A"/>
    <w:rsid w:val="00664FAE"/>
    <w:rsid w:val="006718CD"/>
    <w:rsid w:val="006770FC"/>
    <w:rsid w:val="00677F2C"/>
    <w:rsid w:val="00694C2E"/>
    <w:rsid w:val="0069600D"/>
    <w:rsid w:val="00697C2D"/>
    <w:rsid w:val="006A706C"/>
    <w:rsid w:val="006B25B4"/>
    <w:rsid w:val="006B5A4C"/>
    <w:rsid w:val="006B5E14"/>
    <w:rsid w:val="006C6EFE"/>
    <w:rsid w:val="006D24ED"/>
    <w:rsid w:val="006D2707"/>
    <w:rsid w:val="006D4348"/>
    <w:rsid w:val="006E04CC"/>
    <w:rsid w:val="006E110F"/>
    <w:rsid w:val="006E5C0A"/>
    <w:rsid w:val="006F066B"/>
    <w:rsid w:val="006F712B"/>
    <w:rsid w:val="00702864"/>
    <w:rsid w:val="007037C4"/>
    <w:rsid w:val="007050B0"/>
    <w:rsid w:val="00710125"/>
    <w:rsid w:val="007101CB"/>
    <w:rsid w:val="0071380B"/>
    <w:rsid w:val="007223A7"/>
    <w:rsid w:val="007256D2"/>
    <w:rsid w:val="00727670"/>
    <w:rsid w:val="007353FC"/>
    <w:rsid w:val="0073654E"/>
    <w:rsid w:val="0074299A"/>
    <w:rsid w:val="0074490D"/>
    <w:rsid w:val="00744FB9"/>
    <w:rsid w:val="0075068D"/>
    <w:rsid w:val="00752E67"/>
    <w:rsid w:val="0075462C"/>
    <w:rsid w:val="00754970"/>
    <w:rsid w:val="00754CD1"/>
    <w:rsid w:val="007671EE"/>
    <w:rsid w:val="007678B3"/>
    <w:rsid w:val="0077045B"/>
    <w:rsid w:val="007727B5"/>
    <w:rsid w:val="00772953"/>
    <w:rsid w:val="00775029"/>
    <w:rsid w:val="00776028"/>
    <w:rsid w:val="00791E65"/>
    <w:rsid w:val="00796EB5"/>
    <w:rsid w:val="007A4D09"/>
    <w:rsid w:val="007B212B"/>
    <w:rsid w:val="007B2E8A"/>
    <w:rsid w:val="007C1C6A"/>
    <w:rsid w:val="007C5C02"/>
    <w:rsid w:val="007D31F7"/>
    <w:rsid w:val="007D3E03"/>
    <w:rsid w:val="007E6A43"/>
    <w:rsid w:val="007F3799"/>
    <w:rsid w:val="00800B0B"/>
    <w:rsid w:val="0080719A"/>
    <w:rsid w:val="00810551"/>
    <w:rsid w:val="0081734A"/>
    <w:rsid w:val="0082280D"/>
    <w:rsid w:val="008242D6"/>
    <w:rsid w:val="00824EEB"/>
    <w:rsid w:val="00827B24"/>
    <w:rsid w:val="00830E6A"/>
    <w:rsid w:val="00835D51"/>
    <w:rsid w:val="00837165"/>
    <w:rsid w:val="0084102A"/>
    <w:rsid w:val="00846742"/>
    <w:rsid w:val="00853078"/>
    <w:rsid w:val="00856266"/>
    <w:rsid w:val="00857175"/>
    <w:rsid w:val="00857926"/>
    <w:rsid w:val="0086131F"/>
    <w:rsid w:val="00862E72"/>
    <w:rsid w:val="008708C4"/>
    <w:rsid w:val="00872025"/>
    <w:rsid w:val="00875EC4"/>
    <w:rsid w:val="0088347E"/>
    <w:rsid w:val="00883798"/>
    <w:rsid w:val="00885D29"/>
    <w:rsid w:val="008877E6"/>
    <w:rsid w:val="00891395"/>
    <w:rsid w:val="00892A43"/>
    <w:rsid w:val="00894055"/>
    <w:rsid w:val="008952C6"/>
    <w:rsid w:val="00896224"/>
    <w:rsid w:val="008A3B17"/>
    <w:rsid w:val="008B0C04"/>
    <w:rsid w:val="008C191D"/>
    <w:rsid w:val="008C1E1F"/>
    <w:rsid w:val="008C1EFE"/>
    <w:rsid w:val="008C607C"/>
    <w:rsid w:val="008D1221"/>
    <w:rsid w:val="008D53B3"/>
    <w:rsid w:val="008D696C"/>
    <w:rsid w:val="008D753C"/>
    <w:rsid w:val="008D7880"/>
    <w:rsid w:val="008E1710"/>
    <w:rsid w:val="008E3A9D"/>
    <w:rsid w:val="008E4A01"/>
    <w:rsid w:val="008F414E"/>
    <w:rsid w:val="008F48BF"/>
    <w:rsid w:val="008F5D73"/>
    <w:rsid w:val="00920A3D"/>
    <w:rsid w:val="009266C5"/>
    <w:rsid w:val="00930731"/>
    <w:rsid w:val="00930F90"/>
    <w:rsid w:val="00934162"/>
    <w:rsid w:val="00944F84"/>
    <w:rsid w:val="0095238E"/>
    <w:rsid w:val="00964768"/>
    <w:rsid w:val="00972A44"/>
    <w:rsid w:val="00981FAF"/>
    <w:rsid w:val="00990D52"/>
    <w:rsid w:val="0099243A"/>
    <w:rsid w:val="009957DC"/>
    <w:rsid w:val="009A303F"/>
    <w:rsid w:val="009A73CC"/>
    <w:rsid w:val="009B7B3D"/>
    <w:rsid w:val="009C7237"/>
    <w:rsid w:val="009D1342"/>
    <w:rsid w:val="009D2DE4"/>
    <w:rsid w:val="009D3C76"/>
    <w:rsid w:val="009D4AA8"/>
    <w:rsid w:val="009D58E5"/>
    <w:rsid w:val="009E159A"/>
    <w:rsid w:val="009E27E5"/>
    <w:rsid w:val="009E40C2"/>
    <w:rsid w:val="009F0FBC"/>
    <w:rsid w:val="009F32E0"/>
    <w:rsid w:val="00A02B36"/>
    <w:rsid w:val="00A0781B"/>
    <w:rsid w:val="00A10734"/>
    <w:rsid w:val="00A111C3"/>
    <w:rsid w:val="00A1247B"/>
    <w:rsid w:val="00A24529"/>
    <w:rsid w:val="00A26225"/>
    <w:rsid w:val="00A37936"/>
    <w:rsid w:val="00A420A8"/>
    <w:rsid w:val="00A43B01"/>
    <w:rsid w:val="00A444C8"/>
    <w:rsid w:val="00A50CCC"/>
    <w:rsid w:val="00A55653"/>
    <w:rsid w:val="00A57E1A"/>
    <w:rsid w:val="00A73D10"/>
    <w:rsid w:val="00A74B48"/>
    <w:rsid w:val="00A754A3"/>
    <w:rsid w:val="00A8044E"/>
    <w:rsid w:val="00A86C39"/>
    <w:rsid w:val="00A904D6"/>
    <w:rsid w:val="00A924F0"/>
    <w:rsid w:val="00A94AB4"/>
    <w:rsid w:val="00AA0542"/>
    <w:rsid w:val="00AA0F9E"/>
    <w:rsid w:val="00AA117C"/>
    <w:rsid w:val="00AA67FB"/>
    <w:rsid w:val="00AB25B2"/>
    <w:rsid w:val="00AB2BB1"/>
    <w:rsid w:val="00AB6B11"/>
    <w:rsid w:val="00AC5B93"/>
    <w:rsid w:val="00AC6C92"/>
    <w:rsid w:val="00AD1BF7"/>
    <w:rsid w:val="00AD5F24"/>
    <w:rsid w:val="00AE07F0"/>
    <w:rsid w:val="00AE2602"/>
    <w:rsid w:val="00AE568A"/>
    <w:rsid w:val="00AF53FC"/>
    <w:rsid w:val="00B0100B"/>
    <w:rsid w:val="00B01722"/>
    <w:rsid w:val="00B0182A"/>
    <w:rsid w:val="00B060B2"/>
    <w:rsid w:val="00B13C0A"/>
    <w:rsid w:val="00B13E60"/>
    <w:rsid w:val="00B171A0"/>
    <w:rsid w:val="00B27325"/>
    <w:rsid w:val="00B27DCC"/>
    <w:rsid w:val="00B31BF0"/>
    <w:rsid w:val="00B40B93"/>
    <w:rsid w:val="00B52C6B"/>
    <w:rsid w:val="00B52E5A"/>
    <w:rsid w:val="00B53793"/>
    <w:rsid w:val="00B5422E"/>
    <w:rsid w:val="00B5765E"/>
    <w:rsid w:val="00B80C4B"/>
    <w:rsid w:val="00B8479C"/>
    <w:rsid w:val="00BA0321"/>
    <w:rsid w:val="00BA1CDC"/>
    <w:rsid w:val="00BB1ED0"/>
    <w:rsid w:val="00BB2FF2"/>
    <w:rsid w:val="00BB71E1"/>
    <w:rsid w:val="00BC0607"/>
    <w:rsid w:val="00BC0678"/>
    <w:rsid w:val="00BC5D2B"/>
    <w:rsid w:val="00BC6C4A"/>
    <w:rsid w:val="00BD0033"/>
    <w:rsid w:val="00BD4345"/>
    <w:rsid w:val="00BD5B39"/>
    <w:rsid w:val="00BE081D"/>
    <w:rsid w:val="00BE21A1"/>
    <w:rsid w:val="00BF21F0"/>
    <w:rsid w:val="00C01094"/>
    <w:rsid w:val="00C01BFA"/>
    <w:rsid w:val="00C037D6"/>
    <w:rsid w:val="00C03D9E"/>
    <w:rsid w:val="00C056A9"/>
    <w:rsid w:val="00C05A47"/>
    <w:rsid w:val="00C10267"/>
    <w:rsid w:val="00C134A9"/>
    <w:rsid w:val="00C16FB4"/>
    <w:rsid w:val="00C210CB"/>
    <w:rsid w:val="00C22A5F"/>
    <w:rsid w:val="00C248CA"/>
    <w:rsid w:val="00C256D5"/>
    <w:rsid w:val="00C32421"/>
    <w:rsid w:val="00C32F61"/>
    <w:rsid w:val="00C35DF0"/>
    <w:rsid w:val="00C3665D"/>
    <w:rsid w:val="00C37922"/>
    <w:rsid w:val="00C4212F"/>
    <w:rsid w:val="00C513EE"/>
    <w:rsid w:val="00C53541"/>
    <w:rsid w:val="00C67915"/>
    <w:rsid w:val="00C71572"/>
    <w:rsid w:val="00C7253A"/>
    <w:rsid w:val="00C816A9"/>
    <w:rsid w:val="00C82420"/>
    <w:rsid w:val="00C86F12"/>
    <w:rsid w:val="00C937CC"/>
    <w:rsid w:val="00C9421E"/>
    <w:rsid w:val="00C94531"/>
    <w:rsid w:val="00C94771"/>
    <w:rsid w:val="00C94E86"/>
    <w:rsid w:val="00CA3278"/>
    <w:rsid w:val="00CA3A84"/>
    <w:rsid w:val="00CA7EAB"/>
    <w:rsid w:val="00CB0927"/>
    <w:rsid w:val="00CC4B0C"/>
    <w:rsid w:val="00CC5584"/>
    <w:rsid w:val="00CD0448"/>
    <w:rsid w:val="00CD2126"/>
    <w:rsid w:val="00CE263D"/>
    <w:rsid w:val="00CF2F17"/>
    <w:rsid w:val="00CF3CF3"/>
    <w:rsid w:val="00D0010B"/>
    <w:rsid w:val="00D0161E"/>
    <w:rsid w:val="00D0452A"/>
    <w:rsid w:val="00D07BC4"/>
    <w:rsid w:val="00D1532B"/>
    <w:rsid w:val="00D15ADC"/>
    <w:rsid w:val="00D16F4C"/>
    <w:rsid w:val="00D23068"/>
    <w:rsid w:val="00D23088"/>
    <w:rsid w:val="00D3199C"/>
    <w:rsid w:val="00D32E1F"/>
    <w:rsid w:val="00D40A24"/>
    <w:rsid w:val="00D40E4B"/>
    <w:rsid w:val="00D47B9F"/>
    <w:rsid w:val="00D50479"/>
    <w:rsid w:val="00D520D9"/>
    <w:rsid w:val="00D547F8"/>
    <w:rsid w:val="00D60A73"/>
    <w:rsid w:val="00D61D0A"/>
    <w:rsid w:val="00D668B5"/>
    <w:rsid w:val="00D8158B"/>
    <w:rsid w:val="00D8459D"/>
    <w:rsid w:val="00D8522C"/>
    <w:rsid w:val="00D918FD"/>
    <w:rsid w:val="00D94D08"/>
    <w:rsid w:val="00D96350"/>
    <w:rsid w:val="00DA0733"/>
    <w:rsid w:val="00DA50FD"/>
    <w:rsid w:val="00DA6794"/>
    <w:rsid w:val="00DB19EF"/>
    <w:rsid w:val="00DB2FB0"/>
    <w:rsid w:val="00DB31DE"/>
    <w:rsid w:val="00DB3996"/>
    <w:rsid w:val="00DB7E17"/>
    <w:rsid w:val="00DC6489"/>
    <w:rsid w:val="00DC6C7F"/>
    <w:rsid w:val="00DD1269"/>
    <w:rsid w:val="00DD2A49"/>
    <w:rsid w:val="00DD616E"/>
    <w:rsid w:val="00DF1087"/>
    <w:rsid w:val="00E01D00"/>
    <w:rsid w:val="00E0277E"/>
    <w:rsid w:val="00E071DC"/>
    <w:rsid w:val="00E10904"/>
    <w:rsid w:val="00E1394A"/>
    <w:rsid w:val="00E17D55"/>
    <w:rsid w:val="00E34662"/>
    <w:rsid w:val="00E34BC8"/>
    <w:rsid w:val="00E35762"/>
    <w:rsid w:val="00E4220E"/>
    <w:rsid w:val="00E45037"/>
    <w:rsid w:val="00E4529D"/>
    <w:rsid w:val="00E53D9E"/>
    <w:rsid w:val="00E53F31"/>
    <w:rsid w:val="00E615AB"/>
    <w:rsid w:val="00E62100"/>
    <w:rsid w:val="00E62BAF"/>
    <w:rsid w:val="00E62D5A"/>
    <w:rsid w:val="00E81369"/>
    <w:rsid w:val="00E83621"/>
    <w:rsid w:val="00E84CC2"/>
    <w:rsid w:val="00E84FAF"/>
    <w:rsid w:val="00E85A5E"/>
    <w:rsid w:val="00E92040"/>
    <w:rsid w:val="00E9522B"/>
    <w:rsid w:val="00E9605C"/>
    <w:rsid w:val="00E962A7"/>
    <w:rsid w:val="00EA167C"/>
    <w:rsid w:val="00EA4FC6"/>
    <w:rsid w:val="00EB1C2B"/>
    <w:rsid w:val="00EC0352"/>
    <w:rsid w:val="00EC55BC"/>
    <w:rsid w:val="00EC6888"/>
    <w:rsid w:val="00EC6D79"/>
    <w:rsid w:val="00ED16CA"/>
    <w:rsid w:val="00ED3328"/>
    <w:rsid w:val="00EE0FC0"/>
    <w:rsid w:val="00EE257D"/>
    <w:rsid w:val="00EF059F"/>
    <w:rsid w:val="00EF0C02"/>
    <w:rsid w:val="00F011B2"/>
    <w:rsid w:val="00F02B38"/>
    <w:rsid w:val="00F0328E"/>
    <w:rsid w:val="00F126C9"/>
    <w:rsid w:val="00F13317"/>
    <w:rsid w:val="00F16A34"/>
    <w:rsid w:val="00F16DDF"/>
    <w:rsid w:val="00F17527"/>
    <w:rsid w:val="00F21F77"/>
    <w:rsid w:val="00F25BE9"/>
    <w:rsid w:val="00F32631"/>
    <w:rsid w:val="00F32E24"/>
    <w:rsid w:val="00F33605"/>
    <w:rsid w:val="00F37850"/>
    <w:rsid w:val="00F41246"/>
    <w:rsid w:val="00F420FA"/>
    <w:rsid w:val="00F450A9"/>
    <w:rsid w:val="00F4648D"/>
    <w:rsid w:val="00F4784B"/>
    <w:rsid w:val="00F50431"/>
    <w:rsid w:val="00F50B86"/>
    <w:rsid w:val="00F51075"/>
    <w:rsid w:val="00F5580F"/>
    <w:rsid w:val="00F56CA1"/>
    <w:rsid w:val="00F6486C"/>
    <w:rsid w:val="00F66A6E"/>
    <w:rsid w:val="00F67108"/>
    <w:rsid w:val="00F731C0"/>
    <w:rsid w:val="00F8093B"/>
    <w:rsid w:val="00F83D46"/>
    <w:rsid w:val="00F84114"/>
    <w:rsid w:val="00F86CFC"/>
    <w:rsid w:val="00F90C69"/>
    <w:rsid w:val="00F90CEB"/>
    <w:rsid w:val="00F92286"/>
    <w:rsid w:val="00F92B79"/>
    <w:rsid w:val="00FA1677"/>
    <w:rsid w:val="00FA189B"/>
    <w:rsid w:val="00FA4028"/>
    <w:rsid w:val="00FA4B0A"/>
    <w:rsid w:val="00FA6409"/>
    <w:rsid w:val="00FA7134"/>
    <w:rsid w:val="00FA7EDB"/>
    <w:rsid w:val="00FB1D6B"/>
    <w:rsid w:val="00FB1F78"/>
    <w:rsid w:val="00FB2C66"/>
    <w:rsid w:val="00FB38C2"/>
    <w:rsid w:val="00FB3CAE"/>
    <w:rsid w:val="00FC1E22"/>
    <w:rsid w:val="00FD16C3"/>
    <w:rsid w:val="00FD1C9B"/>
    <w:rsid w:val="00FD46DD"/>
    <w:rsid w:val="00FD5920"/>
    <w:rsid w:val="00FE04D7"/>
    <w:rsid w:val="00FE1724"/>
    <w:rsid w:val="00FE24A4"/>
    <w:rsid w:val="00FF1DDD"/>
    <w:rsid w:val="00FF1EF7"/>
    <w:rsid w:val="00FF4C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832374"/>
  <w15:docId w15:val="{B2E9CC96-97D1-4060-84E7-822B321C8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23E8"/>
    <w:pPr>
      <w:tabs>
        <w:tab w:val="right" w:pos="9360"/>
      </w:tabs>
      <w:spacing w:before="120" w:after="120" w:line="360" w:lineRule="auto"/>
      <w:ind w:firstLine="567"/>
      <w:jc w:val="both"/>
    </w:pPr>
    <w:rPr>
      <w:rFonts w:ascii="Verdana" w:hAnsi="Verdana"/>
      <w:szCs w:val="24"/>
      <w:lang w:val="es-ES" w:eastAsia="en-US"/>
    </w:rPr>
  </w:style>
  <w:style w:type="paragraph" w:styleId="Ttulo1">
    <w:name w:val="heading 1"/>
    <w:basedOn w:val="Normal"/>
    <w:next w:val="Normal"/>
    <w:qFormat/>
    <w:rsid w:val="007E6A43"/>
    <w:pPr>
      <w:keepNext/>
      <w:pageBreakBefore/>
      <w:widowControl w:val="0"/>
      <w:numPr>
        <w:numId w:val="1"/>
      </w:numPr>
      <w:tabs>
        <w:tab w:val="clear" w:pos="9360"/>
      </w:tabs>
      <w:spacing w:before="6000" w:after="360"/>
      <w:jc w:val="right"/>
      <w:outlineLvl w:val="0"/>
    </w:pPr>
    <w:rPr>
      <w:b/>
      <w:bCs/>
      <w:caps/>
      <w:kern w:val="32"/>
      <w:sz w:val="36"/>
    </w:rPr>
  </w:style>
  <w:style w:type="paragraph" w:styleId="Ttulo2">
    <w:name w:val="heading 2"/>
    <w:basedOn w:val="Normal"/>
    <w:next w:val="Normal"/>
    <w:qFormat/>
    <w:rsid w:val="00B5422E"/>
    <w:pPr>
      <w:keepNext/>
      <w:numPr>
        <w:ilvl w:val="1"/>
        <w:numId w:val="1"/>
      </w:numPr>
      <w:spacing w:before="360" w:after="240"/>
      <w:jc w:val="left"/>
      <w:outlineLvl w:val="1"/>
    </w:pPr>
    <w:rPr>
      <w:b/>
      <w:bCs/>
      <w:iCs/>
      <w:caps/>
      <w:sz w:val="32"/>
    </w:rPr>
  </w:style>
  <w:style w:type="paragraph" w:styleId="Ttulo3">
    <w:name w:val="heading 3"/>
    <w:basedOn w:val="Normal"/>
    <w:next w:val="Normal"/>
    <w:qFormat/>
    <w:rsid w:val="00B5422E"/>
    <w:pPr>
      <w:numPr>
        <w:ilvl w:val="2"/>
        <w:numId w:val="1"/>
      </w:numPr>
      <w:spacing w:before="240"/>
      <w:outlineLvl w:val="2"/>
    </w:pPr>
    <w:rPr>
      <w:b/>
      <w:caps/>
      <w:sz w:val="28"/>
    </w:rPr>
  </w:style>
  <w:style w:type="paragraph" w:styleId="Ttulo4">
    <w:name w:val="heading 4"/>
    <w:basedOn w:val="Normal"/>
    <w:next w:val="Normal"/>
    <w:link w:val="Ttulo4Car"/>
    <w:semiHidden/>
    <w:unhideWhenUsed/>
    <w:qFormat/>
    <w:rsid w:val="00FD16C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FD16C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FD16C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FD16C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FD16C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rsid w:val="00FD16C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FGTtulo">
    <w:name w:val="TFG_Título"/>
    <w:basedOn w:val="Normal"/>
    <w:qFormat/>
    <w:rsid w:val="00C16FB4"/>
    <w:pPr>
      <w:spacing w:before="840" w:after="840" w:line="240" w:lineRule="auto"/>
      <w:ind w:firstLine="0"/>
      <w:jc w:val="center"/>
    </w:pPr>
    <w:rPr>
      <w:sz w:val="36"/>
      <w:szCs w:val="36"/>
    </w:rPr>
  </w:style>
  <w:style w:type="paragraph" w:styleId="Encabezado">
    <w:name w:val="header"/>
    <w:basedOn w:val="Normal"/>
    <w:rsid w:val="00D15ADC"/>
    <w:pPr>
      <w:pBdr>
        <w:bottom w:val="single" w:sz="4" w:space="1" w:color="auto"/>
      </w:pBdr>
      <w:tabs>
        <w:tab w:val="clear" w:pos="9360"/>
        <w:tab w:val="center" w:pos="4320"/>
        <w:tab w:val="right" w:pos="9072"/>
      </w:tabs>
      <w:ind w:firstLine="0"/>
      <w:contextualSpacing/>
    </w:pPr>
    <w:rPr>
      <w:noProof/>
    </w:rPr>
  </w:style>
  <w:style w:type="paragraph" w:styleId="Piedepgina">
    <w:name w:val="footer"/>
    <w:basedOn w:val="Normal"/>
    <w:link w:val="PiedepginaCar"/>
    <w:uiPriority w:val="99"/>
    <w:rsid w:val="0064235D"/>
    <w:pPr>
      <w:pBdr>
        <w:top w:val="single" w:sz="4" w:space="6" w:color="auto"/>
      </w:pBdr>
      <w:tabs>
        <w:tab w:val="clear" w:pos="9360"/>
        <w:tab w:val="center" w:pos="4320"/>
        <w:tab w:val="right" w:pos="9072"/>
      </w:tabs>
    </w:pPr>
  </w:style>
  <w:style w:type="paragraph" w:customStyle="1" w:styleId="Nombredecaptulo">
    <w:name w:val="Nombre de capítulo"/>
    <w:basedOn w:val="Ttulo3"/>
    <w:rsid w:val="00407466"/>
    <w:rPr>
      <w:lang w:eastAsia="es-ES" w:bidi="es-ES"/>
    </w:rPr>
  </w:style>
  <w:style w:type="table" w:customStyle="1" w:styleId="Tablanormal1">
    <w:name w:val="Tabla normal1"/>
    <w:semiHidden/>
    <w:rsid w:val="00407466"/>
    <w:tblPr>
      <w:tblCellMar>
        <w:top w:w="0" w:type="dxa"/>
        <w:left w:w="108" w:type="dxa"/>
        <w:bottom w:w="0" w:type="dxa"/>
        <w:right w:w="108" w:type="dxa"/>
      </w:tblCellMar>
    </w:tblPr>
  </w:style>
  <w:style w:type="character" w:styleId="Nmerodepgina">
    <w:name w:val="page number"/>
    <w:basedOn w:val="Fuentedeprrafopredeter"/>
    <w:rsid w:val="00407466"/>
  </w:style>
  <w:style w:type="paragraph" w:customStyle="1" w:styleId="TFGEscuela">
    <w:name w:val="TFG_Escuela"/>
    <w:basedOn w:val="Normal"/>
    <w:qFormat/>
    <w:rsid w:val="003A5D91"/>
    <w:pPr>
      <w:tabs>
        <w:tab w:val="clear" w:pos="9360"/>
      </w:tabs>
      <w:spacing w:before="1000" w:after="0" w:line="240" w:lineRule="auto"/>
      <w:contextualSpacing/>
      <w:jc w:val="center"/>
    </w:pPr>
    <w:rPr>
      <w:b/>
      <w:noProof/>
      <w:sz w:val="24"/>
      <w:lang w:eastAsia="es-ES"/>
    </w:rPr>
  </w:style>
  <w:style w:type="paragraph" w:customStyle="1" w:styleId="Agradecimientos">
    <w:name w:val="Agradecimientos"/>
    <w:basedOn w:val="Normal"/>
    <w:qFormat/>
    <w:rsid w:val="00181BA0"/>
    <w:pPr>
      <w:spacing w:before="4000"/>
      <w:ind w:left="5103"/>
      <w:jc w:val="left"/>
    </w:pPr>
  </w:style>
  <w:style w:type="character" w:customStyle="1" w:styleId="Ttulo4Car">
    <w:name w:val="Título 4 Car"/>
    <w:basedOn w:val="Fuentedeprrafopredeter"/>
    <w:link w:val="Ttulo4"/>
    <w:semiHidden/>
    <w:rsid w:val="00FD16C3"/>
    <w:rPr>
      <w:rFonts w:asciiTheme="majorHAnsi" w:eastAsiaTheme="majorEastAsia" w:hAnsiTheme="majorHAnsi" w:cstheme="majorBidi"/>
      <w:b/>
      <w:bCs/>
      <w:i/>
      <w:iCs/>
      <w:color w:val="4F81BD" w:themeColor="accent1"/>
      <w:szCs w:val="24"/>
      <w:lang w:val="es-ES" w:eastAsia="en-US"/>
    </w:rPr>
  </w:style>
  <w:style w:type="character" w:customStyle="1" w:styleId="Ttulo5Car">
    <w:name w:val="Título 5 Car"/>
    <w:basedOn w:val="Fuentedeprrafopredeter"/>
    <w:link w:val="Ttulo5"/>
    <w:semiHidden/>
    <w:rsid w:val="00FD16C3"/>
    <w:rPr>
      <w:rFonts w:asciiTheme="majorHAnsi" w:eastAsiaTheme="majorEastAsia" w:hAnsiTheme="majorHAnsi" w:cstheme="majorBidi"/>
      <w:color w:val="243F60" w:themeColor="accent1" w:themeShade="7F"/>
      <w:szCs w:val="24"/>
      <w:lang w:val="es-ES" w:eastAsia="en-US"/>
    </w:rPr>
  </w:style>
  <w:style w:type="character" w:customStyle="1" w:styleId="Ttulo6Car">
    <w:name w:val="Título 6 Car"/>
    <w:basedOn w:val="Fuentedeprrafopredeter"/>
    <w:link w:val="Ttulo6"/>
    <w:semiHidden/>
    <w:rsid w:val="00FD16C3"/>
    <w:rPr>
      <w:rFonts w:asciiTheme="majorHAnsi" w:eastAsiaTheme="majorEastAsia" w:hAnsiTheme="majorHAnsi" w:cstheme="majorBidi"/>
      <w:i/>
      <w:iCs/>
      <w:color w:val="243F60" w:themeColor="accent1" w:themeShade="7F"/>
      <w:szCs w:val="24"/>
      <w:lang w:val="es-ES" w:eastAsia="en-US"/>
    </w:rPr>
  </w:style>
  <w:style w:type="character" w:customStyle="1" w:styleId="Ttulo7Car">
    <w:name w:val="Título 7 Car"/>
    <w:basedOn w:val="Fuentedeprrafopredeter"/>
    <w:link w:val="Ttulo7"/>
    <w:semiHidden/>
    <w:rsid w:val="00FD16C3"/>
    <w:rPr>
      <w:rFonts w:asciiTheme="majorHAnsi" w:eastAsiaTheme="majorEastAsia" w:hAnsiTheme="majorHAnsi" w:cstheme="majorBidi"/>
      <w:i/>
      <w:iCs/>
      <w:color w:val="404040" w:themeColor="text1" w:themeTint="BF"/>
      <w:szCs w:val="24"/>
      <w:lang w:val="es-ES" w:eastAsia="en-US"/>
    </w:rPr>
  </w:style>
  <w:style w:type="character" w:customStyle="1" w:styleId="Ttulo8Car">
    <w:name w:val="Título 8 Car"/>
    <w:basedOn w:val="Fuentedeprrafopredeter"/>
    <w:link w:val="Ttulo8"/>
    <w:semiHidden/>
    <w:rsid w:val="00FD16C3"/>
    <w:rPr>
      <w:rFonts w:asciiTheme="majorHAnsi" w:eastAsiaTheme="majorEastAsia" w:hAnsiTheme="majorHAnsi" w:cstheme="majorBidi"/>
      <w:color w:val="404040" w:themeColor="text1" w:themeTint="BF"/>
      <w:lang w:val="es-ES" w:eastAsia="en-US"/>
    </w:rPr>
  </w:style>
  <w:style w:type="character" w:customStyle="1" w:styleId="Ttulo9Car">
    <w:name w:val="Título 9 Car"/>
    <w:basedOn w:val="Fuentedeprrafopredeter"/>
    <w:link w:val="Ttulo9"/>
    <w:semiHidden/>
    <w:rsid w:val="00FD16C3"/>
    <w:rPr>
      <w:rFonts w:asciiTheme="majorHAnsi" w:eastAsiaTheme="majorEastAsia" w:hAnsiTheme="majorHAnsi" w:cstheme="majorBidi"/>
      <w:i/>
      <w:iCs/>
      <w:color w:val="404040" w:themeColor="text1" w:themeTint="BF"/>
      <w:lang w:val="es-ES" w:eastAsia="en-US"/>
    </w:rPr>
  </w:style>
  <w:style w:type="paragraph" w:customStyle="1" w:styleId="TFGindices">
    <w:name w:val="TFG_indices"/>
    <w:basedOn w:val="TFGbase"/>
    <w:next w:val="Normal"/>
    <w:qFormat/>
    <w:rsid w:val="007E6A43"/>
    <w:pPr>
      <w:spacing w:before="600" w:after="240"/>
    </w:pPr>
    <w:rPr>
      <w:b/>
      <w:bCs/>
      <w:caps/>
      <w:kern w:val="32"/>
      <w:sz w:val="36"/>
    </w:rPr>
  </w:style>
  <w:style w:type="paragraph" w:styleId="TDC2">
    <w:name w:val="toc 2"/>
    <w:basedOn w:val="Normal"/>
    <w:next w:val="Normal"/>
    <w:autoRedefine/>
    <w:uiPriority w:val="39"/>
    <w:rsid w:val="003744C7"/>
    <w:pPr>
      <w:tabs>
        <w:tab w:val="clear" w:pos="9360"/>
        <w:tab w:val="left" w:pos="1400"/>
        <w:tab w:val="right" w:leader="underscore" w:pos="8778"/>
      </w:tabs>
      <w:spacing w:before="0" w:after="0"/>
      <w:ind w:left="200"/>
      <w:jc w:val="left"/>
    </w:pPr>
    <w:rPr>
      <w:rFonts w:asciiTheme="minorHAnsi" w:hAnsiTheme="minorHAnsi"/>
      <w:smallCaps/>
      <w:szCs w:val="20"/>
    </w:rPr>
  </w:style>
  <w:style w:type="paragraph" w:styleId="TDC1">
    <w:name w:val="toc 1"/>
    <w:basedOn w:val="Normal"/>
    <w:next w:val="Normal"/>
    <w:autoRedefine/>
    <w:uiPriority w:val="39"/>
    <w:rsid w:val="003744C7"/>
    <w:pPr>
      <w:tabs>
        <w:tab w:val="clear" w:pos="9360"/>
        <w:tab w:val="right" w:leader="underscore" w:pos="8777"/>
      </w:tabs>
      <w:jc w:val="left"/>
    </w:pPr>
    <w:rPr>
      <w:rFonts w:asciiTheme="minorHAnsi" w:hAnsiTheme="minorHAnsi"/>
      <w:b/>
      <w:bCs/>
      <w:caps/>
      <w:szCs w:val="20"/>
    </w:rPr>
  </w:style>
  <w:style w:type="paragraph" w:styleId="TDC3">
    <w:name w:val="toc 3"/>
    <w:basedOn w:val="Normal"/>
    <w:next w:val="Normal"/>
    <w:autoRedefine/>
    <w:uiPriority w:val="39"/>
    <w:rsid w:val="00883798"/>
    <w:pPr>
      <w:tabs>
        <w:tab w:val="clear" w:pos="9360"/>
      </w:tabs>
      <w:spacing w:before="0" w:after="0"/>
      <w:ind w:left="400"/>
      <w:jc w:val="left"/>
    </w:pPr>
    <w:rPr>
      <w:rFonts w:asciiTheme="minorHAnsi" w:hAnsiTheme="minorHAnsi"/>
      <w:i/>
      <w:iCs/>
      <w:szCs w:val="20"/>
    </w:rPr>
  </w:style>
  <w:style w:type="character" w:styleId="Hipervnculo">
    <w:name w:val="Hyperlink"/>
    <w:basedOn w:val="Fuentedeprrafopredeter"/>
    <w:uiPriority w:val="99"/>
    <w:unhideWhenUsed/>
    <w:rsid w:val="00883798"/>
    <w:rPr>
      <w:color w:val="0000FF" w:themeColor="hyperlink"/>
      <w:u w:val="single"/>
    </w:rPr>
  </w:style>
  <w:style w:type="paragraph" w:customStyle="1" w:styleId="ndice">
    <w:name w:val="Índice"/>
    <w:qFormat/>
    <w:rsid w:val="00C67915"/>
    <w:pPr>
      <w:spacing w:after="480"/>
    </w:pPr>
    <w:rPr>
      <w:rFonts w:ascii="Verdana" w:hAnsi="Verdana"/>
      <w:b/>
      <w:bCs/>
      <w:kern w:val="32"/>
      <w:sz w:val="36"/>
      <w:szCs w:val="24"/>
      <w:lang w:val="es-ES" w:eastAsia="en-US"/>
    </w:rPr>
  </w:style>
  <w:style w:type="paragraph" w:styleId="Textonotapie">
    <w:name w:val="footnote text"/>
    <w:basedOn w:val="Normal"/>
    <w:link w:val="TextonotapieCar"/>
    <w:rsid w:val="00BD0033"/>
    <w:pPr>
      <w:spacing w:before="0" w:after="0" w:line="240" w:lineRule="auto"/>
    </w:pPr>
    <w:rPr>
      <w:szCs w:val="20"/>
    </w:rPr>
  </w:style>
  <w:style w:type="paragraph" w:customStyle="1" w:styleId="vietas">
    <w:name w:val="viñetas"/>
    <w:qFormat/>
    <w:rsid w:val="003B1838"/>
    <w:pPr>
      <w:numPr>
        <w:numId w:val="2"/>
      </w:numPr>
      <w:tabs>
        <w:tab w:val="left" w:pos="851"/>
      </w:tabs>
      <w:spacing w:before="120" w:after="120" w:line="360" w:lineRule="auto"/>
      <w:ind w:left="851" w:hanging="284"/>
    </w:pPr>
    <w:rPr>
      <w:rFonts w:ascii="Verdana" w:hAnsi="Verdana"/>
      <w:szCs w:val="24"/>
      <w:lang w:val="es-ES" w:eastAsia="en-US"/>
    </w:rPr>
  </w:style>
  <w:style w:type="character" w:customStyle="1" w:styleId="TextonotapieCar">
    <w:name w:val="Texto nota pie Car"/>
    <w:basedOn w:val="Fuentedeprrafopredeter"/>
    <w:link w:val="Textonotapie"/>
    <w:rsid w:val="00BD0033"/>
    <w:rPr>
      <w:rFonts w:ascii="Verdana" w:hAnsi="Verdana"/>
      <w:lang w:val="es-ES" w:eastAsia="en-US"/>
    </w:rPr>
  </w:style>
  <w:style w:type="character" w:styleId="Refdenotaalpie">
    <w:name w:val="footnote reference"/>
    <w:basedOn w:val="Fuentedeprrafopredeter"/>
    <w:rsid w:val="00BD0033"/>
    <w:rPr>
      <w:vertAlign w:val="superscript"/>
    </w:rPr>
  </w:style>
  <w:style w:type="paragraph" w:customStyle="1" w:styleId="TFGAutor">
    <w:name w:val="TFG_Autor"/>
    <w:basedOn w:val="Normal"/>
    <w:qFormat/>
    <w:rsid w:val="00EE0FC0"/>
    <w:pPr>
      <w:spacing w:before="240" w:after="600" w:line="240" w:lineRule="auto"/>
      <w:ind w:firstLine="0"/>
      <w:jc w:val="center"/>
    </w:pPr>
    <w:rPr>
      <w:sz w:val="32"/>
      <w:szCs w:val="32"/>
    </w:rPr>
  </w:style>
  <w:style w:type="paragraph" w:customStyle="1" w:styleId="TFGDirector">
    <w:name w:val="TFG_Director"/>
    <w:basedOn w:val="Normal"/>
    <w:qFormat/>
    <w:rsid w:val="00EE0FC0"/>
    <w:pPr>
      <w:spacing w:before="240" w:after="1080" w:line="240" w:lineRule="auto"/>
      <w:ind w:firstLine="0"/>
      <w:jc w:val="center"/>
    </w:pPr>
    <w:rPr>
      <w:sz w:val="24"/>
    </w:rPr>
  </w:style>
  <w:style w:type="paragraph" w:customStyle="1" w:styleId="TFGnotasdeuso">
    <w:name w:val="TFG_notas de uso"/>
    <w:basedOn w:val="TFGbase"/>
    <w:qFormat/>
    <w:rsid w:val="00AF53FC"/>
    <w:pPr>
      <w:shd w:val="clear" w:color="auto" w:fill="FFFF00"/>
    </w:pPr>
  </w:style>
  <w:style w:type="paragraph" w:styleId="TDC4">
    <w:name w:val="toc 4"/>
    <w:basedOn w:val="Normal"/>
    <w:next w:val="Normal"/>
    <w:autoRedefine/>
    <w:uiPriority w:val="39"/>
    <w:rsid w:val="00754CD1"/>
    <w:pPr>
      <w:tabs>
        <w:tab w:val="clear" w:pos="9360"/>
      </w:tabs>
      <w:spacing w:before="0" w:after="0"/>
      <w:ind w:left="600"/>
      <w:jc w:val="left"/>
    </w:pPr>
    <w:rPr>
      <w:rFonts w:asciiTheme="minorHAnsi" w:hAnsiTheme="minorHAnsi"/>
      <w:sz w:val="18"/>
      <w:szCs w:val="18"/>
    </w:rPr>
  </w:style>
  <w:style w:type="paragraph" w:styleId="TDC5">
    <w:name w:val="toc 5"/>
    <w:basedOn w:val="Normal"/>
    <w:next w:val="Normal"/>
    <w:autoRedefine/>
    <w:uiPriority w:val="39"/>
    <w:rsid w:val="00754CD1"/>
    <w:pPr>
      <w:tabs>
        <w:tab w:val="clear" w:pos="9360"/>
      </w:tabs>
      <w:spacing w:before="0" w:after="0"/>
      <w:ind w:left="800"/>
      <w:jc w:val="left"/>
    </w:pPr>
    <w:rPr>
      <w:rFonts w:asciiTheme="minorHAnsi" w:hAnsiTheme="minorHAnsi"/>
      <w:sz w:val="18"/>
      <w:szCs w:val="18"/>
    </w:rPr>
  </w:style>
  <w:style w:type="paragraph" w:styleId="TDC6">
    <w:name w:val="toc 6"/>
    <w:basedOn w:val="Normal"/>
    <w:next w:val="Normal"/>
    <w:autoRedefine/>
    <w:rsid w:val="00754CD1"/>
    <w:pPr>
      <w:tabs>
        <w:tab w:val="clear" w:pos="9360"/>
      </w:tabs>
      <w:spacing w:before="0" w:after="0"/>
      <w:ind w:left="1000"/>
      <w:jc w:val="left"/>
    </w:pPr>
    <w:rPr>
      <w:rFonts w:asciiTheme="minorHAnsi" w:hAnsiTheme="minorHAnsi"/>
      <w:sz w:val="18"/>
      <w:szCs w:val="18"/>
    </w:rPr>
  </w:style>
  <w:style w:type="paragraph" w:styleId="TDC7">
    <w:name w:val="toc 7"/>
    <w:basedOn w:val="Normal"/>
    <w:next w:val="Normal"/>
    <w:autoRedefine/>
    <w:rsid w:val="00754CD1"/>
    <w:pPr>
      <w:tabs>
        <w:tab w:val="clear" w:pos="9360"/>
      </w:tabs>
      <w:spacing w:before="0" w:after="0"/>
      <w:ind w:left="1200"/>
      <w:jc w:val="left"/>
    </w:pPr>
    <w:rPr>
      <w:rFonts w:asciiTheme="minorHAnsi" w:hAnsiTheme="minorHAnsi"/>
      <w:sz w:val="18"/>
      <w:szCs w:val="18"/>
    </w:rPr>
  </w:style>
  <w:style w:type="paragraph" w:styleId="TDC8">
    <w:name w:val="toc 8"/>
    <w:basedOn w:val="Normal"/>
    <w:next w:val="Normal"/>
    <w:autoRedefine/>
    <w:rsid w:val="00754CD1"/>
    <w:pPr>
      <w:tabs>
        <w:tab w:val="clear" w:pos="9360"/>
      </w:tabs>
      <w:spacing w:before="0" w:after="0"/>
      <w:ind w:left="1400"/>
      <w:jc w:val="left"/>
    </w:pPr>
    <w:rPr>
      <w:rFonts w:asciiTheme="minorHAnsi" w:hAnsiTheme="minorHAnsi"/>
      <w:sz w:val="18"/>
      <w:szCs w:val="18"/>
    </w:rPr>
  </w:style>
  <w:style w:type="paragraph" w:styleId="TDC9">
    <w:name w:val="toc 9"/>
    <w:basedOn w:val="Normal"/>
    <w:next w:val="Normal"/>
    <w:autoRedefine/>
    <w:rsid w:val="00754CD1"/>
    <w:pPr>
      <w:tabs>
        <w:tab w:val="clear" w:pos="9360"/>
      </w:tabs>
      <w:spacing w:before="0" w:after="0"/>
      <w:ind w:left="1600"/>
      <w:jc w:val="left"/>
    </w:pPr>
    <w:rPr>
      <w:rFonts w:asciiTheme="minorHAnsi" w:hAnsiTheme="minorHAnsi"/>
      <w:sz w:val="18"/>
      <w:szCs w:val="18"/>
    </w:rPr>
  </w:style>
  <w:style w:type="paragraph" w:customStyle="1" w:styleId="TFGcontenidos">
    <w:name w:val="TFG_contenidos"/>
    <w:basedOn w:val="TFGbase"/>
    <w:qFormat/>
    <w:rsid w:val="00C248CA"/>
    <w:pPr>
      <w:ind w:firstLine="567"/>
    </w:pPr>
  </w:style>
  <w:style w:type="paragraph" w:styleId="Prrafodelista">
    <w:name w:val="List Paragraph"/>
    <w:basedOn w:val="Normal"/>
    <w:uiPriority w:val="34"/>
    <w:qFormat/>
    <w:rsid w:val="007E6A43"/>
    <w:pPr>
      <w:ind w:left="720"/>
      <w:contextualSpacing/>
    </w:pPr>
  </w:style>
  <w:style w:type="paragraph" w:customStyle="1" w:styleId="TFGTtulo1">
    <w:name w:val="TFG_Tìtulo1"/>
    <w:basedOn w:val="TFGbase"/>
    <w:next w:val="TFGcontenidos"/>
    <w:qFormat/>
    <w:rsid w:val="0095238E"/>
    <w:pPr>
      <w:keepNext/>
      <w:pageBreakBefore/>
      <w:widowControl w:val="0"/>
      <w:numPr>
        <w:numId w:val="5"/>
      </w:numPr>
      <w:spacing w:before="360" w:after="480"/>
      <w:outlineLvl w:val="0"/>
    </w:pPr>
    <w:rPr>
      <w:b/>
      <w:smallCaps/>
      <w:sz w:val="36"/>
      <w:szCs w:val="36"/>
    </w:rPr>
  </w:style>
  <w:style w:type="paragraph" w:customStyle="1" w:styleId="TFGTtulo2">
    <w:name w:val="TFG_Título2"/>
    <w:basedOn w:val="TFGbase"/>
    <w:next w:val="TFGcontenidos"/>
    <w:qFormat/>
    <w:rsid w:val="0095238E"/>
    <w:pPr>
      <w:numPr>
        <w:ilvl w:val="1"/>
        <w:numId w:val="5"/>
      </w:numPr>
      <w:spacing w:before="360" w:after="360"/>
      <w:outlineLvl w:val="1"/>
    </w:pPr>
    <w:rPr>
      <w:smallCaps/>
      <w:sz w:val="36"/>
      <w:szCs w:val="36"/>
    </w:rPr>
  </w:style>
  <w:style w:type="paragraph" w:customStyle="1" w:styleId="TFGTtulo3">
    <w:name w:val="TFG_Título3"/>
    <w:basedOn w:val="TFGbase"/>
    <w:next w:val="TFGcontenidos"/>
    <w:qFormat/>
    <w:rsid w:val="0095238E"/>
    <w:pPr>
      <w:numPr>
        <w:ilvl w:val="2"/>
        <w:numId w:val="5"/>
      </w:numPr>
      <w:tabs>
        <w:tab w:val="left" w:pos="1843"/>
      </w:tabs>
      <w:spacing w:before="240" w:after="360"/>
      <w:outlineLvl w:val="2"/>
    </w:pPr>
    <w:rPr>
      <w:i/>
      <w:sz w:val="32"/>
      <w:szCs w:val="32"/>
    </w:rPr>
  </w:style>
  <w:style w:type="paragraph" w:customStyle="1" w:styleId="TFGVietas">
    <w:name w:val="TFG_Viñetas"/>
    <w:basedOn w:val="TFGcontenidos"/>
    <w:qFormat/>
    <w:rsid w:val="008D53B3"/>
    <w:pPr>
      <w:numPr>
        <w:numId w:val="7"/>
      </w:numPr>
      <w:spacing w:after="60"/>
    </w:pPr>
    <w:rPr>
      <w:noProof/>
      <w:lang w:eastAsia="es-ES"/>
    </w:rPr>
  </w:style>
  <w:style w:type="paragraph" w:customStyle="1" w:styleId="TFGdocumento">
    <w:name w:val="TFG_documento"/>
    <w:basedOn w:val="TFGbase"/>
    <w:qFormat/>
    <w:rsid w:val="000A7995"/>
    <w:pPr>
      <w:pBdr>
        <w:top w:val="single" w:sz="4" w:space="1" w:color="auto"/>
        <w:left w:val="single" w:sz="4" w:space="4" w:color="auto"/>
        <w:bottom w:val="single" w:sz="4" w:space="1" w:color="auto"/>
        <w:right w:val="single" w:sz="4" w:space="4" w:color="auto"/>
      </w:pBdr>
      <w:spacing w:before="1600" w:after="1000"/>
      <w:jc w:val="center"/>
    </w:pPr>
    <w:rPr>
      <w:b/>
      <w:sz w:val="36"/>
      <w:szCs w:val="36"/>
    </w:rPr>
  </w:style>
  <w:style w:type="character" w:styleId="Textodelmarcadordeposicin">
    <w:name w:val="Placeholder Text"/>
    <w:basedOn w:val="Fuentedeprrafopredeter"/>
    <w:uiPriority w:val="99"/>
    <w:semiHidden/>
    <w:rsid w:val="00C210CB"/>
    <w:rPr>
      <w:color w:val="808080"/>
    </w:rPr>
  </w:style>
  <w:style w:type="paragraph" w:customStyle="1" w:styleId="TFGRelacion">
    <w:name w:val="TFG_Relacion"/>
    <w:basedOn w:val="TFGEscuela"/>
    <w:qFormat/>
    <w:rsid w:val="00835D51"/>
    <w:pPr>
      <w:jc w:val="left"/>
    </w:pPr>
    <w:rPr>
      <w:sz w:val="28"/>
      <w:szCs w:val="28"/>
    </w:rPr>
  </w:style>
  <w:style w:type="paragraph" w:customStyle="1" w:styleId="TFGidentificador">
    <w:name w:val="TFG_identificador"/>
    <w:basedOn w:val="TFGbase"/>
    <w:qFormat/>
    <w:rsid w:val="00EC0352"/>
    <w:pPr>
      <w:spacing w:after="1200"/>
      <w:jc w:val="center"/>
    </w:pPr>
    <w:rPr>
      <w:sz w:val="36"/>
      <w:szCs w:val="36"/>
    </w:rPr>
  </w:style>
  <w:style w:type="paragraph" w:customStyle="1" w:styleId="TFGTFG">
    <w:name w:val="TFG_TFG"/>
    <w:basedOn w:val="TFGbase"/>
    <w:qFormat/>
    <w:rsid w:val="00C16FB4"/>
    <w:pPr>
      <w:pBdr>
        <w:top w:val="single" w:sz="8" w:space="1" w:color="336699"/>
        <w:left w:val="single" w:sz="8" w:space="4" w:color="336699"/>
        <w:bottom w:val="single" w:sz="8" w:space="1" w:color="336699"/>
        <w:right w:val="single" w:sz="8" w:space="4" w:color="336699"/>
      </w:pBdr>
      <w:spacing w:before="360" w:after="1080" w:line="240" w:lineRule="atLeast"/>
      <w:jc w:val="center"/>
    </w:pPr>
    <w:rPr>
      <w:sz w:val="52"/>
      <w:szCs w:val="52"/>
    </w:rPr>
  </w:style>
  <w:style w:type="character" w:customStyle="1" w:styleId="PiedepginaCar">
    <w:name w:val="Pie de página Car"/>
    <w:basedOn w:val="Fuentedeprrafopredeter"/>
    <w:link w:val="Piedepgina"/>
    <w:uiPriority w:val="99"/>
    <w:rsid w:val="00FB38C2"/>
    <w:rPr>
      <w:rFonts w:ascii="Verdana" w:hAnsi="Verdana"/>
      <w:szCs w:val="24"/>
      <w:lang w:val="es-ES" w:eastAsia="en-US"/>
    </w:rPr>
  </w:style>
  <w:style w:type="table" w:styleId="Sombreadoclaro-nfasis1">
    <w:name w:val="Light Shading Accent 1"/>
    <w:basedOn w:val="Tablanormal"/>
    <w:uiPriority w:val="60"/>
    <w:rsid w:val="00FB38C2"/>
    <w:rPr>
      <w:rFonts w:asciiTheme="minorHAnsi" w:eastAsiaTheme="minorEastAsia" w:hAnsiTheme="minorHAnsi" w:cstheme="minorBidi"/>
      <w:color w:val="365F91" w:themeColor="accent1" w:themeShade="BF"/>
      <w:sz w:val="22"/>
      <w:szCs w:val="22"/>
      <w:lang w:eastAsia="es-E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aconcuadrcula">
    <w:name w:val="Table Grid"/>
    <w:basedOn w:val="Tablanormal"/>
    <w:rsid w:val="00930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FGTtulo4">
    <w:name w:val="TFG_Título4"/>
    <w:basedOn w:val="TFGbase"/>
    <w:next w:val="TFGcontenidos"/>
    <w:qFormat/>
    <w:rsid w:val="0095238E"/>
    <w:pPr>
      <w:numPr>
        <w:ilvl w:val="3"/>
        <w:numId w:val="5"/>
      </w:numPr>
      <w:spacing w:before="360" w:after="240"/>
      <w:outlineLvl w:val="3"/>
    </w:pPr>
    <w:rPr>
      <w:sz w:val="32"/>
      <w:szCs w:val="32"/>
    </w:rPr>
  </w:style>
  <w:style w:type="paragraph" w:customStyle="1" w:styleId="TFGTtulo5">
    <w:name w:val="TFG_Título5"/>
    <w:basedOn w:val="TFGbase"/>
    <w:next w:val="TFGcontenidos"/>
    <w:qFormat/>
    <w:rsid w:val="0095238E"/>
    <w:pPr>
      <w:numPr>
        <w:ilvl w:val="4"/>
        <w:numId w:val="5"/>
      </w:numPr>
      <w:tabs>
        <w:tab w:val="left" w:pos="2184"/>
      </w:tabs>
      <w:spacing w:before="240" w:after="240"/>
      <w:outlineLvl w:val="4"/>
    </w:pPr>
    <w:rPr>
      <w:sz w:val="28"/>
      <w:szCs w:val="28"/>
    </w:rPr>
  </w:style>
  <w:style w:type="paragraph" w:styleId="NormalWeb">
    <w:name w:val="Normal (Web)"/>
    <w:basedOn w:val="Normal"/>
    <w:uiPriority w:val="99"/>
    <w:unhideWhenUsed/>
    <w:rsid w:val="00BC6C4A"/>
    <w:pPr>
      <w:tabs>
        <w:tab w:val="clear" w:pos="9360"/>
      </w:tabs>
      <w:spacing w:before="100" w:beforeAutospacing="1" w:after="119" w:line="240" w:lineRule="auto"/>
      <w:ind w:firstLine="0"/>
      <w:jc w:val="left"/>
    </w:pPr>
    <w:rPr>
      <w:rFonts w:ascii="Times New Roman" w:hAnsi="Times New Roman"/>
      <w:sz w:val="24"/>
      <w:lang w:eastAsia="es-ES"/>
    </w:rPr>
  </w:style>
  <w:style w:type="paragraph" w:customStyle="1" w:styleId="TFGfecha">
    <w:name w:val="TFG_fecha"/>
    <w:basedOn w:val="Normal"/>
    <w:qFormat/>
    <w:rsid w:val="000C23E8"/>
    <w:pPr>
      <w:spacing w:before="0" w:after="0" w:line="240" w:lineRule="auto"/>
      <w:jc w:val="center"/>
    </w:pPr>
    <w:rPr>
      <w:rFonts w:ascii="Myriad Pro" w:hAnsi="Myriad Pro"/>
    </w:rPr>
  </w:style>
  <w:style w:type="paragraph" w:customStyle="1" w:styleId="TFGfinal">
    <w:name w:val="TFG_final"/>
    <w:basedOn w:val="Normal"/>
    <w:qFormat/>
    <w:rsid w:val="00043BA4"/>
    <w:pPr>
      <w:tabs>
        <w:tab w:val="clear" w:pos="9360"/>
      </w:tabs>
      <w:jc w:val="left"/>
    </w:pPr>
  </w:style>
  <w:style w:type="paragraph" w:customStyle="1" w:styleId="TFGfirmado">
    <w:name w:val="TFG_firmado"/>
    <w:basedOn w:val="TFGcontenidos"/>
    <w:qFormat/>
    <w:rsid w:val="00222521"/>
    <w:pPr>
      <w:spacing w:before="1600"/>
    </w:pPr>
  </w:style>
  <w:style w:type="paragraph" w:customStyle="1" w:styleId="TFGTitle">
    <w:name w:val="TFG_Title"/>
    <w:basedOn w:val="Normal"/>
    <w:next w:val="TFGcontenidos"/>
    <w:qFormat/>
    <w:rsid w:val="00C16FB4"/>
    <w:pPr>
      <w:spacing w:before="480" w:after="600" w:line="240" w:lineRule="auto"/>
      <w:ind w:firstLine="0"/>
      <w:jc w:val="center"/>
    </w:pPr>
    <w:rPr>
      <w:noProof/>
      <w:sz w:val="36"/>
      <w:szCs w:val="36"/>
    </w:rPr>
  </w:style>
  <w:style w:type="paragraph" w:customStyle="1" w:styleId="TFGbase">
    <w:name w:val="TFG_base"/>
    <w:qFormat/>
    <w:rsid w:val="00A26225"/>
    <w:pPr>
      <w:spacing w:after="120"/>
    </w:pPr>
    <w:rPr>
      <w:rFonts w:ascii="Verdana" w:hAnsi="Verdana"/>
      <w:sz w:val="24"/>
      <w:szCs w:val="24"/>
      <w:lang w:val="es-ES" w:eastAsia="en-US"/>
    </w:rPr>
  </w:style>
  <w:style w:type="table" w:customStyle="1" w:styleId="TFGTablaProducto">
    <w:name w:val="TFG_TablaProducto"/>
    <w:basedOn w:val="Tablanormal"/>
    <w:uiPriority w:val="99"/>
    <w:rsid w:val="009E27E5"/>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rPr>
        <w:tblHeader/>
      </w:trPr>
      <w:tcPr>
        <w:shd w:val="clear" w:color="auto" w:fill="DBE5F1" w:themeFill="accent1" w:themeFillTint="33"/>
      </w:tcPr>
    </w:tblStylePr>
    <w:tblStylePr w:type="lastRow">
      <w:pPr>
        <w:jc w:val="center"/>
      </w:pPr>
      <w:rPr>
        <w:i/>
      </w:rPr>
      <w:tblPr/>
      <w:tcPr>
        <w:shd w:val="clear" w:color="auto" w:fill="F2F2F2" w:themeFill="background1" w:themeFillShade="F2"/>
        <w:vAlign w:val="bottom"/>
      </w:tcPr>
    </w:tblStylePr>
    <w:tblStylePr w:type="firstCol">
      <w:tblPr/>
      <w:tcPr>
        <w:shd w:val="clear" w:color="auto" w:fill="EAF1DD" w:themeFill="accent3" w:themeFillTint="33"/>
      </w:tcPr>
    </w:tblStylePr>
  </w:style>
  <w:style w:type="character" w:styleId="nfasis">
    <w:name w:val="Emphasis"/>
    <w:uiPriority w:val="20"/>
    <w:qFormat/>
    <w:rsid w:val="00C01BFA"/>
    <w:rPr>
      <w:i/>
      <w:iCs/>
    </w:rPr>
  </w:style>
  <w:style w:type="character" w:styleId="Textoennegrita">
    <w:name w:val="Strong"/>
    <w:uiPriority w:val="22"/>
    <w:qFormat/>
    <w:rsid w:val="00C01BFA"/>
    <w:rPr>
      <w:b/>
      <w:bCs/>
    </w:rPr>
  </w:style>
  <w:style w:type="paragraph" w:customStyle="1" w:styleId="TFGcita">
    <w:name w:val="TFG_cita"/>
    <w:basedOn w:val="TFGbase"/>
    <w:qFormat/>
    <w:rsid w:val="00C01BFA"/>
    <w:pPr>
      <w:spacing w:before="300" w:after="300"/>
      <w:contextualSpacing/>
    </w:pPr>
    <w:rPr>
      <w:i/>
      <w:iCs/>
      <w:color w:val="223D71"/>
      <w:sz w:val="21"/>
      <w:szCs w:val="21"/>
      <w:lang w:eastAsia="es-ES"/>
    </w:rPr>
  </w:style>
  <w:style w:type="numbering" w:customStyle="1" w:styleId="TFGlistaNiveles">
    <w:name w:val="TFG_listaNiveles"/>
    <w:uiPriority w:val="99"/>
    <w:rsid w:val="00EC6D79"/>
    <w:pPr>
      <w:numPr>
        <w:numId w:val="4"/>
      </w:numPr>
    </w:pPr>
  </w:style>
  <w:style w:type="paragraph" w:customStyle="1" w:styleId="TFGcentrado">
    <w:name w:val="TFG_centrado"/>
    <w:basedOn w:val="TFGbase"/>
    <w:qFormat/>
    <w:rsid w:val="00C16FB4"/>
    <w:pPr>
      <w:jc w:val="center"/>
    </w:pPr>
    <w:rPr>
      <w:sz w:val="18"/>
      <w:szCs w:val="18"/>
    </w:rPr>
  </w:style>
  <w:style w:type="paragraph" w:customStyle="1" w:styleId="TFGdatos">
    <w:name w:val="TFG_datos"/>
    <w:basedOn w:val="TFGbase"/>
    <w:qFormat/>
    <w:rsid w:val="008D53B3"/>
    <w:pPr>
      <w:spacing w:after="240"/>
    </w:pPr>
  </w:style>
  <w:style w:type="paragraph" w:customStyle="1" w:styleId="TFGTtulo6">
    <w:name w:val="TFG_Título6"/>
    <w:basedOn w:val="TFGbase"/>
    <w:qFormat/>
    <w:rsid w:val="0095238E"/>
    <w:pPr>
      <w:numPr>
        <w:ilvl w:val="5"/>
        <w:numId w:val="5"/>
      </w:numPr>
      <w:spacing w:before="240" w:after="240"/>
      <w:outlineLvl w:val="5"/>
    </w:pPr>
    <w:rPr>
      <w:i/>
    </w:rPr>
  </w:style>
  <w:style w:type="paragraph" w:customStyle="1" w:styleId="TFGODS">
    <w:name w:val="TFG_ODS"/>
    <w:basedOn w:val="TFGbase"/>
    <w:qFormat/>
    <w:rsid w:val="005005E1"/>
    <w:pPr>
      <w:numPr>
        <w:numId w:val="3"/>
      </w:numPr>
      <w:spacing w:before="240" w:after="240"/>
      <w:ind w:left="1417" w:hanging="1349"/>
    </w:pPr>
  </w:style>
  <w:style w:type="paragraph" w:customStyle="1" w:styleId="TFGdatostabla">
    <w:name w:val="TFG_datos_tabla"/>
    <w:basedOn w:val="TFGdatos"/>
    <w:qFormat/>
    <w:rsid w:val="009E27E5"/>
    <w:pPr>
      <w:spacing w:after="0"/>
    </w:pPr>
    <w:rPr>
      <w:sz w:val="20"/>
    </w:rPr>
  </w:style>
  <w:style w:type="paragraph" w:styleId="Descripcin">
    <w:name w:val="caption"/>
    <w:basedOn w:val="Normal"/>
    <w:next w:val="Normal"/>
    <w:unhideWhenUsed/>
    <w:qFormat/>
    <w:rsid w:val="00076B3A"/>
    <w:pPr>
      <w:spacing w:before="0"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5C0D46"/>
    <w:pPr>
      <w:tabs>
        <w:tab w:val="clear" w:pos="9360"/>
      </w:tabs>
      <w:spacing w:after="0"/>
    </w:pPr>
  </w:style>
  <w:style w:type="paragraph" w:styleId="ndice1">
    <w:name w:val="index 1"/>
    <w:basedOn w:val="Normal"/>
    <w:next w:val="Normal"/>
    <w:autoRedefine/>
    <w:semiHidden/>
    <w:unhideWhenUsed/>
    <w:rsid w:val="00F33605"/>
    <w:pPr>
      <w:tabs>
        <w:tab w:val="clear" w:pos="9360"/>
      </w:tabs>
      <w:spacing w:before="0" w:after="0" w:line="240" w:lineRule="auto"/>
      <w:ind w:left="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3311">
      <w:bodyDiv w:val="1"/>
      <w:marLeft w:val="0"/>
      <w:marRight w:val="0"/>
      <w:marTop w:val="0"/>
      <w:marBottom w:val="0"/>
      <w:divBdr>
        <w:top w:val="none" w:sz="0" w:space="0" w:color="auto"/>
        <w:left w:val="none" w:sz="0" w:space="0" w:color="auto"/>
        <w:bottom w:val="none" w:sz="0" w:space="0" w:color="auto"/>
        <w:right w:val="none" w:sz="0" w:space="0" w:color="auto"/>
      </w:divBdr>
    </w:div>
    <w:div w:id="45885065">
      <w:bodyDiv w:val="1"/>
      <w:marLeft w:val="0"/>
      <w:marRight w:val="0"/>
      <w:marTop w:val="0"/>
      <w:marBottom w:val="0"/>
      <w:divBdr>
        <w:top w:val="none" w:sz="0" w:space="0" w:color="auto"/>
        <w:left w:val="none" w:sz="0" w:space="0" w:color="auto"/>
        <w:bottom w:val="none" w:sz="0" w:space="0" w:color="auto"/>
        <w:right w:val="none" w:sz="0" w:space="0" w:color="auto"/>
      </w:divBdr>
    </w:div>
    <w:div w:id="259069813">
      <w:bodyDiv w:val="1"/>
      <w:marLeft w:val="0"/>
      <w:marRight w:val="0"/>
      <w:marTop w:val="0"/>
      <w:marBottom w:val="0"/>
      <w:divBdr>
        <w:top w:val="none" w:sz="0" w:space="0" w:color="auto"/>
        <w:left w:val="none" w:sz="0" w:space="0" w:color="auto"/>
        <w:bottom w:val="none" w:sz="0" w:space="0" w:color="auto"/>
        <w:right w:val="none" w:sz="0" w:space="0" w:color="auto"/>
      </w:divBdr>
    </w:div>
    <w:div w:id="304967943">
      <w:bodyDiv w:val="1"/>
      <w:marLeft w:val="0"/>
      <w:marRight w:val="0"/>
      <w:marTop w:val="0"/>
      <w:marBottom w:val="0"/>
      <w:divBdr>
        <w:top w:val="none" w:sz="0" w:space="0" w:color="auto"/>
        <w:left w:val="none" w:sz="0" w:space="0" w:color="auto"/>
        <w:bottom w:val="none" w:sz="0" w:space="0" w:color="auto"/>
        <w:right w:val="none" w:sz="0" w:space="0" w:color="auto"/>
      </w:divBdr>
    </w:div>
    <w:div w:id="320275469">
      <w:bodyDiv w:val="1"/>
      <w:marLeft w:val="0"/>
      <w:marRight w:val="0"/>
      <w:marTop w:val="0"/>
      <w:marBottom w:val="0"/>
      <w:divBdr>
        <w:top w:val="none" w:sz="0" w:space="0" w:color="auto"/>
        <w:left w:val="none" w:sz="0" w:space="0" w:color="auto"/>
        <w:bottom w:val="none" w:sz="0" w:space="0" w:color="auto"/>
        <w:right w:val="none" w:sz="0" w:space="0" w:color="auto"/>
      </w:divBdr>
    </w:div>
    <w:div w:id="389623149">
      <w:bodyDiv w:val="1"/>
      <w:marLeft w:val="0"/>
      <w:marRight w:val="0"/>
      <w:marTop w:val="0"/>
      <w:marBottom w:val="0"/>
      <w:divBdr>
        <w:top w:val="none" w:sz="0" w:space="0" w:color="auto"/>
        <w:left w:val="none" w:sz="0" w:space="0" w:color="auto"/>
        <w:bottom w:val="none" w:sz="0" w:space="0" w:color="auto"/>
        <w:right w:val="none" w:sz="0" w:space="0" w:color="auto"/>
      </w:divBdr>
    </w:div>
    <w:div w:id="465782160">
      <w:bodyDiv w:val="1"/>
      <w:marLeft w:val="0"/>
      <w:marRight w:val="0"/>
      <w:marTop w:val="0"/>
      <w:marBottom w:val="0"/>
      <w:divBdr>
        <w:top w:val="none" w:sz="0" w:space="0" w:color="auto"/>
        <w:left w:val="none" w:sz="0" w:space="0" w:color="auto"/>
        <w:bottom w:val="none" w:sz="0" w:space="0" w:color="auto"/>
        <w:right w:val="none" w:sz="0" w:space="0" w:color="auto"/>
      </w:divBdr>
    </w:div>
    <w:div w:id="478034535">
      <w:bodyDiv w:val="1"/>
      <w:marLeft w:val="0"/>
      <w:marRight w:val="0"/>
      <w:marTop w:val="0"/>
      <w:marBottom w:val="0"/>
      <w:divBdr>
        <w:top w:val="none" w:sz="0" w:space="0" w:color="auto"/>
        <w:left w:val="none" w:sz="0" w:space="0" w:color="auto"/>
        <w:bottom w:val="none" w:sz="0" w:space="0" w:color="auto"/>
        <w:right w:val="none" w:sz="0" w:space="0" w:color="auto"/>
      </w:divBdr>
    </w:div>
    <w:div w:id="514617855">
      <w:bodyDiv w:val="1"/>
      <w:marLeft w:val="0"/>
      <w:marRight w:val="0"/>
      <w:marTop w:val="0"/>
      <w:marBottom w:val="0"/>
      <w:divBdr>
        <w:top w:val="none" w:sz="0" w:space="0" w:color="auto"/>
        <w:left w:val="none" w:sz="0" w:space="0" w:color="auto"/>
        <w:bottom w:val="none" w:sz="0" w:space="0" w:color="auto"/>
        <w:right w:val="none" w:sz="0" w:space="0" w:color="auto"/>
      </w:divBdr>
    </w:div>
    <w:div w:id="538785964">
      <w:bodyDiv w:val="1"/>
      <w:marLeft w:val="0"/>
      <w:marRight w:val="0"/>
      <w:marTop w:val="0"/>
      <w:marBottom w:val="0"/>
      <w:divBdr>
        <w:top w:val="none" w:sz="0" w:space="0" w:color="auto"/>
        <w:left w:val="none" w:sz="0" w:space="0" w:color="auto"/>
        <w:bottom w:val="none" w:sz="0" w:space="0" w:color="auto"/>
        <w:right w:val="none" w:sz="0" w:space="0" w:color="auto"/>
      </w:divBdr>
    </w:div>
    <w:div w:id="684131415">
      <w:bodyDiv w:val="1"/>
      <w:marLeft w:val="0"/>
      <w:marRight w:val="0"/>
      <w:marTop w:val="0"/>
      <w:marBottom w:val="0"/>
      <w:divBdr>
        <w:top w:val="none" w:sz="0" w:space="0" w:color="auto"/>
        <w:left w:val="none" w:sz="0" w:space="0" w:color="auto"/>
        <w:bottom w:val="none" w:sz="0" w:space="0" w:color="auto"/>
        <w:right w:val="none" w:sz="0" w:space="0" w:color="auto"/>
      </w:divBdr>
    </w:div>
    <w:div w:id="844176525">
      <w:bodyDiv w:val="1"/>
      <w:marLeft w:val="0"/>
      <w:marRight w:val="0"/>
      <w:marTop w:val="0"/>
      <w:marBottom w:val="0"/>
      <w:divBdr>
        <w:top w:val="none" w:sz="0" w:space="0" w:color="auto"/>
        <w:left w:val="none" w:sz="0" w:space="0" w:color="auto"/>
        <w:bottom w:val="none" w:sz="0" w:space="0" w:color="auto"/>
        <w:right w:val="none" w:sz="0" w:space="0" w:color="auto"/>
      </w:divBdr>
    </w:div>
    <w:div w:id="1016031020">
      <w:bodyDiv w:val="1"/>
      <w:marLeft w:val="0"/>
      <w:marRight w:val="0"/>
      <w:marTop w:val="0"/>
      <w:marBottom w:val="0"/>
      <w:divBdr>
        <w:top w:val="none" w:sz="0" w:space="0" w:color="auto"/>
        <w:left w:val="none" w:sz="0" w:space="0" w:color="auto"/>
        <w:bottom w:val="none" w:sz="0" w:space="0" w:color="auto"/>
        <w:right w:val="none" w:sz="0" w:space="0" w:color="auto"/>
      </w:divBdr>
    </w:div>
    <w:div w:id="1072004691">
      <w:bodyDiv w:val="1"/>
      <w:marLeft w:val="0"/>
      <w:marRight w:val="0"/>
      <w:marTop w:val="0"/>
      <w:marBottom w:val="0"/>
      <w:divBdr>
        <w:top w:val="none" w:sz="0" w:space="0" w:color="auto"/>
        <w:left w:val="none" w:sz="0" w:space="0" w:color="auto"/>
        <w:bottom w:val="none" w:sz="0" w:space="0" w:color="auto"/>
        <w:right w:val="none" w:sz="0" w:space="0" w:color="auto"/>
      </w:divBdr>
    </w:div>
    <w:div w:id="1080563199">
      <w:bodyDiv w:val="1"/>
      <w:marLeft w:val="0"/>
      <w:marRight w:val="0"/>
      <w:marTop w:val="0"/>
      <w:marBottom w:val="0"/>
      <w:divBdr>
        <w:top w:val="none" w:sz="0" w:space="0" w:color="auto"/>
        <w:left w:val="none" w:sz="0" w:space="0" w:color="auto"/>
        <w:bottom w:val="none" w:sz="0" w:space="0" w:color="auto"/>
        <w:right w:val="none" w:sz="0" w:space="0" w:color="auto"/>
      </w:divBdr>
    </w:div>
    <w:div w:id="1081217795">
      <w:bodyDiv w:val="1"/>
      <w:marLeft w:val="0"/>
      <w:marRight w:val="0"/>
      <w:marTop w:val="0"/>
      <w:marBottom w:val="0"/>
      <w:divBdr>
        <w:top w:val="none" w:sz="0" w:space="0" w:color="auto"/>
        <w:left w:val="none" w:sz="0" w:space="0" w:color="auto"/>
        <w:bottom w:val="none" w:sz="0" w:space="0" w:color="auto"/>
        <w:right w:val="none" w:sz="0" w:space="0" w:color="auto"/>
      </w:divBdr>
    </w:div>
    <w:div w:id="1089499028">
      <w:bodyDiv w:val="1"/>
      <w:marLeft w:val="0"/>
      <w:marRight w:val="0"/>
      <w:marTop w:val="0"/>
      <w:marBottom w:val="0"/>
      <w:divBdr>
        <w:top w:val="none" w:sz="0" w:space="0" w:color="auto"/>
        <w:left w:val="none" w:sz="0" w:space="0" w:color="auto"/>
        <w:bottom w:val="none" w:sz="0" w:space="0" w:color="auto"/>
        <w:right w:val="none" w:sz="0" w:space="0" w:color="auto"/>
      </w:divBdr>
    </w:div>
    <w:div w:id="1120493418">
      <w:bodyDiv w:val="1"/>
      <w:marLeft w:val="0"/>
      <w:marRight w:val="0"/>
      <w:marTop w:val="0"/>
      <w:marBottom w:val="0"/>
      <w:divBdr>
        <w:top w:val="none" w:sz="0" w:space="0" w:color="auto"/>
        <w:left w:val="none" w:sz="0" w:space="0" w:color="auto"/>
        <w:bottom w:val="none" w:sz="0" w:space="0" w:color="auto"/>
        <w:right w:val="none" w:sz="0" w:space="0" w:color="auto"/>
      </w:divBdr>
    </w:div>
    <w:div w:id="1224830265">
      <w:bodyDiv w:val="1"/>
      <w:marLeft w:val="0"/>
      <w:marRight w:val="0"/>
      <w:marTop w:val="0"/>
      <w:marBottom w:val="0"/>
      <w:divBdr>
        <w:top w:val="none" w:sz="0" w:space="0" w:color="auto"/>
        <w:left w:val="none" w:sz="0" w:space="0" w:color="auto"/>
        <w:bottom w:val="none" w:sz="0" w:space="0" w:color="auto"/>
        <w:right w:val="none" w:sz="0" w:space="0" w:color="auto"/>
      </w:divBdr>
    </w:div>
    <w:div w:id="1295988631">
      <w:bodyDiv w:val="1"/>
      <w:marLeft w:val="0"/>
      <w:marRight w:val="0"/>
      <w:marTop w:val="0"/>
      <w:marBottom w:val="0"/>
      <w:divBdr>
        <w:top w:val="none" w:sz="0" w:space="0" w:color="auto"/>
        <w:left w:val="none" w:sz="0" w:space="0" w:color="auto"/>
        <w:bottom w:val="none" w:sz="0" w:space="0" w:color="auto"/>
        <w:right w:val="none" w:sz="0" w:space="0" w:color="auto"/>
      </w:divBdr>
    </w:div>
    <w:div w:id="1363283573">
      <w:bodyDiv w:val="1"/>
      <w:marLeft w:val="0"/>
      <w:marRight w:val="0"/>
      <w:marTop w:val="0"/>
      <w:marBottom w:val="0"/>
      <w:divBdr>
        <w:top w:val="none" w:sz="0" w:space="0" w:color="auto"/>
        <w:left w:val="none" w:sz="0" w:space="0" w:color="auto"/>
        <w:bottom w:val="none" w:sz="0" w:space="0" w:color="auto"/>
        <w:right w:val="none" w:sz="0" w:space="0" w:color="auto"/>
      </w:divBdr>
    </w:div>
    <w:div w:id="1428694364">
      <w:bodyDiv w:val="1"/>
      <w:marLeft w:val="0"/>
      <w:marRight w:val="0"/>
      <w:marTop w:val="0"/>
      <w:marBottom w:val="0"/>
      <w:divBdr>
        <w:top w:val="none" w:sz="0" w:space="0" w:color="auto"/>
        <w:left w:val="none" w:sz="0" w:space="0" w:color="auto"/>
        <w:bottom w:val="none" w:sz="0" w:space="0" w:color="auto"/>
        <w:right w:val="none" w:sz="0" w:space="0" w:color="auto"/>
      </w:divBdr>
    </w:div>
    <w:div w:id="1442915277">
      <w:bodyDiv w:val="1"/>
      <w:marLeft w:val="0"/>
      <w:marRight w:val="0"/>
      <w:marTop w:val="0"/>
      <w:marBottom w:val="0"/>
      <w:divBdr>
        <w:top w:val="none" w:sz="0" w:space="0" w:color="auto"/>
        <w:left w:val="none" w:sz="0" w:space="0" w:color="auto"/>
        <w:bottom w:val="none" w:sz="0" w:space="0" w:color="auto"/>
        <w:right w:val="none" w:sz="0" w:space="0" w:color="auto"/>
      </w:divBdr>
    </w:div>
    <w:div w:id="1502697975">
      <w:bodyDiv w:val="1"/>
      <w:marLeft w:val="0"/>
      <w:marRight w:val="0"/>
      <w:marTop w:val="0"/>
      <w:marBottom w:val="0"/>
      <w:divBdr>
        <w:top w:val="none" w:sz="0" w:space="0" w:color="auto"/>
        <w:left w:val="none" w:sz="0" w:space="0" w:color="auto"/>
        <w:bottom w:val="none" w:sz="0" w:space="0" w:color="auto"/>
        <w:right w:val="none" w:sz="0" w:space="0" w:color="auto"/>
      </w:divBdr>
    </w:div>
    <w:div w:id="1581939803">
      <w:bodyDiv w:val="1"/>
      <w:marLeft w:val="0"/>
      <w:marRight w:val="0"/>
      <w:marTop w:val="0"/>
      <w:marBottom w:val="0"/>
      <w:divBdr>
        <w:top w:val="none" w:sz="0" w:space="0" w:color="auto"/>
        <w:left w:val="none" w:sz="0" w:space="0" w:color="auto"/>
        <w:bottom w:val="none" w:sz="0" w:space="0" w:color="auto"/>
        <w:right w:val="none" w:sz="0" w:space="0" w:color="auto"/>
      </w:divBdr>
    </w:div>
    <w:div w:id="1676229285">
      <w:bodyDiv w:val="1"/>
      <w:marLeft w:val="0"/>
      <w:marRight w:val="0"/>
      <w:marTop w:val="0"/>
      <w:marBottom w:val="0"/>
      <w:divBdr>
        <w:top w:val="none" w:sz="0" w:space="0" w:color="auto"/>
        <w:left w:val="none" w:sz="0" w:space="0" w:color="auto"/>
        <w:bottom w:val="none" w:sz="0" w:space="0" w:color="auto"/>
        <w:right w:val="none" w:sz="0" w:space="0" w:color="auto"/>
      </w:divBdr>
    </w:div>
    <w:div w:id="1688946591">
      <w:bodyDiv w:val="1"/>
      <w:marLeft w:val="0"/>
      <w:marRight w:val="0"/>
      <w:marTop w:val="0"/>
      <w:marBottom w:val="0"/>
      <w:divBdr>
        <w:top w:val="none" w:sz="0" w:space="0" w:color="auto"/>
        <w:left w:val="none" w:sz="0" w:space="0" w:color="auto"/>
        <w:bottom w:val="none" w:sz="0" w:space="0" w:color="auto"/>
        <w:right w:val="none" w:sz="0" w:space="0" w:color="auto"/>
      </w:divBdr>
    </w:div>
    <w:div w:id="1746151201">
      <w:bodyDiv w:val="1"/>
      <w:marLeft w:val="0"/>
      <w:marRight w:val="0"/>
      <w:marTop w:val="0"/>
      <w:marBottom w:val="0"/>
      <w:divBdr>
        <w:top w:val="none" w:sz="0" w:space="0" w:color="auto"/>
        <w:left w:val="none" w:sz="0" w:space="0" w:color="auto"/>
        <w:bottom w:val="none" w:sz="0" w:space="0" w:color="auto"/>
        <w:right w:val="none" w:sz="0" w:space="0" w:color="auto"/>
      </w:divBdr>
      <w:divsChild>
        <w:div w:id="262616378">
          <w:marLeft w:val="450"/>
          <w:marRight w:val="0"/>
          <w:marTop w:val="0"/>
          <w:marBottom w:val="0"/>
          <w:divBdr>
            <w:top w:val="none" w:sz="0" w:space="0" w:color="auto"/>
            <w:left w:val="none" w:sz="0" w:space="0" w:color="auto"/>
            <w:bottom w:val="none" w:sz="0" w:space="0" w:color="auto"/>
            <w:right w:val="none" w:sz="0" w:space="0" w:color="auto"/>
          </w:divBdr>
          <w:divsChild>
            <w:div w:id="1155073328">
              <w:marLeft w:val="450"/>
              <w:marRight w:val="0"/>
              <w:marTop w:val="0"/>
              <w:marBottom w:val="0"/>
              <w:divBdr>
                <w:top w:val="none" w:sz="0" w:space="0" w:color="auto"/>
                <w:left w:val="none" w:sz="0" w:space="0" w:color="auto"/>
                <w:bottom w:val="none" w:sz="0" w:space="0" w:color="auto"/>
                <w:right w:val="none" w:sz="0" w:space="0" w:color="auto"/>
              </w:divBdr>
            </w:div>
          </w:divsChild>
        </w:div>
        <w:div w:id="886841367">
          <w:marLeft w:val="450"/>
          <w:marRight w:val="0"/>
          <w:marTop w:val="0"/>
          <w:marBottom w:val="0"/>
          <w:divBdr>
            <w:top w:val="none" w:sz="0" w:space="0" w:color="auto"/>
            <w:left w:val="none" w:sz="0" w:space="0" w:color="auto"/>
            <w:bottom w:val="none" w:sz="0" w:space="0" w:color="auto"/>
            <w:right w:val="none" w:sz="0" w:space="0" w:color="auto"/>
          </w:divBdr>
        </w:div>
        <w:div w:id="1213343850">
          <w:marLeft w:val="450"/>
          <w:marRight w:val="0"/>
          <w:marTop w:val="0"/>
          <w:marBottom w:val="0"/>
          <w:divBdr>
            <w:top w:val="none" w:sz="0" w:space="0" w:color="auto"/>
            <w:left w:val="none" w:sz="0" w:space="0" w:color="auto"/>
            <w:bottom w:val="none" w:sz="0" w:space="0" w:color="auto"/>
            <w:right w:val="none" w:sz="0" w:space="0" w:color="auto"/>
          </w:divBdr>
          <w:divsChild>
            <w:div w:id="605498900">
              <w:marLeft w:val="450"/>
              <w:marRight w:val="0"/>
              <w:marTop w:val="0"/>
              <w:marBottom w:val="0"/>
              <w:divBdr>
                <w:top w:val="none" w:sz="0" w:space="0" w:color="auto"/>
                <w:left w:val="none" w:sz="0" w:space="0" w:color="auto"/>
                <w:bottom w:val="none" w:sz="0" w:space="0" w:color="auto"/>
                <w:right w:val="none" w:sz="0" w:space="0" w:color="auto"/>
              </w:divBdr>
            </w:div>
          </w:divsChild>
        </w:div>
        <w:div w:id="377978424">
          <w:marLeft w:val="450"/>
          <w:marRight w:val="0"/>
          <w:marTop w:val="0"/>
          <w:marBottom w:val="0"/>
          <w:divBdr>
            <w:top w:val="none" w:sz="0" w:space="0" w:color="auto"/>
            <w:left w:val="none" w:sz="0" w:space="0" w:color="auto"/>
            <w:bottom w:val="none" w:sz="0" w:space="0" w:color="auto"/>
            <w:right w:val="none" w:sz="0" w:space="0" w:color="auto"/>
          </w:divBdr>
        </w:div>
      </w:divsChild>
    </w:div>
    <w:div w:id="1755278052">
      <w:bodyDiv w:val="1"/>
      <w:marLeft w:val="0"/>
      <w:marRight w:val="0"/>
      <w:marTop w:val="0"/>
      <w:marBottom w:val="0"/>
      <w:divBdr>
        <w:top w:val="none" w:sz="0" w:space="0" w:color="auto"/>
        <w:left w:val="none" w:sz="0" w:space="0" w:color="auto"/>
        <w:bottom w:val="none" w:sz="0" w:space="0" w:color="auto"/>
        <w:right w:val="none" w:sz="0" w:space="0" w:color="auto"/>
      </w:divBdr>
    </w:div>
    <w:div w:id="1774519501">
      <w:bodyDiv w:val="1"/>
      <w:marLeft w:val="0"/>
      <w:marRight w:val="0"/>
      <w:marTop w:val="0"/>
      <w:marBottom w:val="0"/>
      <w:divBdr>
        <w:top w:val="none" w:sz="0" w:space="0" w:color="auto"/>
        <w:left w:val="none" w:sz="0" w:space="0" w:color="auto"/>
        <w:bottom w:val="none" w:sz="0" w:space="0" w:color="auto"/>
        <w:right w:val="none" w:sz="0" w:space="0" w:color="auto"/>
      </w:divBdr>
    </w:div>
    <w:div w:id="1923686482">
      <w:bodyDiv w:val="1"/>
      <w:marLeft w:val="0"/>
      <w:marRight w:val="0"/>
      <w:marTop w:val="0"/>
      <w:marBottom w:val="0"/>
      <w:divBdr>
        <w:top w:val="none" w:sz="0" w:space="0" w:color="auto"/>
        <w:left w:val="none" w:sz="0" w:space="0" w:color="auto"/>
        <w:bottom w:val="none" w:sz="0" w:space="0" w:color="auto"/>
        <w:right w:val="none" w:sz="0" w:space="0" w:color="auto"/>
      </w:divBdr>
    </w:div>
    <w:div w:id="1978299044">
      <w:bodyDiv w:val="1"/>
      <w:marLeft w:val="0"/>
      <w:marRight w:val="0"/>
      <w:marTop w:val="0"/>
      <w:marBottom w:val="0"/>
      <w:divBdr>
        <w:top w:val="none" w:sz="0" w:space="0" w:color="auto"/>
        <w:left w:val="none" w:sz="0" w:space="0" w:color="auto"/>
        <w:bottom w:val="none" w:sz="0" w:space="0" w:color="auto"/>
        <w:right w:val="none" w:sz="0" w:space="0" w:color="auto"/>
      </w:divBdr>
    </w:div>
    <w:div w:id="2015915001">
      <w:bodyDiv w:val="1"/>
      <w:marLeft w:val="0"/>
      <w:marRight w:val="0"/>
      <w:marTop w:val="0"/>
      <w:marBottom w:val="0"/>
      <w:divBdr>
        <w:top w:val="none" w:sz="0" w:space="0" w:color="auto"/>
        <w:left w:val="none" w:sz="0" w:space="0" w:color="auto"/>
        <w:bottom w:val="none" w:sz="0" w:space="0" w:color="auto"/>
        <w:right w:val="none" w:sz="0" w:space="0" w:color="auto"/>
      </w:divBdr>
    </w:div>
    <w:div w:id="2034768411">
      <w:bodyDiv w:val="1"/>
      <w:marLeft w:val="0"/>
      <w:marRight w:val="0"/>
      <w:marTop w:val="0"/>
      <w:marBottom w:val="0"/>
      <w:divBdr>
        <w:top w:val="none" w:sz="0" w:space="0" w:color="auto"/>
        <w:left w:val="none" w:sz="0" w:space="0" w:color="auto"/>
        <w:bottom w:val="none" w:sz="0" w:space="0" w:color="auto"/>
        <w:right w:val="none" w:sz="0" w:space="0" w:color="auto"/>
      </w:divBdr>
    </w:div>
    <w:div w:id="203622950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image" Target="media/image12.jpeg"/><Relationship Id="rId39" Type="http://schemas.openxmlformats.org/officeDocument/2006/relationships/image" Target="media/image21.png"/><Relationship Id="rId21" Type="http://schemas.openxmlformats.org/officeDocument/2006/relationships/image" Target="media/image7.jpeg"/><Relationship Id="rId34" Type="http://schemas.openxmlformats.org/officeDocument/2006/relationships/image" Target="media/image18.png"/><Relationship Id="rId42" Type="http://schemas.openxmlformats.org/officeDocument/2006/relationships/image" Target="media/image23.png"/><Relationship Id="rId47" Type="http://schemas.openxmlformats.org/officeDocument/2006/relationships/header" Target="header4.xml"/><Relationship Id="rId50"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image" Target="media/image15.png"/><Relationship Id="rId11" Type="http://schemas.openxmlformats.org/officeDocument/2006/relationships/footer" Target="footer1.xml"/><Relationship Id="rId24" Type="http://schemas.openxmlformats.org/officeDocument/2006/relationships/image" Target="media/image10.jpeg"/><Relationship Id="rId32" Type="http://schemas.openxmlformats.org/officeDocument/2006/relationships/hyperlink" Target="https://www.un.org/sustainabledevelopment/es/objetivos-de-desarrollo-sostenible/" TargetMode="External"/><Relationship Id="rId37" Type="http://schemas.openxmlformats.org/officeDocument/2006/relationships/hyperlink" Target="https://support.microsoft.com/es-es/office/reglas-del-comprobador-de-accesibilidad-651e08f2-0fc3-4e10-aaca-74b4a67101c1" TargetMode="External"/><Relationship Id="rId40" Type="http://schemas.openxmlformats.org/officeDocument/2006/relationships/hyperlink" Target="https://play.google.com/store/apps/developer?id=ZXing+Team" TargetMode="External"/><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jpeg"/><Relationship Id="rId28" Type="http://schemas.openxmlformats.org/officeDocument/2006/relationships/image" Target="media/image14.png"/><Relationship Id="rId36" Type="http://schemas.openxmlformats.org/officeDocument/2006/relationships/hyperlink" Target="https://support.microsoft.com/es-es/office/haga-que-los-documentos-de-word-sean-accesibles-para-personas-con-discapacidades-d9bf3683-87ac-47ea-b91a-78dcacb3c66d" TargetMode="External"/><Relationship Id="rId49"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17.jpeg"/><Relationship Id="rId44" Type="http://schemas.openxmlformats.org/officeDocument/2006/relationships/hyperlink" Target="https://www.qrcode-monkey.com/e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19.png"/><Relationship Id="rId43" Type="http://schemas.openxmlformats.org/officeDocument/2006/relationships/hyperlink" Target="https://www.qrcode-monkey.com/" TargetMode="External"/><Relationship Id="rId48" Type="http://schemas.openxmlformats.org/officeDocument/2006/relationships/header" Target="header5.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11.jpeg"/><Relationship Id="rId33" Type="http://schemas.openxmlformats.org/officeDocument/2006/relationships/hyperlink" Target="https://www.un.org/sustainabledevelopment/es/news/communications-material/" TargetMode="External"/><Relationship Id="rId38" Type="http://schemas.openxmlformats.org/officeDocument/2006/relationships/image" Target="media/image20.png"/><Relationship Id="rId46" Type="http://schemas.openxmlformats.org/officeDocument/2006/relationships/hyperlink" Target="https://play.google.com/store/apps/developer?id=ZXing+Team" TargetMode="External"/><Relationship Id="rId20" Type="http://schemas.openxmlformats.org/officeDocument/2006/relationships/image" Target="media/image6.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Ingenieria%20Mecatronica\TFG\plantillasmso_tfg\PlantillaTFG_memoria_EUPLA_20211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9E27E-614A-4A49-B88E-CFBE3DEFA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PlantillaTFG_memoria_EUPLA_202110.dotx</Template>
  <TotalTime>839</TotalTime>
  <Pages>41</Pages>
  <Words>7193</Words>
  <Characters>39564</Characters>
  <Application>Microsoft Office Word</Application>
  <DocSecurity>0</DocSecurity>
  <Lines>329</Lines>
  <Paragraphs>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TFG</vt:lpstr>
      <vt:lpstr>[Su nombre]</vt:lpstr>
    </vt:vector>
  </TitlesOfParts>
  <Company>Microsoft Corporation</Company>
  <LinksUpToDate>false</LinksUpToDate>
  <CharactersWithSpaces>46664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TFG</dc:title>
  <dc:subject/>
  <dc:creator>David Martín-Sacristán Avilés</dc:creator>
  <cp:keywords/>
  <dc:description/>
  <cp:lastModifiedBy>David Martín-Sacristán Avilés</cp:lastModifiedBy>
  <cp:revision>34</cp:revision>
  <cp:lastPrinted>2015-11-05T13:13:00Z</cp:lastPrinted>
  <dcterms:created xsi:type="dcterms:W3CDTF">2024-11-09T22:32:00Z</dcterms:created>
  <dcterms:modified xsi:type="dcterms:W3CDTF">2025-02-18T13:10:00Z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TC100830163082</vt:lpwstr>
  </property>
</Properties>
</file>